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0080"/>
      </w:tblGrid>
      <w:tr w:rsidR="003A2F68" w14:paraId="71799F01" w14:textId="77777777" w:rsidTr="00052A4A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14:paraId="6D1248A4" w14:textId="25B3E9C6" w:rsidR="003A2F68" w:rsidRDefault="004301BE" w:rsidP="007B0A29">
            <w:pPr>
              <w:pStyle w:val="CoverPageTitle"/>
            </w:pPr>
            <w:sdt>
              <w:sdtPr>
                <w:alias w:val="Enter title:"/>
                <w:tag w:val="Enter title:"/>
                <w:id w:val="656652538"/>
                <w:placeholder>
                  <w:docPart w:val="1E9BB7BCFF64458496EA6CD800DB72C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Content>
                <w:r w:rsidR="000E42F3">
                  <w:t>Jeremy Holloway</w:t>
                </w:r>
              </w:sdtContent>
            </w:sdt>
          </w:p>
        </w:tc>
      </w:tr>
      <w:tr w:rsidR="007B0A29" w14:paraId="66A7AED6" w14:textId="77777777" w:rsidTr="00052A4A">
        <w:tc>
          <w:tcPr>
            <w:tcW w:w="10080" w:type="dxa"/>
            <w:tcMar>
              <w:bottom w:w="216" w:type="dxa"/>
            </w:tcMar>
          </w:tcPr>
          <w:p w14:paraId="61D5EB10" w14:textId="2FBC4BB5" w:rsidR="007B0A29" w:rsidRDefault="000E42F3" w:rsidP="00A5429D">
            <w:pPr>
              <w:pStyle w:val="CoverPageTitle"/>
            </w:pPr>
            <w:r>
              <w:rPr>
                <w:noProof/>
              </w:rPr>
              <w:drawing>
                <wp:inline distT="0" distB="0" distL="0" distR="0" wp14:anchorId="65B12D0D" wp14:editId="1039D759">
                  <wp:extent cx="3375025" cy="3375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025" cy="337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First table has title and image, second table has date and subtitle and the third has paragraph text"/>
      </w:tblPr>
      <w:tblGrid>
        <w:gridCol w:w="2294"/>
        <w:gridCol w:w="7786"/>
      </w:tblGrid>
      <w:tr w:rsidR="00D4773D" w14:paraId="2B6E78A9" w14:textId="77777777" w:rsidTr="00052A4A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49EB2268" w14:textId="3771D1F9" w:rsidR="00D4773D" w:rsidRPr="00783448" w:rsidRDefault="006A43F0" w:rsidP="00783448">
            <w:pPr>
              <w:pStyle w:val="Date"/>
            </w:pPr>
            <w:r>
              <w:t>1</w:t>
            </w:r>
            <w:r w:rsidR="005230E7">
              <w:t>1</w:t>
            </w:r>
            <w:r w:rsidR="000E42F3">
              <w:t>/</w:t>
            </w:r>
            <w:r w:rsidR="005230E7">
              <w:t>1</w:t>
            </w:r>
            <w:r>
              <w:t>8</w:t>
            </w:r>
            <w:r w:rsidR="000E42F3">
              <w:t>/2018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5C93C160" w14:textId="2300B393" w:rsidR="00D4773D" w:rsidRPr="00A5429D" w:rsidRDefault="004301BE" w:rsidP="00A5429D">
            <w:pPr>
              <w:pStyle w:val="CoverPageSubtitle"/>
            </w:pPr>
            <w:sdt>
              <w:sdtPr>
                <w:alias w:val="Enter subtitle:"/>
                <w:tag w:val="Enter subtitle:"/>
                <w:id w:val="541102329"/>
                <w:placeholder>
                  <w:docPart w:val="105694FCACDE4040ABD52990764F399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Content>
                <w:r w:rsidR="000E42F3">
                  <w:t>Technical Report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title and image, second table has date and subtitle and the third has paragraph text"/>
      </w:tblPr>
      <w:tblGrid>
        <w:gridCol w:w="10080"/>
      </w:tblGrid>
      <w:tr w:rsidR="00D4773D" w14:paraId="51D6ED67" w14:textId="77777777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5FAA5495" w14:textId="655CBACE" w:rsidR="00D4773D" w:rsidRDefault="000E42F3" w:rsidP="00A5429D">
            <w:pPr>
              <w:pStyle w:val="Abstract"/>
            </w:pPr>
            <w:r>
              <w:t xml:space="preserve">Prepared for Kevin </w:t>
            </w:r>
            <w:proofErr w:type="spellStart"/>
            <w:r>
              <w:t>Plis</w:t>
            </w:r>
            <w:proofErr w:type="spellEnd"/>
          </w:p>
          <w:p w14:paraId="33DEFFFC" w14:textId="77777777" w:rsidR="000E42F3" w:rsidRDefault="000E42F3" w:rsidP="00A5429D">
            <w:pPr>
              <w:pStyle w:val="Abstract"/>
            </w:pPr>
            <w:r>
              <w:t>Prepared by Jeremy Holloway</w:t>
            </w:r>
          </w:p>
          <w:p w14:paraId="46F89F43" w14:textId="77777777" w:rsidR="000E42F3" w:rsidRDefault="000E42F3" w:rsidP="00A5429D">
            <w:pPr>
              <w:pStyle w:val="Abstract"/>
            </w:pPr>
            <w:r>
              <w:t>CPSC-2150-001</w:t>
            </w:r>
          </w:p>
          <w:p w14:paraId="4817BDBE" w14:textId="7DBCA00B" w:rsidR="000E42F3" w:rsidRPr="00A5429D" w:rsidRDefault="000E42F3" w:rsidP="00A5429D">
            <w:pPr>
              <w:pStyle w:val="Abstract"/>
            </w:pPr>
            <w:r>
              <w:t>Fall 2018</w:t>
            </w:r>
          </w:p>
        </w:tc>
      </w:tr>
    </w:tbl>
    <w:sdt>
      <w:sdtPr>
        <w:rPr>
          <w:rFonts w:asciiTheme="minorHAnsi" w:eastAsiaTheme="minorHAnsi" w:hAnsiTheme="minorHAnsi" w:cs="Times New Roman"/>
          <w:caps w:val="0"/>
          <w:color w:val="auto"/>
          <w:sz w:val="36"/>
          <w:szCs w:val="36"/>
        </w:rPr>
        <w:id w:val="766509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82C0F6" w14:textId="77777777" w:rsidR="00F53617" w:rsidRPr="000E42F3" w:rsidRDefault="00F53617" w:rsidP="00F53617">
          <w:pPr>
            <w:pStyle w:val="TOCHeading"/>
            <w:rPr>
              <w:sz w:val="48"/>
              <w:szCs w:val="48"/>
            </w:rPr>
          </w:pPr>
          <w:r w:rsidRPr="000E42F3">
            <w:rPr>
              <w:sz w:val="48"/>
              <w:szCs w:val="48"/>
            </w:rPr>
            <w:t>Table of Contents</w:t>
          </w:r>
        </w:p>
        <w:p w14:paraId="5A217F12" w14:textId="39661297" w:rsidR="008A4A17" w:rsidRPr="008A4A17" w:rsidRDefault="00F5361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40"/>
              <w:szCs w:val="40"/>
              <w14:ligatures w14:val="none"/>
            </w:rPr>
          </w:pPr>
          <w:r w:rsidRPr="008A4A17">
            <w:rPr>
              <w:bCs/>
              <w:sz w:val="40"/>
              <w:szCs w:val="40"/>
            </w:rPr>
            <w:fldChar w:fldCharType="begin"/>
          </w:r>
          <w:r w:rsidRPr="008A4A17">
            <w:rPr>
              <w:bCs/>
              <w:sz w:val="40"/>
              <w:szCs w:val="40"/>
            </w:rPr>
            <w:instrText xml:space="preserve"> TOC \o "1-3" \h \z \u </w:instrText>
          </w:r>
          <w:r w:rsidRPr="008A4A17">
            <w:rPr>
              <w:bCs/>
              <w:sz w:val="40"/>
              <w:szCs w:val="40"/>
            </w:rPr>
            <w:fldChar w:fldCharType="separate"/>
          </w:r>
          <w:hyperlink w:anchor="_Toc529983750" w:history="1">
            <w:r w:rsidR="008A4A17" w:rsidRPr="008A4A17">
              <w:rPr>
                <w:rStyle w:val="Hyperlink"/>
                <w:b w:val="0"/>
                <w:sz w:val="40"/>
                <w:szCs w:val="40"/>
              </w:rPr>
              <w:t>1. Requirement Analysis</w:t>
            </w:r>
            <w:r w:rsidR="008A4A17" w:rsidRPr="008A4A17">
              <w:rPr>
                <w:b w:val="0"/>
                <w:webHidden/>
                <w:sz w:val="40"/>
                <w:szCs w:val="40"/>
              </w:rPr>
              <w:tab/>
            </w:r>
            <w:r w:rsidR="008A4A17" w:rsidRPr="008A4A17">
              <w:rPr>
                <w:b w:val="0"/>
                <w:webHidden/>
                <w:sz w:val="40"/>
                <w:szCs w:val="40"/>
              </w:rPr>
              <w:fldChar w:fldCharType="begin"/>
            </w:r>
            <w:r w:rsidR="008A4A17" w:rsidRPr="008A4A17">
              <w:rPr>
                <w:b w:val="0"/>
                <w:webHidden/>
                <w:sz w:val="40"/>
                <w:szCs w:val="40"/>
              </w:rPr>
              <w:instrText xml:space="preserve"> PAGEREF _Toc529983750 \h </w:instrText>
            </w:r>
            <w:r w:rsidR="008A4A17" w:rsidRPr="008A4A17">
              <w:rPr>
                <w:b w:val="0"/>
                <w:webHidden/>
                <w:sz w:val="40"/>
                <w:szCs w:val="40"/>
              </w:rPr>
            </w:r>
            <w:r w:rsidR="008A4A17" w:rsidRPr="008A4A17">
              <w:rPr>
                <w:b w:val="0"/>
                <w:webHidden/>
                <w:sz w:val="40"/>
                <w:szCs w:val="40"/>
              </w:rPr>
              <w:fldChar w:fldCharType="separate"/>
            </w:r>
            <w:r w:rsidR="00697978">
              <w:rPr>
                <w:b w:val="0"/>
                <w:webHidden/>
                <w:sz w:val="40"/>
                <w:szCs w:val="40"/>
              </w:rPr>
              <w:t>2</w:t>
            </w:r>
            <w:r w:rsidR="008A4A17" w:rsidRPr="008A4A17">
              <w:rPr>
                <w:b w:val="0"/>
                <w:webHidden/>
                <w:sz w:val="40"/>
                <w:szCs w:val="40"/>
              </w:rPr>
              <w:fldChar w:fldCharType="end"/>
            </w:r>
          </w:hyperlink>
        </w:p>
        <w:p w14:paraId="5214BE70" w14:textId="1A94E65D" w:rsidR="008A4A17" w:rsidRPr="008A4A17" w:rsidRDefault="004301BE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40"/>
              <w:szCs w:val="40"/>
              <w14:ligatures w14:val="none"/>
            </w:rPr>
          </w:pPr>
          <w:hyperlink w:anchor="_Toc529983751" w:history="1">
            <w:r w:rsidR="008A4A17" w:rsidRPr="008A4A17">
              <w:rPr>
                <w:rStyle w:val="Hyperlink"/>
                <w:b w:val="0"/>
                <w:sz w:val="40"/>
                <w:szCs w:val="40"/>
              </w:rPr>
              <w:t>2. Design</w:t>
            </w:r>
            <w:r w:rsidR="008A4A17" w:rsidRPr="008A4A17">
              <w:rPr>
                <w:b w:val="0"/>
                <w:webHidden/>
                <w:sz w:val="40"/>
                <w:szCs w:val="40"/>
              </w:rPr>
              <w:tab/>
            </w:r>
            <w:r w:rsidR="008A4A17" w:rsidRPr="008A4A17">
              <w:rPr>
                <w:b w:val="0"/>
                <w:webHidden/>
                <w:sz w:val="40"/>
                <w:szCs w:val="40"/>
              </w:rPr>
              <w:fldChar w:fldCharType="begin"/>
            </w:r>
            <w:r w:rsidR="008A4A17" w:rsidRPr="008A4A17">
              <w:rPr>
                <w:b w:val="0"/>
                <w:webHidden/>
                <w:sz w:val="40"/>
                <w:szCs w:val="40"/>
              </w:rPr>
              <w:instrText xml:space="preserve"> PAGEREF _Toc529983751 \h </w:instrText>
            </w:r>
            <w:r w:rsidR="008A4A17" w:rsidRPr="008A4A17">
              <w:rPr>
                <w:b w:val="0"/>
                <w:webHidden/>
                <w:sz w:val="40"/>
                <w:szCs w:val="40"/>
              </w:rPr>
            </w:r>
            <w:r w:rsidR="008A4A17" w:rsidRPr="008A4A17">
              <w:rPr>
                <w:b w:val="0"/>
                <w:webHidden/>
                <w:sz w:val="40"/>
                <w:szCs w:val="40"/>
              </w:rPr>
              <w:fldChar w:fldCharType="separate"/>
            </w:r>
            <w:r w:rsidR="00697978">
              <w:rPr>
                <w:b w:val="0"/>
                <w:webHidden/>
                <w:sz w:val="40"/>
                <w:szCs w:val="40"/>
              </w:rPr>
              <w:t>4</w:t>
            </w:r>
            <w:r w:rsidR="008A4A17" w:rsidRPr="008A4A17">
              <w:rPr>
                <w:b w:val="0"/>
                <w:webHidden/>
                <w:sz w:val="40"/>
                <w:szCs w:val="40"/>
              </w:rPr>
              <w:fldChar w:fldCharType="end"/>
            </w:r>
          </w:hyperlink>
        </w:p>
        <w:p w14:paraId="00DAB3EB" w14:textId="5EC87F76" w:rsidR="008A4A17" w:rsidRPr="008A4A17" w:rsidRDefault="004301BE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40"/>
              <w:szCs w:val="40"/>
              <w14:ligatures w14:val="none"/>
            </w:rPr>
          </w:pPr>
          <w:hyperlink w:anchor="_Toc529983752" w:history="1">
            <w:r w:rsidR="008A4A17" w:rsidRPr="008A4A17">
              <w:rPr>
                <w:rStyle w:val="Hyperlink"/>
                <w:b w:val="0"/>
                <w:sz w:val="40"/>
                <w:szCs w:val="40"/>
              </w:rPr>
              <w:t>3. Testing</w:t>
            </w:r>
            <w:r w:rsidR="008A4A17" w:rsidRPr="008A4A17">
              <w:rPr>
                <w:b w:val="0"/>
                <w:webHidden/>
                <w:sz w:val="40"/>
                <w:szCs w:val="40"/>
              </w:rPr>
              <w:tab/>
            </w:r>
            <w:r w:rsidR="008A4A17" w:rsidRPr="008A4A17">
              <w:rPr>
                <w:b w:val="0"/>
                <w:webHidden/>
                <w:sz w:val="40"/>
                <w:szCs w:val="40"/>
              </w:rPr>
              <w:fldChar w:fldCharType="begin"/>
            </w:r>
            <w:r w:rsidR="008A4A17" w:rsidRPr="008A4A17">
              <w:rPr>
                <w:b w:val="0"/>
                <w:webHidden/>
                <w:sz w:val="40"/>
                <w:szCs w:val="40"/>
              </w:rPr>
              <w:instrText xml:space="preserve"> PAGEREF _Toc529983752 \h </w:instrText>
            </w:r>
            <w:r w:rsidR="008A4A17" w:rsidRPr="008A4A17">
              <w:rPr>
                <w:b w:val="0"/>
                <w:webHidden/>
                <w:sz w:val="40"/>
                <w:szCs w:val="40"/>
              </w:rPr>
            </w:r>
            <w:r w:rsidR="008A4A17" w:rsidRPr="008A4A17">
              <w:rPr>
                <w:b w:val="0"/>
                <w:webHidden/>
                <w:sz w:val="40"/>
                <w:szCs w:val="40"/>
              </w:rPr>
              <w:fldChar w:fldCharType="separate"/>
            </w:r>
            <w:r w:rsidR="00697978">
              <w:rPr>
                <w:b w:val="0"/>
                <w:webHidden/>
                <w:sz w:val="40"/>
                <w:szCs w:val="40"/>
              </w:rPr>
              <w:t>14</w:t>
            </w:r>
            <w:r w:rsidR="008A4A17" w:rsidRPr="008A4A17">
              <w:rPr>
                <w:b w:val="0"/>
                <w:webHidden/>
                <w:sz w:val="40"/>
                <w:szCs w:val="40"/>
              </w:rPr>
              <w:fldChar w:fldCharType="end"/>
            </w:r>
          </w:hyperlink>
        </w:p>
        <w:p w14:paraId="6135010E" w14:textId="6BB5AFDC" w:rsidR="008A4A17" w:rsidRPr="008A4A17" w:rsidRDefault="004301BE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40"/>
              <w:szCs w:val="40"/>
              <w14:ligatures w14:val="none"/>
            </w:rPr>
          </w:pPr>
          <w:hyperlink w:anchor="_Toc529983753" w:history="1">
            <w:r w:rsidR="008A4A17" w:rsidRPr="008A4A17">
              <w:rPr>
                <w:rStyle w:val="Hyperlink"/>
                <w:b w:val="0"/>
                <w:sz w:val="40"/>
                <w:szCs w:val="40"/>
              </w:rPr>
              <w:t>4. Deployment</w:t>
            </w:r>
            <w:r w:rsidR="008A4A17" w:rsidRPr="008A4A17">
              <w:rPr>
                <w:b w:val="0"/>
                <w:webHidden/>
                <w:sz w:val="40"/>
                <w:szCs w:val="40"/>
              </w:rPr>
              <w:tab/>
            </w:r>
            <w:r w:rsidR="008A4A17" w:rsidRPr="008A4A17">
              <w:rPr>
                <w:b w:val="0"/>
                <w:webHidden/>
                <w:sz w:val="40"/>
                <w:szCs w:val="40"/>
              </w:rPr>
              <w:fldChar w:fldCharType="begin"/>
            </w:r>
            <w:r w:rsidR="008A4A17" w:rsidRPr="008A4A17">
              <w:rPr>
                <w:b w:val="0"/>
                <w:webHidden/>
                <w:sz w:val="40"/>
                <w:szCs w:val="40"/>
              </w:rPr>
              <w:instrText xml:space="preserve"> PAGEREF _Toc529983753 \h </w:instrText>
            </w:r>
            <w:r w:rsidR="008A4A17" w:rsidRPr="008A4A17">
              <w:rPr>
                <w:b w:val="0"/>
                <w:webHidden/>
                <w:sz w:val="40"/>
                <w:szCs w:val="40"/>
              </w:rPr>
            </w:r>
            <w:r w:rsidR="008A4A17" w:rsidRPr="008A4A17">
              <w:rPr>
                <w:b w:val="0"/>
                <w:webHidden/>
                <w:sz w:val="40"/>
                <w:szCs w:val="40"/>
              </w:rPr>
              <w:fldChar w:fldCharType="separate"/>
            </w:r>
            <w:r w:rsidR="00697978">
              <w:rPr>
                <w:b w:val="0"/>
                <w:webHidden/>
                <w:sz w:val="40"/>
                <w:szCs w:val="40"/>
              </w:rPr>
              <w:t>18</w:t>
            </w:r>
            <w:r w:rsidR="008A4A17" w:rsidRPr="008A4A17">
              <w:rPr>
                <w:b w:val="0"/>
                <w:webHidden/>
                <w:sz w:val="40"/>
                <w:szCs w:val="40"/>
              </w:rPr>
              <w:fldChar w:fldCharType="end"/>
            </w:r>
          </w:hyperlink>
        </w:p>
        <w:p w14:paraId="77F7C292" w14:textId="200AD1DB" w:rsidR="00F53617" w:rsidRPr="000E42F3" w:rsidRDefault="00F53617" w:rsidP="00F53617">
          <w:pPr>
            <w:rPr>
              <w:sz w:val="36"/>
              <w:szCs w:val="36"/>
            </w:rPr>
          </w:pPr>
          <w:r w:rsidRPr="008A4A17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01BEC581" w14:textId="30FE9699" w:rsidR="000E42F3" w:rsidRDefault="000E42F3"/>
    <w:p w14:paraId="6D6E56E6" w14:textId="42D85EEF" w:rsidR="000E42F3" w:rsidRDefault="000E42F3"/>
    <w:tbl>
      <w:tblPr>
        <w:tblStyle w:val="TableGridLight"/>
        <w:tblpPr w:leftFromText="180" w:rightFromText="180" w:horzAnchor="margin" w:tblpY="75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title and image, second table has date and subtitle and the third has paragraph text"/>
      </w:tblPr>
      <w:tblGrid>
        <w:gridCol w:w="10080"/>
      </w:tblGrid>
      <w:tr w:rsidR="000E42F3" w14:paraId="2CCF99B2" w14:textId="77777777" w:rsidTr="00F53617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7A993158" w14:textId="77777777" w:rsidR="000E42F3" w:rsidRDefault="000E42F3" w:rsidP="00F53617">
            <w:pPr>
              <w:pStyle w:val="Abstract"/>
            </w:pPr>
          </w:p>
          <w:p w14:paraId="4813707F" w14:textId="76F04522" w:rsidR="00F53617" w:rsidRDefault="00F53617" w:rsidP="00F53617">
            <w:pPr>
              <w:pStyle w:val="Abstract"/>
            </w:pPr>
          </w:p>
        </w:tc>
      </w:tr>
    </w:tbl>
    <w:p w14:paraId="3FE748AB" w14:textId="4DA04DDB" w:rsidR="000E42F3" w:rsidRDefault="000E42F3"/>
    <w:p w14:paraId="19D7B67F" w14:textId="77777777" w:rsidR="000E42F3" w:rsidRDefault="000E42F3">
      <w:r>
        <w:br w:type="page"/>
      </w:r>
    </w:p>
    <w:p w14:paraId="1BF5C33C" w14:textId="77777777" w:rsidR="008A3335" w:rsidRDefault="008A3335" w:rsidP="00DC305C">
      <w:pPr>
        <w:pStyle w:val="Heading1"/>
      </w:pPr>
    </w:p>
    <w:p w14:paraId="130B7AE9" w14:textId="3E4FA545" w:rsidR="00DC305C" w:rsidRPr="003706AE" w:rsidRDefault="000E42F3" w:rsidP="00DC305C">
      <w:pPr>
        <w:pStyle w:val="Heading1"/>
        <w:rPr>
          <w:rFonts w:eastAsia="Times New Roman"/>
          <w:sz w:val="40"/>
          <w:szCs w:val="40"/>
        </w:rPr>
      </w:pPr>
      <w:bookmarkStart w:id="0" w:name="_Toc529983750"/>
      <w:r w:rsidRPr="003706AE">
        <w:rPr>
          <w:sz w:val="40"/>
          <w:szCs w:val="40"/>
        </w:rPr>
        <w:t>1. Requirement Analysis</w:t>
      </w:r>
      <w:bookmarkEnd w:id="0"/>
    </w:p>
    <w:p w14:paraId="791E817A" w14:textId="296667F3" w:rsidR="00052A4A" w:rsidRPr="00F53617" w:rsidRDefault="00CB1583" w:rsidP="00DC305C">
      <w:pPr>
        <w:rPr>
          <w:rFonts w:eastAsia="Times New Roman"/>
          <w:b/>
          <w:sz w:val="28"/>
          <w:szCs w:val="28"/>
        </w:rPr>
      </w:pPr>
      <w:r w:rsidRPr="00F53617">
        <w:rPr>
          <w:rFonts w:eastAsia="Times New Roman"/>
          <w:b/>
          <w:sz w:val="28"/>
          <w:szCs w:val="28"/>
        </w:rPr>
        <w:t>User Story:</w:t>
      </w:r>
    </w:p>
    <w:p w14:paraId="4525B823" w14:textId="097D9509" w:rsidR="00CB1583" w:rsidRDefault="00225394" w:rsidP="00225394">
      <w:pPr>
        <w:pStyle w:val="ListParagraph"/>
        <w:numPr>
          <w:ilvl w:val="0"/>
          <w:numId w:val="29"/>
        </w:numPr>
        <w:rPr>
          <w:rFonts w:eastAsia="Times New Roman"/>
          <w:sz w:val="24"/>
          <w:szCs w:val="24"/>
        </w:rPr>
      </w:pPr>
      <w:r w:rsidRPr="00F53617">
        <w:rPr>
          <w:rFonts w:eastAsia="Times New Roman"/>
          <w:sz w:val="24"/>
          <w:szCs w:val="24"/>
        </w:rPr>
        <w:t>As a user</w:t>
      </w:r>
      <w:r w:rsidR="008A3335" w:rsidRPr="00F53617">
        <w:rPr>
          <w:rFonts w:eastAsia="Times New Roman"/>
          <w:sz w:val="24"/>
          <w:szCs w:val="24"/>
        </w:rPr>
        <w:t>,</w:t>
      </w:r>
      <w:r w:rsidRPr="00F53617">
        <w:rPr>
          <w:rFonts w:eastAsia="Times New Roman"/>
          <w:sz w:val="24"/>
          <w:szCs w:val="24"/>
        </w:rPr>
        <w:t xml:space="preserve"> I can choose which column to place </w:t>
      </w:r>
      <w:r w:rsidR="008A3335" w:rsidRPr="00F53617">
        <w:rPr>
          <w:rFonts w:eastAsia="Times New Roman"/>
          <w:sz w:val="24"/>
          <w:szCs w:val="24"/>
        </w:rPr>
        <w:t>a token</w:t>
      </w:r>
      <w:r w:rsidR="004A3696">
        <w:rPr>
          <w:rFonts w:eastAsia="Times New Roman"/>
          <w:sz w:val="24"/>
          <w:szCs w:val="24"/>
        </w:rPr>
        <w:t xml:space="preserve"> </w:t>
      </w:r>
      <w:r w:rsidR="006A43F0">
        <w:rPr>
          <w:rFonts w:eastAsia="Times New Roman"/>
          <w:sz w:val="24"/>
          <w:szCs w:val="24"/>
        </w:rPr>
        <w:t>to</w:t>
      </w:r>
      <w:r w:rsidRPr="00F53617">
        <w:rPr>
          <w:rFonts w:eastAsia="Times New Roman"/>
          <w:sz w:val="24"/>
          <w:szCs w:val="24"/>
        </w:rPr>
        <w:t xml:space="preserve"> win the game.</w:t>
      </w:r>
    </w:p>
    <w:p w14:paraId="0C3C9CBB" w14:textId="2553145D" w:rsidR="006A43F0" w:rsidRDefault="006A43F0" w:rsidP="00225394">
      <w:pPr>
        <w:pStyle w:val="ListParagraph"/>
        <w:numPr>
          <w:ilvl w:val="0"/>
          <w:numId w:val="29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As a user, I will be notified when it is my </w:t>
      </w:r>
      <w:proofErr w:type="gramStart"/>
      <w:r>
        <w:rPr>
          <w:rFonts w:eastAsia="Times New Roman"/>
          <w:sz w:val="24"/>
          <w:szCs w:val="24"/>
        </w:rPr>
        <w:t>turn</w:t>
      </w:r>
      <w:proofErr w:type="gramEnd"/>
      <w:r>
        <w:rPr>
          <w:rFonts w:eastAsia="Times New Roman"/>
          <w:sz w:val="24"/>
          <w:szCs w:val="24"/>
        </w:rPr>
        <w:t xml:space="preserve"> so I can place a marker.</w:t>
      </w:r>
    </w:p>
    <w:p w14:paraId="7F410C92" w14:textId="396E9EFE" w:rsidR="006A43F0" w:rsidRDefault="006A43F0" w:rsidP="00225394">
      <w:pPr>
        <w:pStyle w:val="ListParagraph"/>
        <w:numPr>
          <w:ilvl w:val="0"/>
          <w:numId w:val="29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As a user, I will be notified of a </w:t>
      </w:r>
      <w:proofErr w:type="gramStart"/>
      <w:r>
        <w:rPr>
          <w:rFonts w:eastAsia="Times New Roman"/>
          <w:sz w:val="24"/>
          <w:szCs w:val="24"/>
        </w:rPr>
        <w:t>win</w:t>
      </w:r>
      <w:proofErr w:type="gramEnd"/>
      <w:r>
        <w:rPr>
          <w:rFonts w:eastAsia="Times New Roman"/>
          <w:sz w:val="24"/>
          <w:szCs w:val="24"/>
        </w:rPr>
        <w:t xml:space="preserve"> so I can rub it in my opponents face.</w:t>
      </w:r>
    </w:p>
    <w:p w14:paraId="63D64EC3" w14:textId="31A6AAB2" w:rsidR="006A43F0" w:rsidRDefault="006A43F0" w:rsidP="00225394">
      <w:pPr>
        <w:pStyle w:val="ListParagraph"/>
        <w:numPr>
          <w:ilvl w:val="0"/>
          <w:numId w:val="29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As a user, I will be notified if I make an incorrect </w:t>
      </w:r>
      <w:proofErr w:type="gramStart"/>
      <w:r>
        <w:rPr>
          <w:rFonts w:eastAsia="Times New Roman"/>
          <w:sz w:val="24"/>
          <w:szCs w:val="24"/>
        </w:rPr>
        <w:t>move</w:t>
      </w:r>
      <w:proofErr w:type="gramEnd"/>
      <w:r>
        <w:rPr>
          <w:rFonts w:eastAsia="Times New Roman"/>
          <w:sz w:val="24"/>
          <w:szCs w:val="24"/>
        </w:rPr>
        <w:t xml:space="preserve"> so I may take another turn.</w:t>
      </w:r>
    </w:p>
    <w:p w14:paraId="61EF2A01" w14:textId="3E80C28C" w:rsidR="006A43F0" w:rsidRDefault="006A43F0" w:rsidP="00225394">
      <w:pPr>
        <w:pStyle w:val="ListParagraph"/>
        <w:numPr>
          <w:ilvl w:val="0"/>
          <w:numId w:val="29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As a user, I will be able to choose </w:t>
      </w:r>
      <w:r w:rsidR="000A3D00">
        <w:rPr>
          <w:rFonts w:eastAsia="Times New Roman"/>
          <w:sz w:val="24"/>
          <w:szCs w:val="24"/>
        </w:rPr>
        <w:t>how many players can play the game.</w:t>
      </w:r>
    </w:p>
    <w:p w14:paraId="6CB441A9" w14:textId="45AFB693" w:rsidR="002471C6" w:rsidRDefault="002471C6" w:rsidP="00225394">
      <w:pPr>
        <w:pStyle w:val="ListParagraph"/>
        <w:numPr>
          <w:ilvl w:val="0"/>
          <w:numId w:val="29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As a user, I will be able to select what character I want to play with.</w:t>
      </w:r>
    </w:p>
    <w:p w14:paraId="4170F304" w14:textId="0A2482F2" w:rsidR="000A3D00" w:rsidRDefault="000A3D00" w:rsidP="00225394">
      <w:pPr>
        <w:pStyle w:val="ListParagraph"/>
        <w:numPr>
          <w:ilvl w:val="0"/>
          <w:numId w:val="29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As a user, I will be notified if my selected token is already in use.</w:t>
      </w:r>
    </w:p>
    <w:p w14:paraId="1B219A86" w14:textId="305679BE" w:rsidR="000A3D00" w:rsidRDefault="008916CD" w:rsidP="00225394">
      <w:pPr>
        <w:pStyle w:val="ListParagraph"/>
        <w:numPr>
          <w:ilvl w:val="0"/>
          <w:numId w:val="29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As a user, I will be able to choose if I want to play a memory efficient game or a fast game</w:t>
      </w:r>
      <w:r w:rsidR="002471C6">
        <w:rPr>
          <w:rFonts w:eastAsia="Times New Roman"/>
          <w:sz w:val="24"/>
          <w:szCs w:val="24"/>
        </w:rPr>
        <w:t>.</w:t>
      </w:r>
    </w:p>
    <w:p w14:paraId="00894219" w14:textId="3AE0F03F" w:rsidR="008A4A17" w:rsidRPr="00F53617" w:rsidRDefault="008A4A17" w:rsidP="00225394">
      <w:pPr>
        <w:pStyle w:val="ListParagraph"/>
        <w:numPr>
          <w:ilvl w:val="0"/>
          <w:numId w:val="29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As a user, I will be able to run a functionality test to ensure I can play a game.</w:t>
      </w:r>
    </w:p>
    <w:p w14:paraId="4B2D786A" w14:textId="77777777" w:rsidR="008A4A17" w:rsidRDefault="008A4A17" w:rsidP="00DC305C">
      <w:pPr>
        <w:rPr>
          <w:rFonts w:eastAsia="Times New Roman"/>
          <w:b/>
          <w:sz w:val="28"/>
          <w:szCs w:val="28"/>
        </w:rPr>
      </w:pPr>
    </w:p>
    <w:p w14:paraId="0B1670A2" w14:textId="406704BC" w:rsidR="00CB1583" w:rsidRPr="00F53617" w:rsidRDefault="00CB1583" w:rsidP="00DC305C">
      <w:pPr>
        <w:rPr>
          <w:rFonts w:eastAsia="Times New Roman"/>
          <w:b/>
          <w:sz w:val="28"/>
          <w:szCs w:val="28"/>
        </w:rPr>
      </w:pPr>
      <w:r w:rsidRPr="00F53617">
        <w:rPr>
          <w:rFonts w:eastAsia="Times New Roman"/>
          <w:b/>
          <w:sz w:val="28"/>
          <w:szCs w:val="28"/>
        </w:rPr>
        <w:t>Functional Requirements:</w:t>
      </w:r>
    </w:p>
    <w:p w14:paraId="4A98006A" w14:textId="7D6A0B1A" w:rsidR="008A3335" w:rsidRPr="00F53617" w:rsidRDefault="008A3335" w:rsidP="008A3335">
      <w:pPr>
        <w:pStyle w:val="BodyText"/>
        <w:widowControl w:val="0"/>
        <w:numPr>
          <w:ilvl w:val="0"/>
          <w:numId w:val="30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>A user will be able to choose which column to place their token.</w:t>
      </w:r>
    </w:p>
    <w:p w14:paraId="0ED3F4B7" w14:textId="65F6484F" w:rsidR="00CB1583" w:rsidRDefault="008A3335" w:rsidP="008A3335">
      <w:pPr>
        <w:pStyle w:val="BodyText"/>
        <w:widowControl w:val="0"/>
        <w:numPr>
          <w:ilvl w:val="0"/>
          <w:numId w:val="30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>A user will be able to choose to play again after winning, losing, or drawing.</w:t>
      </w:r>
    </w:p>
    <w:p w14:paraId="3440E1D5" w14:textId="613B0EE8" w:rsidR="002471C6" w:rsidRDefault="002471C6" w:rsidP="008A3335">
      <w:pPr>
        <w:pStyle w:val="BodyText"/>
        <w:widowControl w:val="0"/>
        <w:numPr>
          <w:ilvl w:val="0"/>
          <w:numId w:val="30"/>
        </w:numPr>
        <w:spacing w:after="140" w:line="288" w:lineRule="auto"/>
        <w:rPr>
          <w:sz w:val="24"/>
          <w:szCs w:val="24"/>
        </w:rPr>
      </w:pPr>
      <w:r>
        <w:rPr>
          <w:sz w:val="24"/>
          <w:szCs w:val="24"/>
        </w:rPr>
        <w:t>A user will be able to choose the number of players.</w:t>
      </w:r>
    </w:p>
    <w:p w14:paraId="31B7D624" w14:textId="626D6DFC" w:rsidR="002471C6" w:rsidRDefault="002471C6" w:rsidP="008A3335">
      <w:pPr>
        <w:pStyle w:val="BodyText"/>
        <w:widowControl w:val="0"/>
        <w:numPr>
          <w:ilvl w:val="0"/>
          <w:numId w:val="30"/>
        </w:numPr>
        <w:spacing w:after="140" w:line="288" w:lineRule="auto"/>
        <w:rPr>
          <w:sz w:val="24"/>
          <w:szCs w:val="24"/>
        </w:rPr>
      </w:pPr>
      <w:r>
        <w:rPr>
          <w:sz w:val="24"/>
          <w:szCs w:val="24"/>
        </w:rPr>
        <w:t>A user will be able to choose which version of the game to play.</w:t>
      </w:r>
    </w:p>
    <w:p w14:paraId="1B21593B" w14:textId="3E1254FF" w:rsidR="008A4A17" w:rsidRPr="00F53617" w:rsidRDefault="008A4A17" w:rsidP="008A3335">
      <w:pPr>
        <w:pStyle w:val="BodyText"/>
        <w:widowControl w:val="0"/>
        <w:numPr>
          <w:ilvl w:val="0"/>
          <w:numId w:val="30"/>
        </w:numPr>
        <w:spacing w:after="140" w:line="288" w:lineRule="auto"/>
        <w:rPr>
          <w:sz w:val="24"/>
          <w:szCs w:val="24"/>
        </w:rPr>
      </w:pPr>
      <w:r>
        <w:rPr>
          <w:sz w:val="24"/>
          <w:szCs w:val="24"/>
        </w:rPr>
        <w:t>A user will be able to choose to run a functionality test.</w:t>
      </w:r>
    </w:p>
    <w:p w14:paraId="567EC5DE" w14:textId="77777777" w:rsidR="008A4A17" w:rsidRDefault="008A4A17" w:rsidP="00DC305C">
      <w:pPr>
        <w:rPr>
          <w:rFonts w:eastAsia="Times New Roman"/>
          <w:b/>
          <w:sz w:val="28"/>
          <w:szCs w:val="28"/>
        </w:rPr>
      </w:pPr>
    </w:p>
    <w:p w14:paraId="1B96A107" w14:textId="2A71455D" w:rsidR="00CB1583" w:rsidRPr="00F53617" w:rsidRDefault="00CB1583" w:rsidP="00DC305C">
      <w:pPr>
        <w:rPr>
          <w:rFonts w:eastAsia="Times New Roman"/>
          <w:b/>
          <w:sz w:val="28"/>
          <w:szCs w:val="28"/>
        </w:rPr>
      </w:pPr>
      <w:r w:rsidRPr="00F53617">
        <w:rPr>
          <w:rFonts w:eastAsia="Times New Roman"/>
          <w:b/>
          <w:sz w:val="28"/>
          <w:szCs w:val="28"/>
        </w:rPr>
        <w:t>Non-Functional Requirements:</w:t>
      </w:r>
    </w:p>
    <w:p w14:paraId="01A4EE1C" w14:textId="2F2B632C" w:rsidR="008A3335" w:rsidRDefault="008A3335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>The program will automatically determine if a winning move is made after each turn or if a draw has occurred.</w:t>
      </w:r>
    </w:p>
    <w:p w14:paraId="2E885DA9" w14:textId="44EC9E5B" w:rsidR="006A43F0" w:rsidRPr="00F53617" w:rsidRDefault="006A43F0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>
        <w:rPr>
          <w:sz w:val="24"/>
          <w:szCs w:val="24"/>
        </w:rPr>
        <w:t>The program will be implemented using a 2D character array or a hash map to represent the gameboard.</w:t>
      </w:r>
    </w:p>
    <w:p w14:paraId="1BB494D4" w14:textId="77C314FD" w:rsidR="008A3335" w:rsidRPr="00F53617" w:rsidRDefault="008A3335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 xml:space="preserve">The </w:t>
      </w:r>
      <w:r w:rsidR="004A3696">
        <w:rPr>
          <w:sz w:val="24"/>
          <w:szCs w:val="24"/>
        </w:rPr>
        <w:t>program</w:t>
      </w:r>
      <w:r w:rsidRPr="00F53617">
        <w:rPr>
          <w:sz w:val="24"/>
          <w:szCs w:val="24"/>
        </w:rPr>
        <w:t xml:space="preserve"> will have an instant response </w:t>
      </w:r>
      <w:r w:rsidR="004A3696">
        <w:rPr>
          <w:sz w:val="24"/>
          <w:szCs w:val="24"/>
        </w:rPr>
        <w:t>time</w:t>
      </w:r>
      <w:r w:rsidRPr="00F53617">
        <w:rPr>
          <w:sz w:val="24"/>
          <w:szCs w:val="24"/>
        </w:rPr>
        <w:t xml:space="preserve">. </w:t>
      </w:r>
    </w:p>
    <w:p w14:paraId="79BE4F25" w14:textId="77777777" w:rsidR="008A3335" w:rsidRPr="00F53617" w:rsidRDefault="008A3335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 xml:space="preserve">The program is modular. If the client desires to remove certain functions, they may be commented out. These methods will work on any system with JDK8 installed. </w:t>
      </w:r>
    </w:p>
    <w:p w14:paraId="113D1365" w14:textId="77777777" w:rsidR="006A43F0" w:rsidRDefault="008A3335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 xml:space="preserve">The program is written in Java. The system must have JDK8 installed. </w:t>
      </w:r>
    </w:p>
    <w:p w14:paraId="14EF3F3F" w14:textId="4483D988" w:rsidR="008A3335" w:rsidRDefault="008A3335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 xml:space="preserve">The program was designed for a Unix based environment. </w:t>
      </w:r>
    </w:p>
    <w:p w14:paraId="53591B39" w14:textId="4DB4F3BD" w:rsidR="000822B7" w:rsidRPr="00F53617" w:rsidRDefault="000822B7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program will use a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with the commands; make, make run, </w:t>
      </w:r>
      <w:r w:rsidR="008A4A17">
        <w:rPr>
          <w:sz w:val="24"/>
          <w:szCs w:val="24"/>
        </w:rPr>
        <w:t xml:space="preserve">make test, </w:t>
      </w:r>
      <w:r w:rsidR="00901FA9">
        <w:rPr>
          <w:sz w:val="24"/>
          <w:szCs w:val="24"/>
        </w:rPr>
        <w:t xml:space="preserve">make </w:t>
      </w:r>
      <w:proofErr w:type="spellStart"/>
      <w:r w:rsidR="00901FA9">
        <w:rPr>
          <w:sz w:val="24"/>
          <w:szCs w:val="24"/>
        </w:rPr>
        <w:t>runtest</w:t>
      </w:r>
      <w:proofErr w:type="spellEnd"/>
      <w:r w:rsidR="00901FA9">
        <w:rPr>
          <w:sz w:val="24"/>
          <w:szCs w:val="24"/>
        </w:rPr>
        <w:t xml:space="preserve">, </w:t>
      </w:r>
      <w:r>
        <w:rPr>
          <w:sz w:val="24"/>
          <w:szCs w:val="24"/>
        </w:rPr>
        <w:t>and make clean.</w:t>
      </w:r>
    </w:p>
    <w:p w14:paraId="01909CB4" w14:textId="15EC3E7C" w:rsidR="008A4A17" w:rsidRDefault="008A3335" w:rsidP="008A4A17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 xml:space="preserve">All interfaces between the user and the app will be displayed via the terminal window. </w:t>
      </w:r>
    </w:p>
    <w:p w14:paraId="2325C9A8" w14:textId="36D6A593" w:rsidR="008A4A17" w:rsidRPr="008A4A17" w:rsidRDefault="008A4A17" w:rsidP="008A4A17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>
        <w:rPr>
          <w:sz w:val="24"/>
          <w:szCs w:val="24"/>
        </w:rPr>
        <w:t>The program will be able to run a functionality test on either game configuration.</w:t>
      </w:r>
    </w:p>
    <w:p w14:paraId="42614A26" w14:textId="77777777" w:rsidR="008A4A17" w:rsidRDefault="008A4A17">
      <w:pPr>
        <w:rPr>
          <w:rFonts w:asciiTheme="majorHAnsi" w:hAnsiTheme="majorHAnsi"/>
          <w:caps/>
          <w:color w:val="775F55" w:themeColor="text2"/>
          <w:sz w:val="40"/>
          <w:szCs w:val="40"/>
        </w:rPr>
      </w:pPr>
      <w:bookmarkStart w:id="1" w:name="_Toc529983751"/>
      <w:r>
        <w:rPr>
          <w:sz w:val="40"/>
          <w:szCs w:val="40"/>
        </w:rPr>
        <w:br w:type="page"/>
      </w:r>
    </w:p>
    <w:p w14:paraId="217D393A" w14:textId="639ABD69" w:rsidR="000E42F3" w:rsidRPr="003706AE" w:rsidRDefault="000E42F3" w:rsidP="000E42F3">
      <w:pPr>
        <w:pStyle w:val="Heading1"/>
        <w:rPr>
          <w:sz w:val="40"/>
          <w:szCs w:val="40"/>
        </w:rPr>
      </w:pPr>
      <w:r w:rsidRPr="003706AE">
        <w:rPr>
          <w:sz w:val="40"/>
          <w:szCs w:val="40"/>
        </w:rPr>
        <w:lastRenderedPageBreak/>
        <w:t>2. Design</w:t>
      </w:r>
      <w:bookmarkEnd w:id="1"/>
    </w:p>
    <w:p w14:paraId="1A3E9C82" w14:textId="77777777" w:rsidR="008A4A17" w:rsidRDefault="000E42F3" w:rsidP="000E42F3">
      <w:r>
        <w:rPr>
          <w:noProof/>
        </w:rPr>
        <w:drawing>
          <wp:inline distT="0" distB="0" distL="0" distR="0" wp14:anchorId="4C76F287" wp14:editId="4F71E8E2">
            <wp:extent cx="6296025" cy="439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nect4actdi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EBD62" wp14:editId="3A9313A5">
            <wp:extent cx="6296025" cy="304319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nect4Ga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9A6">
        <w:rPr>
          <w:noProof/>
        </w:rPr>
        <w:lastRenderedPageBreak/>
        <w:drawing>
          <wp:inline distT="0" distB="0" distL="0" distR="0" wp14:anchorId="2B990E4D" wp14:editId="23376470">
            <wp:extent cx="6400800" cy="8119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DiagW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1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9A6">
        <w:rPr>
          <w:noProof/>
        </w:rPr>
        <w:lastRenderedPageBreak/>
        <w:drawing>
          <wp:inline distT="0" distB="0" distL="0" distR="0" wp14:anchorId="3F0FB7FC" wp14:editId="1F14D2B7">
            <wp:extent cx="4486275" cy="7105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ForW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9A6">
        <w:rPr>
          <w:noProof/>
        </w:rPr>
        <w:lastRenderedPageBreak/>
        <w:drawing>
          <wp:inline distT="0" distB="0" distL="0" distR="0" wp14:anchorId="5BF79E9C" wp14:editId="7CE46887">
            <wp:extent cx="4581525" cy="5962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HorizW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9A6">
        <w:rPr>
          <w:noProof/>
        </w:rPr>
        <w:lastRenderedPageBreak/>
        <w:drawing>
          <wp:inline distT="0" distB="0" distL="0" distR="0" wp14:anchorId="78A4AEC3" wp14:editId="618B1022">
            <wp:extent cx="4200525" cy="405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IfFre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9A6">
        <w:rPr>
          <w:noProof/>
        </w:rPr>
        <w:drawing>
          <wp:inline distT="0" distB="0" distL="0" distR="0" wp14:anchorId="2CCEAA5D" wp14:editId="2EF6C364">
            <wp:extent cx="4581525" cy="3248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ckTi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9A6">
        <w:rPr>
          <w:noProof/>
        </w:rPr>
        <w:lastRenderedPageBreak/>
        <w:drawing>
          <wp:inline distT="0" distB="0" distL="0" distR="0" wp14:anchorId="6FB1FC08" wp14:editId="4BB2A167">
            <wp:extent cx="4772025" cy="548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eckVertW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9A6">
        <w:rPr>
          <w:noProof/>
        </w:rPr>
        <w:lastRenderedPageBreak/>
        <w:drawing>
          <wp:inline distT="0" distB="0" distL="0" distR="0" wp14:anchorId="0C478932" wp14:editId="1EE6D099">
            <wp:extent cx="3438525" cy="439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ceToken(mem).jpg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9A6">
        <w:rPr>
          <w:noProof/>
        </w:rPr>
        <w:lastRenderedPageBreak/>
        <w:drawing>
          <wp:inline distT="0" distB="0" distL="0" distR="0" wp14:anchorId="3FE224AE" wp14:editId="17DD51CE">
            <wp:extent cx="34385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aceToke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9A6">
        <w:rPr>
          <w:noProof/>
        </w:rPr>
        <w:lastRenderedPageBreak/>
        <w:drawing>
          <wp:inline distT="0" distB="0" distL="0" distR="0" wp14:anchorId="08299D30" wp14:editId="2098059C">
            <wp:extent cx="6400800" cy="5622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String(mem)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9A6">
        <w:rPr>
          <w:noProof/>
        </w:rPr>
        <w:lastRenderedPageBreak/>
        <w:drawing>
          <wp:inline distT="0" distB="0" distL="0" distR="0" wp14:anchorId="351EC31C" wp14:editId="031BE6E0">
            <wp:extent cx="6400800" cy="5622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String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2BC9" w14:textId="77777777" w:rsidR="008A4A17" w:rsidRDefault="008A4A17" w:rsidP="000E42F3"/>
    <w:p w14:paraId="771E5E50" w14:textId="77777777" w:rsidR="008A4A17" w:rsidRDefault="008A4A17">
      <w:r>
        <w:br w:type="page"/>
      </w:r>
    </w:p>
    <w:p w14:paraId="1416DBF7" w14:textId="77777777" w:rsidR="008A4A17" w:rsidRDefault="008A4A17" w:rsidP="008A4A17">
      <w:pPr>
        <w:pStyle w:val="Heading1"/>
        <w:rPr>
          <w:sz w:val="40"/>
          <w:szCs w:val="40"/>
        </w:rPr>
      </w:pPr>
      <w:bookmarkStart w:id="2" w:name="_Toc529983752"/>
      <w:r w:rsidRPr="008A4A17">
        <w:rPr>
          <w:sz w:val="40"/>
          <w:szCs w:val="40"/>
        </w:rPr>
        <w:lastRenderedPageBreak/>
        <w:t>3. Testing</w:t>
      </w:r>
      <w:bookmarkEnd w:id="2"/>
    </w:p>
    <w:p w14:paraId="6AC95013" w14:textId="66554CA2" w:rsidR="008A4A17" w:rsidRDefault="008A4A17" w:rsidP="008A4A17">
      <w:r>
        <w:t>The following test cases can be found in TestGameBoard.java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6"/>
        <w:gridCol w:w="3166"/>
        <w:gridCol w:w="3166"/>
      </w:tblGrid>
      <w:tr w:rsidR="00393ED1" w14:paraId="38D7BAAE" w14:textId="77777777" w:rsidTr="00393ED1">
        <w:trPr>
          <w:trHeight w:val="3175"/>
        </w:trPr>
        <w:tc>
          <w:tcPr>
            <w:tcW w:w="3166" w:type="dxa"/>
          </w:tcPr>
          <w:p w14:paraId="685773AD" w14:textId="7DFDA835" w:rsidR="00393ED1" w:rsidRDefault="00393ED1" w:rsidP="00393ED1">
            <w:bookmarkStart w:id="3" w:name="_Hlk530150805"/>
            <w:r>
              <w:t>Input:</w:t>
            </w:r>
          </w:p>
          <w:p w14:paraId="32E439A3" w14:textId="6BF9C715" w:rsidR="00393ED1" w:rsidRDefault="00393ED1" w:rsidP="00393ED1">
            <w:r w:rsidRPr="00393ED1">
              <w:t>rows = 3</w:t>
            </w:r>
          </w:p>
          <w:p w14:paraId="7825E51B" w14:textId="77777777" w:rsidR="00393ED1" w:rsidRDefault="00393ED1" w:rsidP="00393ED1">
            <w:r w:rsidRPr="00393ED1">
              <w:t>columns = 3</w:t>
            </w:r>
          </w:p>
          <w:p w14:paraId="4B768DB8" w14:textId="027FB3EB" w:rsidR="00393ED1" w:rsidRPr="00393ED1" w:rsidRDefault="00393ED1" w:rsidP="00393ED1">
            <w:r w:rsidRPr="00393ED1">
              <w:t>number to win = 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4"/>
              <w:gridCol w:w="604"/>
              <w:gridCol w:w="604"/>
            </w:tblGrid>
            <w:tr w:rsidR="00393ED1" w14:paraId="31D5B003" w14:textId="77777777" w:rsidTr="00393ED1">
              <w:trPr>
                <w:trHeight w:val="527"/>
              </w:trPr>
              <w:tc>
                <w:tcPr>
                  <w:tcW w:w="604" w:type="dxa"/>
                </w:tcPr>
                <w:p w14:paraId="280FA4E5" w14:textId="77777777" w:rsidR="00393ED1" w:rsidRDefault="00393ED1" w:rsidP="008A4A17">
                  <w:bookmarkStart w:id="4" w:name="_Hlk530151125"/>
                </w:p>
              </w:tc>
              <w:tc>
                <w:tcPr>
                  <w:tcW w:w="604" w:type="dxa"/>
                </w:tcPr>
                <w:p w14:paraId="7B359E49" w14:textId="77777777" w:rsidR="00393ED1" w:rsidRDefault="00393ED1" w:rsidP="008A4A17"/>
              </w:tc>
              <w:tc>
                <w:tcPr>
                  <w:tcW w:w="604" w:type="dxa"/>
                </w:tcPr>
                <w:p w14:paraId="53064018" w14:textId="77777777" w:rsidR="00393ED1" w:rsidRDefault="00393ED1" w:rsidP="008A4A17"/>
              </w:tc>
            </w:tr>
            <w:tr w:rsidR="00393ED1" w14:paraId="6AA8E3C4" w14:textId="77777777" w:rsidTr="00393ED1">
              <w:trPr>
                <w:trHeight w:val="527"/>
              </w:trPr>
              <w:tc>
                <w:tcPr>
                  <w:tcW w:w="604" w:type="dxa"/>
                </w:tcPr>
                <w:p w14:paraId="6DCE2E04" w14:textId="77777777" w:rsidR="00393ED1" w:rsidRDefault="00393ED1" w:rsidP="008A4A17"/>
              </w:tc>
              <w:tc>
                <w:tcPr>
                  <w:tcW w:w="604" w:type="dxa"/>
                </w:tcPr>
                <w:p w14:paraId="19C841DF" w14:textId="77777777" w:rsidR="00393ED1" w:rsidRDefault="00393ED1" w:rsidP="008A4A17"/>
              </w:tc>
              <w:tc>
                <w:tcPr>
                  <w:tcW w:w="604" w:type="dxa"/>
                </w:tcPr>
                <w:p w14:paraId="3293C993" w14:textId="77777777" w:rsidR="00393ED1" w:rsidRDefault="00393ED1" w:rsidP="008A4A17"/>
              </w:tc>
            </w:tr>
            <w:tr w:rsidR="00393ED1" w14:paraId="04DF7624" w14:textId="77777777" w:rsidTr="00393ED1">
              <w:trPr>
                <w:trHeight w:val="527"/>
              </w:trPr>
              <w:tc>
                <w:tcPr>
                  <w:tcW w:w="604" w:type="dxa"/>
                </w:tcPr>
                <w:p w14:paraId="6C36CE76" w14:textId="77777777" w:rsidR="00393ED1" w:rsidRDefault="00393ED1" w:rsidP="008A4A17"/>
              </w:tc>
              <w:tc>
                <w:tcPr>
                  <w:tcW w:w="604" w:type="dxa"/>
                </w:tcPr>
                <w:p w14:paraId="0D9B732A" w14:textId="77777777" w:rsidR="00393ED1" w:rsidRDefault="00393ED1" w:rsidP="008A4A17"/>
              </w:tc>
              <w:tc>
                <w:tcPr>
                  <w:tcW w:w="604" w:type="dxa"/>
                </w:tcPr>
                <w:p w14:paraId="1F9DD41F" w14:textId="77777777" w:rsidR="00393ED1" w:rsidRDefault="00393ED1" w:rsidP="008A4A17"/>
              </w:tc>
            </w:tr>
            <w:bookmarkEnd w:id="4"/>
          </w:tbl>
          <w:p w14:paraId="2E86032B" w14:textId="77777777" w:rsidR="00393ED1" w:rsidRDefault="00393ED1" w:rsidP="008A4A17"/>
        </w:tc>
        <w:tc>
          <w:tcPr>
            <w:tcW w:w="3166" w:type="dxa"/>
          </w:tcPr>
          <w:p w14:paraId="662E9B47" w14:textId="2DA5C93B" w:rsidR="00393ED1" w:rsidRDefault="00393ED1" w:rsidP="00393ED1">
            <w:r w:rsidRPr="00393ED1">
              <w:t xml:space="preserve">Output: </w:t>
            </w:r>
          </w:p>
          <w:p w14:paraId="4C259B26" w14:textId="253E2614" w:rsidR="00393ED1" w:rsidRDefault="00393ED1" w:rsidP="00393ED1">
            <w:r>
              <w:t>3x3 game board</w:t>
            </w:r>
          </w:p>
          <w:p w14:paraId="5C47901A" w14:textId="77777777" w:rsidR="00393ED1" w:rsidRDefault="00393ED1" w:rsidP="00393ED1"/>
          <w:p w14:paraId="1732295C" w14:textId="65775286" w:rsidR="00393ED1" w:rsidRPr="00393ED1" w:rsidRDefault="00393ED1" w:rsidP="00393ED1">
            <w:r>
              <w:t>State of the board is unchanged</w:t>
            </w:r>
          </w:p>
          <w:p w14:paraId="66346468" w14:textId="77777777" w:rsidR="00393ED1" w:rsidRDefault="00393ED1" w:rsidP="008A4A17"/>
        </w:tc>
        <w:tc>
          <w:tcPr>
            <w:tcW w:w="3166" w:type="dxa"/>
          </w:tcPr>
          <w:p w14:paraId="52C195AF" w14:textId="77777777" w:rsidR="00393ED1" w:rsidRDefault="00393ED1" w:rsidP="008A4A17">
            <w:r>
              <w:t>Reason:</w:t>
            </w:r>
          </w:p>
          <w:p w14:paraId="73A0FDA9" w14:textId="77777777" w:rsidR="00393ED1" w:rsidRDefault="00393ED1" w:rsidP="008A4A17">
            <w:r>
              <w:t>This case is unique because it creates the smallest possible size board.</w:t>
            </w:r>
          </w:p>
          <w:p w14:paraId="0CB1AC71" w14:textId="77777777" w:rsidR="00393ED1" w:rsidRDefault="00393ED1" w:rsidP="008A4A17"/>
          <w:p w14:paraId="0D94C4B3" w14:textId="77777777" w:rsidR="00393ED1" w:rsidRDefault="00393ED1" w:rsidP="008A4A17">
            <w:r>
              <w:t>Function:</w:t>
            </w:r>
          </w:p>
          <w:p w14:paraId="02FCD72E" w14:textId="1F4AB5A3" w:rsidR="00393ED1" w:rsidRDefault="00393ED1" w:rsidP="008A4A17">
            <w:proofErr w:type="spellStart"/>
            <w:r>
              <w:t>test_min_board</w:t>
            </w:r>
            <w:proofErr w:type="spellEnd"/>
          </w:p>
        </w:tc>
      </w:tr>
      <w:tr w:rsidR="00393ED1" w14:paraId="1E231133" w14:textId="77777777" w:rsidTr="004301BE">
        <w:trPr>
          <w:trHeight w:val="3175"/>
        </w:trPr>
        <w:tc>
          <w:tcPr>
            <w:tcW w:w="3166" w:type="dxa"/>
          </w:tcPr>
          <w:p w14:paraId="75979C86" w14:textId="77777777" w:rsidR="00393ED1" w:rsidRDefault="00393ED1" w:rsidP="004301BE">
            <w:bookmarkStart w:id="5" w:name="_Hlk530151148"/>
            <w:bookmarkEnd w:id="3"/>
            <w:r>
              <w:t>Input:</w:t>
            </w:r>
          </w:p>
          <w:p w14:paraId="545CAC20" w14:textId="23734D95" w:rsidR="00393ED1" w:rsidRDefault="00393ED1" w:rsidP="004301BE">
            <w:r w:rsidRPr="00393ED1">
              <w:t xml:space="preserve">rows = </w:t>
            </w:r>
            <w:r>
              <w:t>100</w:t>
            </w:r>
          </w:p>
          <w:p w14:paraId="024433C0" w14:textId="6D79B0A3" w:rsidR="00393ED1" w:rsidRDefault="00393ED1" w:rsidP="004301BE">
            <w:r w:rsidRPr="00393ED1">
              <w:t xml:space="preserve">columns = </w:t>
            </w:r>
            <w:r>
              <w:t>100</w:t>
            </w:r>
          </w:p>
          <w:p w14:paraId="0D82045A" w14:textId="39C1FFD6" w:rsidR="00393ED1" w:rsidRPr="00393ED1" w:rsidRDefault="00393ED1" w:rsidP="004301BE">
            <w:r w:rsidRPr="00393ED1">
              <w:t xml:space="preserve">number to win = </w:t>
            </w:r>
            <w:r>
              <w:t>25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5"/>
              <w:gridCol w:w="405"/>
              <w:gridCol w:w="405"/>
              <w:gridCol w:w="405"/>
              <w:gridCol w:w="405"/>
            </w:tblGrid>
            <w:tr w:rsidR="00EF7D65" w14:paraId="774F01FF" w14:textId="77777777" w:rsidTr="00EF7D65">
              <w:trPr>
                <w:trHeight w:val="380"/>
              </w:trPr>
              <w:tc>
                <w:tcPr>
                  <w:tcW w:w="405" w:type="dxa"/>
                </w:tcPr>
                <w:p w14:paraId="7EB43F8B" w14:textId="77777777" w:rsidR="00EF7D65" w:rsidRDefault="00EF7D65" w:rsidP="004301BE"/>
              </w:tc>
              <w:tc>
                <w:tcPr>
                  <w:tcW w:w="405" w:type="dxa"/>
                </w:tcPr>
                <w:p w14:paraId="63F6ABB5" w14:textId="77777777" w:rsidR="00EF7D65" w:rsidRDefault="00EF7D65" w:rsidP="004301BE"/>
              </w:tc>
              <w:tc>
                <w:tcPr>
                  <w:tcW w:w="405" w:type="dxa"/>
                </w:tcPr>
                <w:p w14:paraId="09263478" w14:textId="77777777" w:rsidR="00EF7D65" w:rsidRDefault="00EF7D65" w:rsidP="004301BE"/>
              </w:tc>
              <w:tc>
                <w:tcPr>
                  <w:tcW w:w="405" w:type="dxa"/>
                </w:tcPr>
                <w:p w14:paraId="19B7A0C9" w14:textId="77777777" w:rsidR="00EF7D65" w:rsidRDefault="00EF7D65" w:rsidP="004301BE"/>
              </w:tc>
              <w:tc>
                <w:tcPr>
                  <w:tcW w:w="405" w:type="dxa"/>
                </w:tcPr>
                <w:p w14:paraId="349FF38C" w14:textId="77777777" w:rsidR="00EF7D65" w:rsidRDefault="00EF7D65" w:rsidP="004301BE"/>
              </w:tc>
            </w:tr>
            <w:tr w:rsidR="00EF7D65" w14:paraId="3EE08F1E" w14:textId="77777777" w:rsidTr="00EF7D65">
              <w:trPr>
                <w:trHeight w:val="380"/>
              </w:trPr>
              <w:tc>
                <w:tcPr>
                  <w:tcW w:w="405" w:type="dxa"/>
                </w:tcPr>
                <w:p w14:paraId="2D0C800F" w14:textId="77777777" w:rsidR="00EF7D65" w:rsidRDefault="00EF7D65" w:rsidP="004301BE"/>
              </w:tc>
              <w:tc>
                <w:tcPr>
                  <w:tcW w:w="405" w:type="dxa"/>
                </w:tcPr>
                <w:p w14:paraId="539992FE" w14:textId="77777777" w:rsidR="00EF7D65" w:rsidRDefault="00EF7D65" w:rsidP="004301BE"/>
              </w:tc>
              <w:tc>
                <w:tcPr>
                  <w:tcW w:w="405" w:type="dxa"/>
                </w:tcPr>
                <w:p w14:paraId="45A9086B" w14:textId="77777777" w:rsidR="00EF7D65" w:rsidRDefault="00EF7D65" w:rsidP="004301BE"/>
              </w:tc>
              <w:tc>
                <w:tcPr>
                  <w:tcW w:w="405" w:type="dxa"/>
                </w:tcPr>
                <w:p w14:paraId="00B4CB2A" w14:textId="77777777" w:rsidR="00EF7D65" w:rsidRDefault="00EF7D65" w:rsidP="004301BE"/>
              </w:tc>
              <w:tc>
                <w:tcPr>
                  <w:tcW w:w="405" w:type="dxa"/>
                </w:tcPr>
                <w:p w14:paraId="32E2B904" w14:textId="77777777" w:rsidR="00EF7D65" w:rsidRDefault="00EF7D65" w:rsidP="004301BE"/>
              </w:tc>
            </w:tr>
            <w:tr w:rsidR="00EF7D65" w14:paraId="663BE620" w14:textId="77777777" w:rsidTr="00EF7D65">
              <w:trPr>
                <w:trHeight w:val="389"/>
              </w:trPr>
              <w:tc>
                <w:tcPr>
                  <w:tcW w:w="405" w:type="dxa"/>
                </w:tcPr>
                <w:p w14:paraId="47DF4DDF" w14:textId="77777777" w:rsidR="00EF7D65" w:rsidRDefault="00EF7D65" w:rsidP="004301BE"/>
              </w:tc>
              <w:tc>
                <w:tcPr>
                  <w:tcW w:w="405" w:type="dxa"/>
                </w:tcPr>
                <w:p w14:paraId="5CBB4F9B" w14:textId="77777777" w:rsidR="00EF7D65" w:rsidRDefault="00EF7D65" w:rsidP="004301BE"/>
              </w:tc>
              <w:tc>
                <w:tcPr>
                  <w:tcW w:w="405" w:type="dxa"/>
                </w:tcPr>
                <w:p w14:paraId="18E9E738" w14:textId="77777777" w:rsidR="00EF7D65" w:rsidRDefault="00EF7D65" w:rsidP="004301BE"/>
              </w:tc>
              <w:tc>
                <w:tcPr>
                  <w:tcW w:w="405" w:type="dxa"/>
                </w:tcPr>
                <w:p w14:paraId="60581720" w14:textId="77777777" w:rsidR="00EF7D65" w:rsidRDefault="00EF7D65" w:rsidP="004301BE"/>
              </w:tc>
              <w:tc>
                <w:tcPr>
                  <w:tcW w:w="405" w:type="dxa"/>
                </w:tcPr>
                <w:p w14:paraId="2E7C00EA" w14:textId="77777777" w:rsidR="00EF7D65" w:rsidRDefault="00EF7D65" w:rsidP="004301BE"/>
              </w:tc>
            </w:tr>
            <w:tr w:rsidR="00EF7D65" w14:paraId="7B1EFDB4" w14:textId="77777777" w:rsidTr="00EF7D65">
              <w:trPr>
                <w:trHeight w:val="380"/>
              </w:trPr>
              <w:tc>
                <w:tcPr>
                  <w:tcW w:w="405" w:type="dxa"/>
                </w:tcPr>
                <w:p w14:paraId="22F840A7" w14:textId="77777777" w:rsidR="00EF7D65" w:rsidRDefault="00EF7D65" w:rsidP="004301BE"/>
              </w:tc>
              <w:tc>
                <w:tcPr>
                  <w:tcW w:w="405" w:type="dxa"/>
                </w:tcPr>
                <w:p w14:paraId="28D51725" w14:textId="77777777" w:rsidR="00EF7D65" w:rsidRDefault="00EF7D65" w:rsidP="004301BE"/>
              </w:tc>
              <w:tc>
                <w:tcPr>
                  <w:tcW w:w="405" w:type="dxa"/>
                </w:tcPr>
                <w:p w14:paraId="11E59D11" w14:textId="77777777" w:rsidR="00EF7D65" w:rsidRDefault="00EF7D65" w:rsidP="004301BE"/>
              </w:tc>
              <w:tc>
                <w:tcPr>
                  <w:tcW w:w="405" w:type="dxa"/>
                </w:tcPr>
                <w:p w14:paraId="30C7589D" w14:textId="77777777" w:rsidR="00EF7D65" w:rsidRDefault="00EF7D65" w:rsidP="004301BE"/>
              </w:tc>
              <w:tc>
                <w:tcPr>
                  <w:tcW w:w="405" w:type="dxa"/>
                </w:tcPr>
                <w:p w14:paraId="6A9F44CB" w14:textId="77777777" w:rsidR="00EF7D65" w:rsidRDefault="00EF7D65" w:rsidP="004301BE"/>
              </w:tc>
            </w:tr>
            <w:tr w:rsidR="00EF7D65" w14:paraId="0AF3B7F7" w14:textId="77777777" w:rsidTr="00EF7D65">
              <w:trPr>
                <w:trHeight w:val="380"/>
              </w:trPr>
              <w:tc>
                <w:tcPr>
                  <w:tcW w:w="405" w:type="dxa"/>
                </w:tcPr>
                <w:p w14:paraId="6EF7DA0C" w14:textId="77777777" w:rsidR="00EF7D65" w:rsidRDefault="00EF7D65" w:rsidP="004301BE"/>
              </w:tc>
              <w:tc>
                <w:tcPr>
                  <w:tcW w:w="405" w:type="dxa"/>
                </w:tcPr>
                <w:p w14:paraId="357501B6" w14:textId="77777777" w:rsidR="00EF7D65" w:rsidRDefault="00EF7D65" w:rsidP="004301BE"/>
              </w:tc>
              <w:tc>
                <w:tcPr>
                  <w:tcW w:w="405" w:type="dxa"/>
                </w:tcPr>
                <w:p w14:paraId="64CF66A0" w14:textId="77777777" w:rsidR="00EF7D65" w:rsidRDefault="00EF7D65" w:rsidP="004301BE"/>
              </w:tc>
              <w:tc>
                <w:tcPr>
                  <w:tcW w:w="405" w:type="dxa"/>
                </w:tcPr>
                <w:p w14:paraId="03A0FB38" w14:textId="77777777" w:rsidR="00EF7D65" w:rsidRDefault="00EF7D65" w:rsidP="004301BE"/>
              </w:tc>
              <w:tc>
                <w:tcPr>
                  <w:tcW w:w="405" w:type="dxa"/>
                </w:tcPr>
                <w:p w14:paraId="51D246D2" w14:textId="77777777" w:rsidR="00EF7D65" w:rsidRDefault="00EF7D65" w:rsidP="004301BE"/>
              </w:tc>
            </w:tr>
          </w:tbl>
          <w:p w14:paraId="5EF3CA45" w14:textId="1BCFAD92" w:rsidR="00393ED1" w:rsidRDefault="00EF7D65" w:rsidP="004301BE">
            <w:r>
              <w:t xml:space="preserve">*each square represents 20 squares* </w:t>
            </w:r>
          </w:p>
        </w:tc>
        <w:tc>
          <w:tcPr>
            <w:tcW w:w="3166" w:type="dxa"/>
          </w:tcPr>
          <w:p w14:paraId="49A3947B" w14:textId="77777777" w:rsidR="00393ED1" w:rsidRDefault="00393ED1" w:rsidP="004301BE">
            <w:r w:rsidRPr="00393ED1">
              <w:t xml:space="preserve">Output: </w:t>
            </w:r>
          </w:p>
          <w:p w14:paraId="2383FD3D" w14:textId="4D06B25A" w:rsidR="00393ED1" w:rsidRDefault="00EF7D65" w:rsidP="004301BE">
            <w:r>
              <w:t>100x100</w:t>
            </w:r>
            <w:r w:rsidR="00393ED1">
              <w:t xml:space="preserve"> game board</w:t>
            </w:r>
          </w:p>
          <w:p w14:paraId="1996DCBD" w14:textId="77777777" w:rsidR="00393ED1" w:rsidRDefault="00393ED1" w:rsidP="004301BE"/>
          <w:p w14:paraId="4B9EEE64" w14:textId="77777777" w:rsidR="00393ED1" w:rsidRPr="00393ED1" w:rsidRDefault="00393ED1" w:rsidP="004301BE">
            <w:r>
              <w:t>State of the board is unchanged</w:t>
            </w:r>
          </w:p>
          <w:p w14:paraId="2B2C40DB" w14:textId="77777777" w:rsidR="00393ED1" w:rsidRDefault="00393ED1" w:rsidP="004301BE"/>
        </w:tc>
        <w:tc>
          <w:tcPr>
            <w:tcW w:w="3166" w:type="dxa"/>
          </w:tcPr>
          <w:p w14:paraId="5BC0D2D2" w14:textId="77777777" w:rsidR="00393ED1" w:rsidRDefault="00393ED1" w:rsidP="004301BE">
            <w:r>
              <w:t>Reason:</w:t>
            </w:r>
          </w:p>
          <w:p w14:paraId="0F64A426" w14:textId="2B5223D2" w:rsidR="00393ED1" w:rsidRDefault="00393ED1" w:rsidP="004301BE">
            <w:r>
              <w:t xml:space="preserve">This case is unique because it creates the </w:t>
            </w:r>
            <w:r w:rsidR="00EF7D65">
              <w:t>largest</w:t>
            </w:r>
            <w:r>
              <w:t xml:space="preserve"> possible size board.</w:t>
            </w:r>
          </w:p>
          <w:p w14:paraId="22FA01D3" w14:textId="77777777" w:rsidR="00393ED1" w:rsidRDefault="00393ED1" w:rsidP="004301BE"/>
          <w:p w14:paraId="6C24C215" w14:textId="77777777" w:rsidR="00393ED1" w:rsidRDefault="00393ED1" w:rsidP="004301BE">
            <w:r>
              <w:t>Function:</w:t>
            </w:r>
          </w:p>
          <w:p w14:paraId="593695F1" w14:textId="75D910CD" w:rsidR="00393ED1" w:rsidRDefault="00393ED1" w:rsidP="004301BE">
            <w:proofErr w:type="spellStart"/>
            <w:r>
              <w:t>test_m</w:t>
            </w:r>
            <w:r w:rsidR="00EF7D65">
              <w:t>ax</w:t>
            </w:r>
            <w:r>
              <w:t>_board</w:t>
            </w:r>
            <w:proofErr w:type="spellEnd"/>
          </w:p>
        </w:tc>
      </w:tr>
      <w:bookmarkEnd w:id="5"/>
      <w:tr w:rsidR="00EF7D65" w14:paraId="0D31DB24" w14:textId="77777777" w:rsidTr="004301BE">
        <w:trPr>
          <w:trHeight w:val="3175"/>
        </w:trPr>
        <w:tc>
          <w:tcPr>
            <w:tcW w:w="3166" w:type="dxa"/>
          </w:tcPr>
          <w:p w14:paraId="3488DE1E" w14:textId="77777777" w:rsidR="00EF7D65" w:rsidRDefault="00EF7D65" w:rsidP="004301BE">
            <w:r>
              <w:t>Input:</w:t>
            </w:r>
          </w:p>
          <w:p w14:paraId="01BDFEEE" w14:textId="078DEA9E" w:rsidR="00EF7D65" w:rsidRDefault="00EF7D65" w:rsidP="004301BE">
            <w:r w:rsidRPr="00393ED1">
              <w:t xml:space="preserve">rows = </w:t>
            </w:r>
            <w:r>
              <w:t>45</w:t>
            </w:r>
          </w:p>
          <w:p w14:paraId="70E99A02" w14:textId="71E0313E" w:rsidR="00EF7D65" w:rsidRDefault="00EF7D65" w:rsidP="004301BE">
            <w:r w:rsidRPr="00393ED1">
              <w:t xml:space="preserve">columns = </w:t>
            </w:r>
            <w:r>
              <w:t>54</w:t>
            </w:r>
          </w:p>
          <w:p w14:paraId="4CC620FF" w14:textId="68EED89E" w:rsidR="00EF7D65" w:rsidRPr="00393ED1" w:rsidRDefault="00EF7D65" w:rsidP="004301BE">
            <w:r w:rsidRPr="00393ED1">
              <w:t xml:space="preserve">number to win = </w:t>
            </w:r>
            <w:r>
              <w:t>6</w:t>
            </w:r>
          </w:p>
          <w:p w14:paraId="1EDDCC28" w14:textId="77777777" w:rsidR="00EF7D65" w:rsidRDefault="00EF7D65" w:rsidP="004301BE">
            <w: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</w:tblGrid>
            <w:tr w:rsidR="00EF7D65" w14:paraId="00302E3C" w14:textId="77777777" w:rsidTr="00EF7D65">
              <w:trPr>
                <w:trHeight w:val="294"/>
              </w:trPr>
              <w:tc>
                <w:tcPr>
                  <w:tcW w:w="340" w:type="dxa"/>
                </w:tcPr>
                <w:p w14:paraId="6D00ABAA" w14:textId="77777777" w:rsidR="00EF7D65" w:rsidRDefault="00EF7D65" w:rsidP="004301BE"/>
              </w:tc>
              <w:tc>
                <w:tcPr>
                  <w:tcW w:w="340" w:type="dxa"/>
                </w:tcPr>
                <w:p w14:paraId="4DC67C0A" w14:textId="77777777" w:rsidR="00EF7D65" w:rsidRDefault="00EF7D65" w:rsidP="004301BE"/>
              </w:tc>
              <w:tc>
                <w:tcPr>
                  <w:tcW w:w="340" w:type="dxa"/>
                </w:tcPr>
                <w:p w14:paraId="52915908" w14:textId="77777777" w:rsidR="00EF7D65" w:rsidRDefault="00EF7D65" w:rsidP="004301BE"/>
              </w:tc>
              <w:tc>
                <w:tcPr>
                  <w:tcW w:w="340" w:type="dxa"/>
                </w:tcPr>
                <w:p w14:paraId="2D117A19" w14:textId="77777777" w:rsidR="00EF7D65" w:rsidRDefault="00EF7D65" w:rsidP="004301BE"/>
              </w:tc>
              <w:tc>
                <w:tcPr>
                  <w:tcW w:w="340" w:type="dxa"/>
                </w:tcPr>
                <w:p w14:paraId="1285E408" w14:textId="77777777" w:rsidR="00EF7D65" w:rsidRDefault="00EF7D65" w:rsidP="004301BE"/>
              </w:tc>
              <w:tc>
                <w:tcPr>
                  <w:tcW w:w="340" w:type="dxa"/>
                </w:tcPr>
                <w:p w14:paraId="3589BD4E" w14:textId="77777777" w:rsidR="00EF7D65" w:rsidRDefault="00EF7D65" w:rsidP="004301BE"/>
              </w:tc>
            </w:tr>
            <w:tr w:rsidR="00EF7D65" w14:paraId="160C9EEA" w14:textId="77777777" w:rsidTr="00EF7D65">
              <w:trPr>
                <w:trHeight w:val="294"/>
              </w:trPr>
              <w:tc>
                <w:tcPr>
                  <w:tcW w:w="340" w:type="dxa"/>
                </w:tcPr>
                <w:p w14:paraId="536A5F8E" w14:textId="77777777" w:rsidR="00EF7D65" w:rsidRDefault="00EF7D65" w:rsidP="004301BE"/>
              </w:tc>
              <w:tc>
                <w:tcPr>
                  <w:tcW w:w="340" w:type="dxa"/>
                </w:tcPr>
                <w:p w14:paraId="32E0A76D" w14:textId="77777777" w:rsidR="00EF7D65" w:rsidRDefault="00EF7D65" w:rsidP="004301BE"/>
              </w:tc>
              <w:tc>
                <w:tcPr>
                  <w:tcW w:w="340" w:type="dxa"/>
                </w:tcPr>
                <w:p w14:paraId="6F83C47B" w14:textId="77777777" w:rsidR="00EF7D65" w:rsidRDefault="00EF7D65" w:rsidP="004301BE"/>
              </w:tc>
              <w:tc>
                <w:tcPr>
                  <w:tcW w:w="340" w:type="dxa"/>
                </w:tcPr>
                <w:p w14:paraId="2D159241" w14:textId="77777777" w:rsidR="00EF7D65" w:rsidRDefault="00EF7D65" w:rsidP="004301BE"/>
              </w:tc>
              <w:tc>
                <w:tcPr>
                  <w:tcW w:w="340" w:type="dxa"/>
                </w:tcPr>
                <w:p w14:paraId="2F988CEC" w14:textId="77777777" w:rsidR="00EF7D65" w:rsidRDefault="00EF7D65" w:rsidP="004301BE"/>
              </w:tc>
              <w:tc>
                <w:tcPr>
                  <w:tcW w:w="340" w:type="dxa"/>
                </w:tcPr>
                <w:p w14:paraId="0A631440" w14:textId="77777777" w:rsidR="00EF7D65" w:rsidRDefault="00EF7D65" w:rsidP="004301BE"/>
              </w:tc>
            </w:tr>
            <w:tr w:rsidR="00EF7D65" w14:paraId="0BDE076D" w14:textId="77777777" w:rsidTr="00EF7D65">
              <w:trPr>
                <w:trHeight w:val="301"/>
              </w:trPr>
              <w:tc>
                <w:tcPr>
                  <w:tcW w:w="340" w:type="dxa"/>
                </w:tcPr>
                <w:p w14:paraId="7D392B4E" w14:textId="77777777" w:rsidR="00EF7D65" w:rsidRDefault="00EF7D65" w:rsidP="004301BE"/>
              </w:tc>
              <w:tc>
                <w:tcPr>
                  <w:tcW w:w="340" w:type="dxa"/>
                </w:tcPr>
                <w:p w14:paraId="153F474D" w14:textId="77777777" w:rsidR="00EF7D65" w:rsidRDefault="00EF7D65" w:rsidP="004301BE"/>
              </w:tc>
              <w:tc>
                <w:tcPr>
                  <w:tcW w:w="340" w:type="dxa"/>
                </w:tcPr>
                <w:p w14:paraId="379F011B" w14:textId="77777777" w:rsidR="00EF7D65" w:rsidRDefault="00EF7D65" w:rsidP="004301BE"/>
              </w:tc>
              <w:tc>
                <w:tcPr>
                  <w:tcW w:w="340" w:type="dxa"/>
                </w:tcPr>
                <w:p w14:paraId="69FA421F" w14:textId="77777777" w:rsidR="00EF7D65" w:rsidRDefault="00EF7D65" w:rsidP="004301BE"/>
              </w:tc>
              <w:tc>
                <w:tcPr>
                  <w:tcW w:w="340" w:type="dxa"/>
                </w:tcPr>
                <w:p w14:paraId="40C78CE2" w14:textId="77777777" w:rsidR="00EF7D65" w:rsidRDefault="00EF7D65" w:rsidP="004301BE"/>
              </w:tc>
              <w:tc>
                <w:tcPr>
                  <w:tcW w:w="340" w:type="dxa"/>
                </w:tcPr>
                <w:p w14:paraId="427489FA" w14:textId="77777777" w:rsidR="00EF7D65" w:rsidRDefault="00EF7D65" w:rsidP="004301BE"/>
              </w:tc>
            </w:tr>
            <w:tr w:rsidR="00EF7D65" w14:paraId="0BB4C3E2" w14:textId="77777777" w:rsidTr="00EF7D65">
              <w:trPr>
                <w:trHeight w:val="294"/>
              </w:trPr>
              <w:tc>
                <w:tcPr>
                  <w:tcW w:w="340" w:type="dxa"/>
                </w:tcPr>
                <w:p w14:paraId="5FCF9EA3" w14:textId="77777777" w:rsidR="00EF7D65" w:rsidRDefault="00EF7D65" w:rsidP="004301BE"/>
              </w:tc>
              <w:tc>
                <w:tcPr>
                  <w:tcW w:w="340" w:type="dxa"/>
                </w:tcPr>
                <w:p w14:paraId="3B05BC57" w14:textId="77777777" w:rsidR="00EF7D65" w:rsidRDefault="00EF7D65" w:rsidP="004301BE"/>
              </w:tc>
              <w:tc>
                <w:tcPr>
                  <w:tcW w:w="340" w:type="dxa"/>
                </w:tcPr>
                <w:p w14:paraId="66172960" w14:textId="77777777" w:rsidR="00EF7D65" w:rsidRDefault="00EF7D65" w:rsidP="004301BE"/>
              </w:tc>
              <w:tc>
                <w:tcPr>
                  <w:tcW w:w="340" w:type="dxa"/>
                </w:tcPr>
                <w:p w14:paraId="219B2490" w14:textId="77777777" w:rsidR="00EF7D65" w:rsidRDefault="00EF7D65" w:rsidP="004301BE"/>
              </w:tc>
              <w:tc>
                <w:tcPr>
                  <w:tcW w:w="340" w:type="dxa"/>
                </w:tcPr>
                <w:p w14:paraId="57D6763D" w14:textId="77777777" w:rsidR="00EF7D65" w:rsidRDefault="00EF7D65" w:rsidP="004301BE"/>
              </w:tc>
              <w:tc>
                <w:tcPr>
                  <w:tcW w:w="340" w:type="dxa"/>
                </w:tcPr>
                <w:p w14:paraId="5982D867" w14:textId="77777777" w:rsidR="00EF7D65" w:rsidRDefault="00EF7D65" w:rsidP="004301BE"/>
              </w:tc>
            </w:tr>
            <w:tr w:rsidR="00EF7D65" w14:paraId="0D8C0A22" w14:textId="77777777" w:rsidTr="00EF7D65">
              <w:trPr>
                <w:trHeight w:val="294"/>
              </w:trPr>
              <w:tc>
                <w:tcPr>
                  <w:tcW w:w="340" w:type="dxa"/>
                </w:tcPr>
                <w:p w14:paraId="30CB6E20" w14:textId="77777777" w:rsidR="00EF7D65" w:rsidRDefault="00EF7D65" w:rsidP="004301BE"/>
              </w:tc>
              <w:tc>
                <w:tcPr>
                  <w:tcW w:w="340" w:type="dxa"/>
                </w:tcPr>
                <w:p w14:paraId="074C7DDF" w14:textId="77777777" w:rsidR="00EF7D65" w:rsidRDefault="00EF7D65" w:rsidP="004301BE"/>
              </w:tc>
              <w:tc>
                <w:tcPr>
                  <w:tcW w:w="340" w:type="dxa"/>
                </w:tcPr>
                <w:p w14:paraId="1C8588FD" w14:textId="77777777" w:rsidR="00EF7D65" w:rsidRDefault="00EF7D65" w:rsidP="004301BE"/>
              </w:tc>
              <w:tc>
                <w:tcPr>
                  <w:tcW w:w="340" w:type="dxa"/>
                </w:tcPr>
                <w:p w14:paraId="49E5157F" w14:textId="77777777" w:rsidR="00EF7D65" w:rsidRDefault="00EF7D65" w:rsidP="004301BE"/>
              </w:tc>
              <w:tc>
                <w:tcPr>
                  <w:tcW w:w="340" w:type="dxa"/>
                </w:tcPr>
                <w:p w14:paraId="74767CD4" w14:textId="77777777" w:rsidR="00EF7D65" w:rsidRDefault="00EF7D65" w:rsidP="004301BE"/>
              </w:tc>
              <w:tc>
                <w:tcPr>
                  <w:tcW w:w="340" w:type="dxa"/>
                </w:tcPr>
                <w:p w14:paraId="009FCD1A" w14:textId="77777777" w:rsidR="00EF7D65" w:rsidRDefault="00EF7D65" w:rsidP="004301BE"/>
              </w:tc>
            </w:tr>
          </w:tbl>
          <w:p w14:paraId="2F61EB31" w14:textId="11B3EC43" w:rsidR="00EF7D65" w:rsidRDefault="00EF7D65" w:rsidP="004301BE">
            <w:r>
              <w:t>*each square rep</w:t>
            </w:r>
            <w:r w:rsidR="00677FE6">
              <w:t>re</w:t>
            </w:r>
            <w:r>
              <w:t>sents 9 squares*</w:t>
            </w:r>
          </w:p>
        </w:tc>
        <w:tc>
          <w:tcPr>
            <w:tcW w:w="3166" w:type="dxa"/>
          </w:tcPr>
          <w:p w14:paraId="5A888027" w14:textId="77777777" w:rsidR="00EF7D65" w:rsidRDefault="00EF7D65" w:rsidP="004301BE">
            <w:r w:rsidRPr="00393ED1">
              <w:t xml:space="preserve">Output: </w:t>
            </w:r>
          </w:p>
          <w:p w14:paraId="41A951B4" w14:textId="1D0DBC66" w:rsidR="00EF7D65" w:rsidRDefault="00EF7D65" w:rsidP="004301BE">
            <w:r>
              <w:t>45x54 game board</w:t>
            </w:r>
          </w:p>
          <w:p w14:paraId="17B031B2" w14:textId="77777777" w:rsidR="00EF7D65" w:rsidRDefault="00EF7D65" w:rsidP="004301BE"/>
          <w:p w14:paraId="5D6F4231" w14:textId="77777777" w:rsidR="00EF7D65" w:rsidRPr="00393ED1" w:rsidRDefault="00EF7D65" w:rsidP="004301BE">
            <w:r>
              <w:t>State of the board is unchanged</w:t>
            </w:r>
          </w:p>
          <w:p w14:paraId="104B4B6A" w14:textId="77777777" w:rsidR="00EF7D65" w:rsidRDefault="00EF7D65" w:rsidP="004301BE"/>
        </w:tc>
        <w:tc>
          <w:tcPr>
            <w:tcW w:w="3166" w:type="dxa"/>
          </w:tcPr>
          <w:p w14:paraId="3398CD6B" w14:textId="77777777" w:rsidR="00EF7D65" w:rsidRDefault="00EF7D65" w:rsidP="004301BE">
            <w:r>
              <w:t>Reason:</w:t>
            </w:r>
          </w:p>
          <w:p w14:paraId="080D4649" w14:textId="2EC2B12A" w:rsidR="00EF7D65" w:rsidRDefault="00EF7D65" w:rsidP="004301BE">
            <w:r>
              <w:t xml:space="preserve">This case is unique because it creates </w:t>
            </w:r>
            <w:r w:rsidR="00677FE6">
              <w:t>an irregular</w:t>
            </w:r>
            <w:r>
              <w:t xml:space="preserve"> size board.</w:t>
            </w:r>
          </w:p>
          <w:p w14:paraId="004E0BC8" w14:textId="77777777" w:rsidR="00EF7D65" w:rsidRDefault="00EF7D65" w:rsidP="004301BE"/>
          <w:p w14:paraId="4D26A00B" w14:textId="77777777" w:rsidR="00EF7D65" w:rsidRDefault="00EF7D65" w:rsidP="004301BE">
            <w:r>
              <w:t>Function:</w:t>
            </w:r>
          </w:p>
          <w:p w14:paraId="5DD69C2A" w14:textId="1FDD6FB9" w:rsidR="00EF7D65" w:rsidRDefault="00EF7D65" w:rsidP="004301BE">
            <w:proofErr w:type="spellStart"/>
            <w:r>
              <w:t>test_</w:t>
            </w:r>
            <w:r w:rsidR="00677FE6">
              <w:t>nonsquare</w:t>
            </w:r>
            <w:r>
              <w:t>_board</w:t>
            </w:r>
            <w:proofErr w:type="spellEnd"/>
          </w:p>
        </w:tc>
      </w:tr>
      <w:tr w:rsidR="00677FE6" w14:paraId="30A5B735" w14:textId="77777777" w:rsidTr="004301BE">
        <w:trPr>
          <w:trHeight w:val="3175"/>
        </w:trPr>
        <w:tc>
          <w:tcPr>
            <w:tcW w:w="3166" w:type="dxa"/>
          </w:tcPr>
          <w:p w14:paraId="73E8BD66" w14:textId="77777777" w:rsidR="00677FE6" w:rsidRDefault="00677FE6" w:rsidP="004301BE">
            <w:bookmarkStart w:id="6" w:name="_Hlk530152147"/>
            <w:r>
              <w:lastRenderedPageBreak/>
              <w:t>Input:</w:t>
            </w:r>
          </w:p>
          <w:p w14:paraId="42B6F88D" w14:textId="07855D3E" w:rsidR="00677FE6" w:rsidRDefault="00677FE6" w:rsidP="004301BE">
            <w:r w:rsidRPr="00393ED1">
              <w:t xml:space="preserve">rows = </w:t>
            </w:r>
            <w:r>
              <w:t>3</w:t>
            </w:r>
          </w:p>
          <w:p w14:paraId="006A14DD" w14:textId="7492B084" w:rsidR="00677FE6" w:rsidRDefault="00677FE6" w:rsidP="004301BE">
            <w:r w:rsidRPr="00393ED1">
              <w:t xml:space="preserve">columns = </w:t>
            </w:r>
            <w:r>
              <w:t>3</w:t>
            </w:r>
          </w:p>
          <w:p w14:paraId="00AF1B62" w14:textId="3D6AD50B" w:rsidR="00677FE6" w:rsidRPr="00393ED1" w:rsidRDefault="00677FE6" w:rsidP="004301BE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677FE6" w14:paraId="65587EBC" w14:textId="77777777" w:rsidTr="00677FE6">
              <w:trPr>
                <w:trHeight w:val="572"/>
              </w:trPr>
              <w:tc>
                <w:tcPr>
                  <w:tcW w:w="599" w:type="dxa"/>
                </w:tcPr>
                <w:p w14:paraId="2E5C2B95" w14:textId="77777777" w:rsidR="00677FE6" w:rsidRDefault="00677FE6" w:rsidP="004301BE"/>
              </w:tc>
              <w:tc>
                <w:tcPr>
                  <w:tcW w:w="599" w:type="dxa"/>
                </w:tcPr>
                <w:p w14:paraId="2100B225" w14:textId="77777777" w:rsidR="00677FE6" w:rsidRDefault="00677FE6" w:rsidP="004301BE"/>
              </w:tc>
              <w:tc>
                <w:tcPr>
                  <w:tcW w:w="599" w:type="dxa"/>
                </w:tcPr>
                <w:p w14:paraId="32BF0611" w14:textId="77777777" w:rsidR="00677FE6" w:rsidRDefault="00677FE6" w:rsidP="004301BE"/>
              </w:tc>
            </w:tr>
            <w:tr w:rsidR="00677FE6" w14:paraId="0943D52C" w14:textId="77777777" w:rsidTr="00677FE6">
              <w:trPr>
                <w:trHeight w:val="572"/>
              </w:trPr>
              <w:tc>
                <w:tcPr>
                  <w:tcW w:w="599" w:type="dxa"/>
                </w:tcPr>
                <w:p w14:paraId="0F02D3DB" w14:textId="77777777" w:rsidR="00677FE6" w:rsidRDefault="00677FE6" w:rsidP="004301BE"/>
              </w:tc>
              <w:tc>
                <w:tcPr>
                  <w:tcW w:w="599" w:type="dxa"/>
                </w:tcPr>
                <w:p w14:paraId="7A863F10" w14:textId="77777777" w:rsidR="00677FE6" w:rsidRDefault="00677FE6" w:rsidP="004301BE"/>
              </w:tc>
              <w:tc>
                <w:tcPr>
                  <w:tcW w:w="599" w:type="dxa"/>
                </w:tcPr>
                <w:p w14:paraId="0B2E4619" w14:textId="77777777" w:rsidR="00677FE6" w:rsidRDefault="00677FE6" w:rsidP="004301BE"/>
              </w:tc>
            </w:tr>
            <w:tr w:rsidR="00677FE6" w14:paraId="51F84C5B" w14:textId="77777777" w:rsidTr="00677FE6">
              <w:trPr>
                <w:trHeight w:val="572"/>
              </w:trPr>
              <w:tc>
                <w:tcPr>
                  <w:tcW w:w="599" w:type="dxa"/>
                </w:tcPr>
                <w:p w14:paraId="0A55B348" w14:textId="77777777" w:rsidR="00677FE6" w:rsidRDefault="00677FE6" w:rsidP="004301BE"/>
              </w:tc>
              <w:tc>
                <w:tcPr>
                  <w:tcW w:w="599" w:type="dxa"/>
                </w:tcPr>
                <w:p w14:paraId="14CB90C6" w14:textId="77777777" w:rsidR="00677FE6" w:rsidRDefault="00677FE6" w:rsidP="004301BE"/>
              </w:tc>
              <w:tc>
                <w:tcPr>
                  <w:tcW w:w="599" w:type="dxa"/>
                </w:tcPr>
                <w:p w14:paraId="607DB792" w14:textId="77777777" w:rsidR="00677FE6" w:rsidRDefault="00677FE6" w:rsidP="004301BE"/>
              </w:tc>
            </w:tr>
          </w:tbl>
          <w:p w14:paraId="0B34739F" w14:textId="0F6F3891" w:rsidR="00677FE6" w:rsidRDefault="00677FE6" w:rsidP="004301BE">
            <w:r>
              <w:t xml:space="preserve"> </w:t>
            </w:r>
          </w:p>
        </w:tc>
        <w:tc>
          <w:tcPr>
            <w:tcW w:w="3166" w:type="dxa"/>
          </w:tcPr>
          <w:p w14:paraId="76444AF0" w14:textId="77777777" w:rsidR="00677FE6" w:rsidRDefault="00677FE6" w:rsidP="004301BE">
            <w:r w:rsidRPr="00393ED1">
              <w:t xml:space="preserve">Output: </w:t>
            </w:r>
          </w:p>
          <w:p w14:paraId="34FBD186" w14:textId="60FCE297" w:rsidR="00677FE6" w:rsidRDefault="00677FE6" w:rsidP="004301BE">
            <w:r>
              <w:t>3x3 game board</w:t>
            </w:r>
          </w:p>
          <w:p w14:paraId="608DB463" w14:textId="77777777" w:rsidR="00B074FD" w:rsidRDefault="00B074FD" w:rsidP="004301BE"/>
          <w:p w14:paraId="3BA1D0BB" w14:textId="7B709C73" w:rsidR="00677FE6" w:rsidRDefault="00B074FD" w:rsidP="004301BE">
            <w:proofErr w:type="spellStart"/>
            <w:r>
              <w:t>checkIfFree</w:t>
            </w:r>
            <w:proofErr w:type="spellEnd"/>
            <w:r>
              <w:t xml:space="preserve"> == true</w:t>
            </w:r>
          </w:p>
          <w:p w14:paraId="2A2ED061" w14:textId="77777777" w:rsidR="00B074FD" w:rsidRDefault="00B074FD" w:rsidP="004301BE"/>
          <w:p w14:paraId="49D1619C" w14:textId="77777777" w:rsidR="00677FE6" w:rsidRPr="00393ED1" w:rsidRDefault="00677FE6" w:rsidP="004301BE">
            <w:r>
              <w:t>State of the board is unchanged</w:t>
            </w:r>
          </w:p>
          <w:p w14:paraId="009A890C" w14:textId="77777777" w:rsidR="00677FE6" w:rsidRDefault="00677FE6" w:rsidP="004301BE"/>
        </w:tc>
        <w:tc>
          <w:tcPr>
            <w:tcW w:w="3166" w:type="dxa"/>
          </w:tcPr>
          <w:p w14:paraId="43885000" w14:textId="77777777" w:rsidR="00677FE6" w:rsidRDefault="00677FE6" w:rsidP="004301BE">
            <w:r>
              <w:t>Reason:</w:t>
            </w:r>
          </w:p>
          <w:p w14:paraId="5F71E425" w14:textId="7B596434" w:rsidR="00677FE6" w:rsidRDefault="00677FE6" w:rsidP="004301BE">
            <w:r>
              <w:t xml:space="preserve">This case is unique because it verifies </w:t>
            </w:r>
            <w:proofErr w:type="spellStart"/>
            <w:r>
              <w:t>checkIfFree</w:t>
            </w:r>
            <w:proofErr w:type="spellEnd"/>
            <w:r>
              <w:t xml:space="preserve"> will return true on </w:t>
            </w:r>
            <w:r w:rsidR="00B074FD">
              <w:t>column</w:t>
            </w:r>
            <w:r>
              <w:t>s with free space.</w:t>
            </w:r>
          </w:p>
          <w:p w14:paraId="2F4A4412" w14:textId="77777777" w:rsidR="00677FE6" w:rsidRDefault="00677FE6" w:rsidP="004301BE"/>
          <w:p w14:paraId="4F223E34" w14:textId="77777777" w:rsidR="00677FE6" w:rsidRDefault="00677FE6" w:rsidP="004301BE">
            <w:r>
              <w:t>Function:</w:t>
            </w:r>
          </w:p>
          <w:p w14:paraId="6FB93EA8" w14:textId="7651E7A5" w:rsidR="00677FE6" w:rsidRDefault="00677FE6" w:rsidP="004301BE">
            <w:proofErr w:type="spellStart"/>
            <w:r>
              <w:t>test_free_empty</w:t>
            </w:r>
            <w:proofErr w:type="spellEnd"/>
          </w:p>
        </w:tc>
      </w:tr>
      <w:tr w:rsidR="00B074FD" w14:paraId="75C9EF0B" w14:textId="77777777" w:rsidTr="004301BE">
        <w:trPr>
          <w:trHeight w:val="3175"/>
        </w:trPr>
        <w:tc>
          <w:tcPr>
            <w:tcW w:w="3166" w:type="dxa"/>
          </w:tcPr>
          <w:p w14:paraId="5E18724B" w14:textId="77777777" w:rsidR="00B074FD" w:rsidRDefault="00B074FD" w:rsidP="004301BE">
            <w:bookmarkStart w:id="7" w:name="_Hlk530152311"/>
            <w:bookmarkEnd w:id="6"/>
            <w:r>
              <w:t>Input:</w:t>
            </w:r>
          </w:p>
          <w:p w14:paraId="6AE586B4" w14:textId="77777777" w:rsidR="00B074FD" w:rsidRDefault="00B074FD" w:rsidP="004301BE">
            <w:r w:rsidRPr="00393ED1">
              <w:t xml:space="preserve">rows = </w:t>
            </w:r>
            <w:r>
              <w:t>3</w:t>
            </w:r>
          </w:p>
          <w:p w14:paraId="026D90F8" w14:textId="77777777" w:rsidR="00B074FD" w:rsidRDefault="00B074FD" w:rsidP="004301BE">
            <w:r w:rsidRPr="00393ED1">
              <w:t xml:space="preserve">columns = </w:t>
            </w:r>
            <w:r>
              <w:t>3</w:t>
            </w:r>
          </w:p>
          <w:p w14:paraId="405F2B06" w14:textId="77777777" w:rsidR="00B074FD" w:rsidRPr="00393ED1" w:rsidRDefault="00B074FD" w:rsidP="004301BE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B074FD" w14:paraId="01B2A2C9" w14:textId="77777777" w:rsidTr="004301BE">
              <w:trPr>
                <w:trHeight w:val="572"/>
              </w:trPr>
              <w:tc>
                <w:tcPr>
                  <w:tcW w:w="599" w:type="dxa"/>
                </w:tcPr>
                <w:p w14:paraId="1E02501D" w14:textId="77777777" w:rsidR="00B074FD" w:rsidRDefault="00B074FD" w:rsidP="004301BE"/>
              </w:tc>
              <w:tc>
                <w:tcPr>
                  <w:tcW w:w="599" w:type="dxa"/>
                </w:tcPr>
                <w:p w14:paraId="59C8253A" w14:textId="77777777" w:rsidR="00B074FD" w:rsidRDefault="00B074FD" w:rsidP="004301BE"/>
              </w:tc>
              <w:tc>
                <w:tcPr>
                  <w:tcW w:w="599" w:type="dxa"/>
                </w:tcPr>
                <w:p w14:paraId="6E4900DA" w14:textId="77777777" w:rsidR="00B074FD" w:rsidRDefault="00B074FD" w:rsidP="004301BE"/>
              </w:tc>
            </w:tr>
            <w:tr w:rsidR="00B074FD" w14:paraId="1F19FFD6" w14:textId="77777777" w:rsidTr="004301BE">
              <w:trPr>
                <w:trHeight w:val="572"/>
              </w:trPr>
              <w:tc>
                <w:tcPr>
                  <w:tcW w:w="599" w:type="dxa"/>
                </w:tcPr>
                <w:p w14:paraId="3D1BA899" w14:textId="77777777" w:rsidR="00B074FD" w:rsidRDefault="00B074FD" w:rsidP="004301BE"/>
              </w:tc>
              <w:tc>
                <w:tcPr>
                  <w:tcW w:w="599" w:type="dxa"/>
                </w:tcPr>
                <w:p w14:paraId="691FDC89" w14:textId="01194A9E" w:rsidR="00B074FD" w:rsidRDefault="00B074FD" w:rsidP="004301BE"/>
              </w:tc>
              <w:tc>
                <w:tcPr>
                  <w:tcW w:w="599" w:type="dxa"/>
                </w:tcPr>
                <w:p w14:paraId="065C5448" w14:textId="77777777" w:rsidR="00B074FD" w:rsidRDefault="00B074FD" w:rsidP="004301BE"/>
              </w:tc>
            </w:tr>
            <w:tr w:rsidR="00B074FD" w14:paraId="1163A11A" w14:textId="77777777" w:rsidTr="004301BE">
              <w:trPr>
                <w:trHeight w:val="572"/>
              </w:trPr>
              <w:tc>
                <w:tcPr>
                  <w:tcW w:w="599" w:type="dxa"/>
                </w:tcPr>
                <w:p w14:paraId="437878A1" w14:textId="77777777" w:rsidR="00B074FD" w:rsidRDefault="00B074FD" w:rsidP="004301BE"/>
              </w:tc>
              <w:tc>
                <w:tcPr>
                  <w:tcW w:w="599" w:type="dxa"/>
                </w:tcPr>
                <w:p w14:paraId="7FB881B1" w14:textId="425043EC" w:rsidR="00B074FD" w:rsidRDefault="00B074FD" w:rsidP="004301BE"/>
              </w:tc>
              <w:tc>
                <w:tcPr>
                  <w:tcW w:w="599" w:type="dxa"/>
                </w:tcPr>
                <w:p w14:paraId="64544EE5" w14:textId="77777777" w:rsidR="00B074FD" w:rsidRDefault="00B074FD" w:rsidP="004301BE"/>
              </w:tc>
            </w:tr>
          </w:tbl>
          <w:p w14:paraId="36282A3A" w14:textId="77777777" w:rsidR="00B074FD" w:rsidRDefault="00B074FD" w:rsidP="004301BE">
            <w:r>
              <w:t xml:space="preserve"> </w:t>
            </w:r>
          </w:p>
        </w:tc>
        <w:tc>
          <w:tcPr>
            <w:tcW w:w="3166" w:type="dxa"/>
          </w:tcPr>
          <w:p w14:paraId="3DE8CD5C" w14:textId="77777777" w:rsidR="00B074FD" w:rsidRDefault="00B074FD" w:rsidP="004301BE">
            <w:r w:rsidRPr="00393ED1">
              <w:t xml:space="preserve">Output: </w:t>
            </w:r>
          </w:p>
          <w:p w14:paraId="271B178B" w14:textId="77777777" w:rsidR="00B074FD" w:rsidRDefault="00B074FD" w:rsidP="004301BE">
            <w:r>
              <w:t>3x3 game board</w:t>
            </w:r>
          </w:p>
          <w:p w14:paraId="5562F029" w14:textId="77777777" w:rsidR="00B074FD" w:rsidRDefault="00B074FD" w:rsidP="004301BE"/>
          <w:p w14:paraId="4FA4255E" w14:textId="5A3D34F8" w:rsidR="00B074FD" w:rsidRDefault="00B074FD" w:rsidP="004301BE">
            <w:proofErr w:type="spellStart"/>
            <w:r>
              <w:t>checkIfFree</w:t>
            </w:r>
            <w:proofErr w:type="spellEnd"/>
            <w:r>
              <w:t xml:space="preserve"> == false</w:t>
            </w:r>
          </w:p>
          <w:p w14:paraId="673A6422" w14:textId="77777777" w:rsidR="00B074FD" w:rsidRDefault="00B074FD" w:rsidP="004301B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B074FD" w14:paraId="586957A9" w14:textId="77777777" w:rsidTr="004301BE">
              <w:trPr>
                <w:trHeight w:val="572"/>
              </w:trPr>
              <w:tc>
                <w:tcPr>
                  <w:tcW w:w="599" w:type="dxa"/>
                </w:tcPr>
                <w:p w14:paraId="54D6C0CA" w14:textId="77777777" w:rsidR="00B074FD" w:rsidRDefault="00B074FD" w:rsidP="00B074FD"/>
              </w:tc>
              <w:tc>
                <w:tcPr>
                  <w:tcW w:w="599" w:type="dxa"/>
                </w:tcPr>
                <w:p w14:paraId="4DAEE092" w14:textId="04258635" w:rsidR="00B074FD" w:rsidRDefault="00B074FD" w:rsidP="00B074FD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48EA1D0D" w14:textId="77777777" w:rsidR="00B074FD" w:rsidRDefault="00B074FD" w:rsidP="00B074FD"/>
              </w:tc>
            </w:tr>
            <w:tr w:rsidR="00B074FD" w14:paraId="6357A797" w14:textId="77777777" w:rsidTr="004301BE">
              <w:trPr>
                <w:trHeight w:val="572"/>
              </w:trPr>
              <w:tc>
                <w:tcPr>
                  <w:tcW w:w="599" w:type="dxa"/>
                </w:tcPr>
                <w:p w14:paraId="5C54C35D" w14:textId="77777777" w:rsidR="00B074FD" w:rsidRDefault="00B074FD" w:rsidP="00B074FD"/>
              </w:tc>
              <w:tc>
                <w:tcPr>
                  <w:tcW w:w="599" w:type="dxa"/>
                </w:tcPr>
                <w:p w14:paraId="3AD79FE0" w14:textId="19A1D8E9" w:rsidR="00B074FD" w:rsidRDefault="00B074FD" w:rsidP="00B074FD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7D1D2D16" w14:textId="77777777" w:rsidR="00B074FD" w:rsidRDefault="00B074FD" w:rsidP="00B074FD"/>
              </w:tc>
            </w:tr>
            <w:tr w:rsidR="00B074FD" w14:paraId="45008687" w14:textId="77777777" w:rsidTr="004301BE">
              <w:trPr>
                <w:trHeight w:val="572"/>
              </w:trPr>
              <w:tc>
                <w:tcPr>
                  <w:tcW w:w="599" w:type="dxa"/>
                </w:tcPr>
                <w:p w14:paraId="34C53CC6" w14:textId="77777777" w:rsidR="00B074FD" w:rsidRDefault="00B074FD" w:rsidP="00B074FD"/>
              </w:tc>
              <w:tc>
                <w:tcPr>
                  <w:tcW w:w="599" w:type="dxa"/>
                </w:tcPr>
                <w:p w14:paraId="0DB94782" w14:textId="044CDC4F" w:rsidR="00B074FD" w:rsidRDefault="00B074FD" w:rsidP="00B074FD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17F8F5F5" w14:textId="77777777" w:rsidR="00B074FD" w:rsidRDefault="00B074FD" w:rsidP="00B074FD"/>
              </w:tc>
            </w:tr>
          </w:tbl>
          <w:p w14:paraId="6195DBED" w14:textId="77777777" w:rsidR="00B074FD" w:rsidRDefault="00B074FD" w:rsidP="00B074FD"/>
        </w:tc>
        <w:tc>
          <w:tcPr>
            <w:tcW w:w="3166" w:type="dxa"/>
          </w:tcPr>
          <w:p w14:paraId="4D22F10F" w14:textId="77777777" w:rsidR="00B074FD" w:rsidRDefault="00B074FD" w:rsidP="004301BE">
            <w:r>
              <w:t>Reason:</w:t>
            </w:r>
          </w:p>
          <w:p w14:paraId="50869DBF" w14:textId="7A7CC40A" w:rsidR="00B074FD" w:rsidRDefault="00B074FD" w:rsidP="004301BE">
            <w:r>
              <w:t xml:space="preserve">This case is unique because it verifies </w:t>
            </w:r>
            <w:proofErr w:type="spellStart"/>
            <w:r>
              <w:t>checkIfFree</w:t>
            </w:r>
            <w:proofErr w:type="spellEnd"/>
            <w:r>
              <w:t xml:space="preserve"> will return false on a column with no free space.</w:t>
            </w:r>
          </w:p>
          <w:p w14:paraId="575E854C" w14:textId="77777777" w:rsidR="00B074FD" w:rsidRDefault="00B074FD" w:rsidP="004301BE"/>
          <w:p w14:paraId="602C9770" w14:textId="77777777" w:rsidR="00B074FD" w:rsidRDefault="00B074FD" w:rsidP="004301BE">
            <w:r>
              <w:t>Function:</w:t>
            </w:r>
          </w:p>
          <w:p w14:paraId="29BA93EF" w14:textId="4FF9521F" w:rsidR="00B074FD" w:rsidRDefault="00B074FD" w:rsidP="004301BE">
            <w:proofErr w:type="spellStart"/>
            <w:r>
              <w:t>test_full_column</w:t>
            </w:r>
            <w:proofErr w:type="spellEnd"/>
          </w:p>
        </w:tc>
      </w:tr>
      <w:bookmarkEnd w:id="7"/>
      <w:tr w:rsidR="00B074FD" w14:paraId="72AA9AD1" w14:textId="77777777" w:rsidTr="004301BE">
        <w:trPr>
          <w:trHeight w:val="3175"/>
        </w:trPr>
        <w:tc>
          <w:tcPr>
            <w:tcW w:w="3166" w:type="dxa"/>
          </w:tcPr>
          <w:p w14:paraId="66E326A6" w14:textId="77777777" w:rsidR="00B074FD" w:rsidRDefault="00B074FD" w:rsidP="004301BE">
            <w:r>
              <w:t>Input:</w:t>
            </w:r>
          </w:p>
          <w:p w14:paraId="334E8CB7" w14:textId="77777777" w:rsidR="00B074FD" w:rsidRDefault="00B074FD" w:rsidP="004301BE">
            <w:r w:rsidRPr="00393ED1">
              <w:t xml:space="preserve">rows = </w:t>
            </w:r>
            <w:r>
              <w:t>3</w:t>
            </w:r>
          </w:p>
          <w:p w14:paraId="67791D39" w14:textId="77777777" w:rsidR="00B074FD" w:rsidRDefault="00B074FD" w:rsidP="004301BE">
            <w:r w:rsidRPr="00393ED1">
              <w:t xml:space="preserve">columns = </w:t>
            </w:r>
            <w:r>
              <w:t>3</w:t>
            </w:r>
          </w:p>
          <w:p w14:paraId="2C62FE42" w14:textId="77777777" w:rsidR="00B074FD" w:rsidRPr="00393ED1" w:rsidRDefault="00B074FD" w:rsidP="004301BE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B074FD" w14:paraId="08472D49" w14:textId="77777777" w:rsidTr="004301BE">
              <w:trPr>
                <w:trHeight w:val="572"/>
              </w:trPr>
              <w:tc>
                <w:tcPr>
                  <w:tcW w:w="599" w:type="dxa"/>
                </w:tcPr>
                <w:p w14:paraId="6CC0E8B0" w14:textId="77777777" w:rsidR="00B074FD" w:rsidRDefault="00B074FD" w:rsidP="004301BE"/>
              </w:tc>
              <w:tc>
                <w:tcPr>
                  <w:tcW w:w="599" w:type="dxa"/>
                </w:tcPr>
                <w:p w14:paraId="3FABA96A" w14:textId="77777777" w:rsidR="00B074FD" w:rsidRDefault="00B074FD" w:rsidP="004301BE"/>
              </w:tc>
              <w:tc>
                <w:tcPr>
                  <w:tcW w:w="599" w:type="dxa"/>
                </w:tcPr>
                <w:p w14:paraId="378F1C8D" w14:textId="77777777" w:rsidR="00B074FD" w:rsidRDefault="00B074FD" w:rsidP="004301BE"/>
              </w:tc>
            </w:tr>
            <w:tr w:rsidR="00B074FD" w14:paraId="13487664" w14:textId="77777777" w:rsidTr="004301BE">
              <w:trPr>
                <w:trHeight w:val="572"/>
              </w:trPr>
              <w:tc>
                <w:tcPr>
                  <w:tcW w:w="599" w:type="dxa"/>
                </w:tcPr>
                <w:p w14:paraId="2DA0F7C0" w14:textId="77777777" w:rsidR="00B074FD" w:rsidRDefault="00B074FD" w:rsidP="004301BE"/>
              </w:tc>
              <w:tc>
                <w:tcPr>
                  <w:tcW w:w="599" w:type="dxa"/>
                </w:tcPr>
                <w:p w14:paraId="134D5D5D" w14:textId="77777777" w:rsidR="00B074FD" w:rsidRDefault="00B074FD" w:rsidP="004301BE"/>
              </w:tc>
              <w:tc>
                <w:tcPr>
                  <w:tcW w:w="599" w:type="dxa"/>
                </w:tcPr>
                <w:p w14:paraId="1A037FBF" w14:textId="77777777" w:rsidR="00B074FD" w:rsidRDefault="00B074FD" w:rsidP="004301BE"/>
              </w:tc>
            </w:tr>
            <w:tr w:rsidR="00B074FD" w14:paraId="166E56B6" w14:textId="77777777" w:rsidTr="004301BE">
              <w:trPr>
                <w:trHeight w:val="572"/>
              </w:trPr>
              <w:tc>
                <w:tcPr>
                  <w:tcW w:w="599" w:type="dxa"/>
                </w:tcPr>
                <w:p w14:paraId="5DF2900D" w14:textId="77777777" w:rsidR="00B074FD" w:rsidRDefault="00B074FD" w:rsidP="004301BE"/>
              </w:tc>
              <w:tc>
                <w:tcPr>
                  <w:tcW w:w="599" w:type="dxa"/>
                </w:tcPr>
                <w:p w14:paraId="3D8D25A1" w14:textId="77777777" w:rsidR="00B074FD" w:rsidRDefault="00B074FD" w:rsidP="004301BE"/>
              </w:tc>
              <w:tc>
                <w:tcPr>
                  <w:tcW w:w="599" w:type="dxa"/>
                </w:tcPr>
                <w:p w14:paraId="6AE96255" w14:textId="77777777" w:rsidR="00B074FD" w:rsidRDefault="00B074FD" w:rsidP="004301BE"/>
              </w:tc>
            </w:tr>
          </w:tbl>
          <w:p w14:paraId="22013319" w14:textId="77777777" w:rsidR="00B074FD" w:rsidRDefault="00B074FD" w:rsidP="004301BE">
            <w:r>
              <w:t xml:space="preserve"> </w:t>
            </w:r>
          </w:p>
        </w:tc>
        <w:tc>
          <w:tcPr>
            <w:tcW w:w="3166" w:type="dxa"/>
          </w:tcPr>
          <w:p w14:paraId="23121BA7" w14:textId="77777777" w:rsidR="00B074FD" w:rsidRDefault="00B074FD" w:rsidP="004301BE">
            <w:r w:rsidRPr="00393ED1">
              <w:t xml:space="preserve">Output: </w:t>
            </w:r>
          </w:p>
          <w:p w14:paraId="08BB99C8" w14:textId="77777777" w:rsidR="00B074FD" w:rsidRDefault="00B074FD" w:rsidP="004301BE">
            <w:r>
              <w:t>3x3 game board</w:t>
            </w:r>
          </w:p>
          <w:p w14:paraId="20074568" w14:textId="77777777" w:rsidR="00B074FD" w:rsidRDefault="00B074FD" w:rsidP="004301BE"/>
          <w:p w14:paraId="51FE5FA7" w14:textId="77777777" w:rsidR="00B074FD" w:rsidRDefault="00B074FD" w:rsidP="004301BE">
            <w:proofErr w:type="spellStart"/>
            <w:r>
              <w:t>checkIfFree</w:t>
            </w:r>
            <w:proofErr w:type="spellEnd"/>
            <w:r>
              <w:t xml:space="preserve"> == false</w:t>
            </w:r>
          </w:p>
          <w:p w14:paraId="26A85E57" w14:textId="77777777" w:rsidR="00B074FD" w:rsidRDefault="00B074FD" w:rsidP="004301B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B074FD" w14:paraId="07BCCD60" w14:textId="77777777" w:rsidTr="004301BE">
              <w:trPr>
                <w:trHeight w:val="572"/>
              </w:trPr>
              <w:tc>
                <w:tcPr>
                  <w:tcW w:w="599" w:type="dxa"/>
                </w:tcPr>
                <w:p w14:paraId="2437ECD3" w14:textId="13FB3A78" w:rsidR="00B074FD" w:rsidRDefault="00B074FD" w:rsidP="00B074FD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10851D7E" w14:textId="77777777" w:rsidR="00B074FD" w:rsidRDefault="00B074FD" w:rsidP="00B074FD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5DC91F26" w14:textId="3746C29A" w:rsidR="00B074FD" w:rsidRDefault="00B074FD" w:rsidP="00B074FD">
                  <w:pPr>
                    <w:jc w:val="center"/>
                  </w:pPr>
                  <w:r>
                    <w:t>X</w:t>
                  </w:r>
                </w:p>
              </w:tc>
            </w:tr>
            <w:tr w:rsidR="00B074FD" w14:paraId="170F1922" w14:textId="77777777" w:rsidTr="004301BE">
              <w:trPr>
                <w:trHeight w:val="572"/>
              </w:trPr>
              <w:tc>
                <w:tcPr>
                  <w:tcW w:w="599" w:type="dxa"/>
                </w:tcPr>
                <w:p w14:paraId="711F83CF" w14:textId="397B17DC" w:rsidR="00B074FD" w:rsidRDefault="00B074FD" w:rsidP="00B074FD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61109548" w14:textId="77777777" w:rsidR="00B074FD" w:rsidRDefault="00B074FD" w:rsidP="00B074FD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543BD960" w14:textId="5252F1BD" w:rsidR="00B074FD" w:rsidRDefault="00B074FD" w:rsidP="00B074FD">
                  <w:pPr>
                    <w:jc w:val="center"/>
                  </w:pPr>
                  <w:r>
                    <w:t>X</w:t>
                  </w:r>
                </w:p>
              </w:tc>
            </w:tr>
            <w:tr w:rsidR="00B074FD" w14:paraId="4E55AFA2" w14:textId="77777777" w:rsidTr="004301BE">
              <w:trPr>
                <w:trHeight w:val="572"/>
              </w:trPr>
              <w:tc>
                <w:tcPr>
                  <w:tcW w:w="599" w:type="dxa"/>
                </w:tcPr>
                <w:p w14:paraId="3943FE5A" w14:textId="5D43CCFA" w:rsidR="00B074FD" w:rsidRDefault="00B074FD" w:rsidP="00B074FD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008183BD" w14:textId="77777777" w:rsidR="00B074FD" w:rsidRDefault="00B074FD" w:rsidP="00B074FD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03A79041" w14:textId="09AD6CED" w:rsidR="00B074FD" w:rsidRDefault="00B074FD" w:rsidP="00B074FD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483FAAA8" w14:textId="77777777" w:rsidR="00B074FD" w:rsidRDefault="00B074FD" w:rsidP="004301BE"/>
        </w:tc>
        <w:tc>
          <w:tcPr>
            <w:tcW w:w="3166" w:type="dxa"/>
          </w:tcPr>
          <w:p w14:paraId="4D82D096" w14:textId="77777777" w:rsidR="00B074FD" w:rsidRDefault="00B074FD" w:rsidP="004301BE">
            <w:r>
              <w:t>Reason:</w:t>
            </w:r>
          </w:p>
          <w:p w14:paraId="2E88F75D" w14:textId="5AD2802C" w:rsidR="00B074FD" w:rsidRDefault="00B074FD" w:rsidP="004301BE">
            <w:r>
              <w:t xml:space="preserve">This case is unique because it verifies </w:t>
            </w:r>
            <w:proofErr w:type="spellStart"/>
            <w:r>
              <w:t>checkIfFree</w:t>
            </w:r>
            <w:proofErr w:type="spellEnd"/>
            <w:r>
              <w:t xml:space="preserve"> will return false on all columns with no free space.</w:t>
            </w:r>
          </w:p>
          <w:p w14:paraId="578681B3" w14:textId="77777777" w:rsidR="00B074FD" w:rsidRDefault="00B074FD" w:rsidP="004301BE"/>
          <w:p w14:paraId="5E2AA4D7" w14:textId="77777777" w:rsidR="00B074FD" w:rsidRDefault="00B074FD" w:rsidP="004301BE">
            <w:r>
              <w:t>Function:</w:t>
            </w:r>
          </w:p>
          <w:p w14:paraId="2502ACC4" w14:textId="11531804" w:rsidR="00B074FD" w:rsidRDefault="00B074FD" w:rsidP="004301BE">
            <w:proofErr w:type="spellStart"/>
            <w:r>
              <w:t>test_full_board</w:t>
            </w:r>
            <w:proofErr w:type="spellEnd"/>
          </w:p>
        </w:tc>
      </w:tr>
      <w:tr w:rsidR="00B074FD" w14:paraId="0211C742" w14:textId="77777777" w:rsidTr="004301BE">
        <w:trPr>
          <w:trHeight w:val="3175"/>
        </w:trPr>
        <w:tc>
          <w:tcPr>
            <w:tcW w:w="3166" w:type="dxa"/>
          </w:tcPr>
          <w:p w14:paraId="3370D72E" w14:textId="77777777" w:rsidR="00B074FD" w:rsidRDefault="00B074FD" w:rsidP="004301BE">
            <w:bookmarkStart w:id="8" w:name="_Hlk530152615"/>
            <w:r>
              <w:t>Input:</w:t>
            </w:r>
          </w:p>
          <w:p w14:paraId="0AFBC0E7" w14:textId="038F457C" w:rsidR="00B074FD" w:rsidRDefault="00B074FD" w:rsidP="004301BE">
            <w:r w:rsidRPr="00393ED1">
              <w:t xml:space="preserve">rows = </w:t>
            </w:r>
            <w:r>
              <w:t>4</w:t>
            </w:r>
          </w:p>
          <w:p w14:paraId="77241271" w14:textId="28066B0F" w:rsidR="00B074FD" w:rsidRDefault="00B074FD" w:rsidP="004301BE">
            <w:r w:rsidRPr="00393ED1">
              <w:t xml:space="preserve">columns = </w:t>
            </w:r>
            <w:r>
              <w:t>4</w:t>
            </w:r>
          </w:p>
          <w:p w14:paraId="3DE45F8E" w14:textId="77777777" w:rsidR="00B074FD" w:rsidRPr="00393ED1" w:rsidRDefault="00B074FD" w:rsidP="004301BE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0"/>
              <w:gridCol w:w="560"/>
              <w:gridCol w:w="560"/>
              <w:gridCol w:w="560"/>
            </w:tblGrid>
            <w:tr w:rsidR="00B074FD" w14:paraId="0CCA2868" w14:textId="77777777" w:rsidTr="00B074FD">
              <w:trPr>
                <w:trHeight w:val="491"/>
              </w:trPr>
              <w:tc>
                <w:tcPr>
                  <w:tcW w:w="560" w:type="dxa"/>
                </w:tcPr>
                <w:p w14:paraId="7AE5F4D1" w14:textId="77777777" w:rsidR="00B074FD" w:rsidRDefault="00B074FD" w:rsidP="004301BE"/>
              </w:tc>
              <w:tc>
                <w:tcPr>
                  <w:tcW w:w="560" w:type="dxa"/>
                </w:tcPr>
                <w:p w14:paraId="62EDE544" w14:textId="77777777" w:rsidR="00B074FD" w:rsidRDefault="00B074FD" w:rsidP="004301BE"/>
              </w:tc>
              <w:tc>
                <w:tcPr>
                  <w:tcW w:w="560" w:type="dxa"/>
                </w:tcPr>
                <w:p w14:paraId="5B815EE8" w14:textId="77777777" w:rsidR="00B074FD" w:rsidRDefault="00B074FD" w:rsidP="004301BE"/>
              </w:tc>
              <w:tc>
                <w:tcPr>
                  <w:tcW w:w="560" w:type="dxa"/>
                </w:tcPr>
                <w:p w14:paraId="0D22D821" w14:textId="77777777" w:rsidR="00B074FD" w:rsidRDefault="00B074FD" w:rsidP="004301BE"/>
              </w:tc>
            </w:tr>
            <w:tr w:rsidR="00B074FD" w14:paraId="2A50C884" w14:textId="77777777" w:rsidTr="00B074FD">
              <w:trPr>
                <w:trHeight w:val="491"/>
              </w:trPr>
              <w:tc>
                <w:tcPr>
                  <w:tcW w:w="560" w:type="dxa"/>
                </w:tcPr>
                <w:p w14:paraId="427CDD05" w14:textId="77777777" w:rsidR="00B074FD" w:rsidRDefault="00B074FD" w:rsidP="004301BE"/>
              </w:tc>
              <w:tc>
                <w:tcPr>
                  <w:tcW w:w="560" w:type="dxa"/>
                </w:tcPr>
                <w:p w14:paraId="4B37EE58" w14:textId="77777777" w:rsidR="00B074FD" w:rsidRDefault="00B074FD" w:rsidP="004301BE"/>
              </w:tc>
              <w:tc>
                <w:tcPr>
                  <w:tcW w:w="560" w:type="dxa"/>
                </w:tcPr>
                <w:p w14:paraId="3BBF8487" w14:textId="77777777" w:rsidR="00B074FD" w:rsidRDefault="00B074FD" w:rsidP="004301BE"/>
              </w:tc>
              <w:tc>
                <w:tcPr>
                  <w:tcW w:w="560" w:type="dxa"/>
                </w:tcPr>
                <w:p w14:paraId="3D4C11B9" w14:textId="77777777" w:rsidR="00B074FD" w:rsidRDefault="00B074FD" w:rsidP="004301BE"/>
              </w:tc>
            </w:tr>
            <w:tr w:rsidR="00B074FD" w14:paraId="3CFEEC53" w14:textId="77777777" w:rsidTr="00B074FD">
              <w:trPr>
                <w:trHeight w:val="503"/>
              </w:trPr>
              <w:tc>
                <w:tcPr>
                  <w:tcW w:w="560" w:type="dxa"/>
                </w:tcPr>
                <w:p w14:paraId="78292F6A" w14:textId="77777777" w:rsidR="00B074FD" w:rsidRDefault="00B074FD" w:rsidP="004301BE"/>
              </w:tc>
              <w:tc>
                <w:tcPr>
                  <w:tcW w:w="560" w:type="dxa"/>
                </w:tcPr>
                <w:p w14:paraId="5F0CEFF0" w14:textId="77777777" w:rsidR="00B074FD" w:rsidRDefault="00B074FD" w:rsidP="004301BE"/>
              </w:tc>
              <w:tc>
                <w:tcPr>
                  <w:tcW w:w="560" w:type="dxa"/>
                </w:tcPr>
                <w:p w14:paraId="0E5DC2E6" w14:textId="77777777" w:rsidR="00B074FD" w:rsidRDefault="00B074FD" w:rsidP="004301BE"/>
              </w:tc>
              <w:tc>
                <w:tcPr>
                  <w:tcW w:w="560" w:type="dxa"/>
                </w:tcPr>
                <w:p w14:paraId="3E0ABCEF" w14:textId="77777777" w:rsidR="00B074FD" w:rsidRDefault="00B074FD" w:rsidP="004301BE"/>
              </w:tc>
            </w:tr>
            <w:tr w:rsidR="00B074FD" w14:paraId="5CF7174C" w14:textId="77777777" w:rsidTr="00B074FD">
              <w:trPr>
                <w:trHeight w:val="491"/>
              </w:trPr>
              <w:tc>
                <w:tcPr>
                  <w:tcW w:w="560" w:type="dxa"/>
                </w:tcPr>
                <w:p w14:paraId="1ABCFB47" w14:textId="77777777" w:rsidR="00B074FD" w:rsidRDefault="00B074FD" w:rsidP="004301BE"/>
              </w:tc>
              <w:tc>
                <w:tcPr>
                  <w:tcW w:w="560" w:type="dxa"/>
                </w:tcPr>
                <w:p w14:paraId="5F00A570" w14:textId="77777777" w:rsidR="00B074FD" w:rsidRDefault="00B074FD" w:rsidP="004301BE"/>
              </w:tc>
              <w:tc>
                <w:tcPr>
                  <w:tcW w:w="560" w:type="dxa"/>
                </w:tcPr>
                <w:p w14:paraId="36D7A0F1" w14:textId="77777777" w:rsidR="00B074FD" w:rsidRDefault="00B074FD" w:rsidP="004301BE"/>
              </w:tc>
              <w:tc>
                <w:tcPr>
                  <w:tcW w:w="560" w:type="dxa"/>
                </w:tcPr>
                <w:p w14:paraId="0945FC92" w14:textId="77777777" w:rsidR="00B074FD" w:rsidRDefault="00B074FD" w:rsidP="004301BE"/>
              </w:tc>
            </w:tr>
          </w:tbl>
          <w:p w14:paraId="363D380A" w14:textId="77777777" w:rsidR="00B074FD" w:rsidRDefault="00B074FD" w:rsidP="004301BE">
            <w:r>
              <w:t xml:space="preserve"> </w:t>
            </w:r>
          </w:p>
        </w:tc>
        <w:tc>
          <w:tcPr>
            <w:tcW w:w="3166" w:type="dxa"/>
          </w:tcPr>
          <w:p w14:paraId="659BB4C4" w14:textId="77777777" w:rsidR="00B074FD" w:rsidRDefault="00B074FD" w:rsidP="004301BE">
            <w:r w:rsidRPr="00393ED1">
              <w:t xml:space="preserve">Output: </w:t>
            </w:r>
          </w:p>
          <w:p w14:paraId="2172BAF1" w14:textId="15F0D9A5" w:rsidR="00B074FD" w:rsidRDefault="00B074FD" w:rsidP="004301BE">
            <w:r>
              <w:t>4x4 game board</w:t>
            </w:r>
          </w:p>
          <w:p w14:paraId="497A6D11" w14:textId="77777777" w:rsidR="00B074FD" w:rsidRDefault="00B074FD" w:rsidP="004301BE"/>
          <w:p w14:paraId="78B703E2" w14:textId="01A6A046" w:rsidR="00B074FD" w:rsidRDefault="00B074FD" w:rsidP="004301BE">
            <w:proofErr w:type="spellStart"/>
            <w:r>
              <w:t>checkHorizWin</w:t>
            </w:r>
            <w:proofErr w:type="spellEnd"/>
            <w:r>
              <w:t xml:space="preserve"> == true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0"/>
              <w:gridCol w:w="560"/>
              <w:gridCol w:w="560"/>
              <w:gridCol w:w="560"/>
            </w:tblGrid>
            <w:tr w:rsidR="00B074FD" w14:paraId="465AF897" w14:textId="77777777" w:rsidTr="004301BE">
              <w:trPr>
                <w:trHeight w:val="491"/>
              </w:trPr>
              <w:tc>
                <w:tcPr>
                  <w:tcW w:w="560" w:type="dxa"/>
                </w:tcPr>
                <w:p w14:paraId="51D63D0B" w14:textId="31A9B3C6" w:rsidR="00B074FD" w:rsidRDefault="00B074FD" w:rsidP="00B074FD"/>
              </w:tc>
              <w:tc>
                <w:tcPr>
                  <w:tcW w:w="560" w:type="dxa"/>
                </w:tcPr>
                <w:p w14:paraId="22F0A923" w14:textId="77777777" w:rsidR="00B074FD" w:rsidRDefault="00B074FD" w:rsidP="00B074FD"/>
              </w:tc>
              <w:tc>
                <w:tcPr>
                  <w:tcW w:w="560" w:type="dxa"/>
                </w:tcPr>
                <w:p w14:paraId="05956AE7" w14:textId="77777777" w:rsidR="00B074FD" w:rsidRDefault="00B074FD" w:rsidP="00B074FD"/>
              </w:tc>
              <w:tc>
                <w:tcPr>
                  <w:tcW w:w="560" w:type="dxa"/>
                </w:tcPr>
                <w:p w14:paraId="5032C276" w14:textId="77777777" w:rsidR="00B074FD" w:rsidRDefault="00B074FD" w:rsidP="00B074FD"/>
              </w:tc>
            </w:tr>
            <w:tr w:rsidR="00B074FD" w14:paraId="73B31A33" w14:textId="77777777" w:rsidTr="004301BE">
              <w:trPr>
                <w:trHeight w:val="491"/>
              </w:trPr>
              <w:tc>
                <w:tcPr>
                  <w:tcW w:w="560" w:type="dxa"/>
                </w:tcPr>
                <w:p w14:paraId="2AFF9CE3" w14:textId="705F4D4E" w:rsidR="00B074FD" w:rsidRDefault="00B074FD" w:rsidP="00B074FD"/>
              </w:tc>
              <w:tc>
                <w:tcPr>
                  <w:tcW w:w="560" w:type="dxa"/>
                </w:tcPr>
                <w:p w14:paraId="2B3276C0" w14:textId="77777777" w:rsidR="00B074FD" w:rsidRDefault="00B074FD" w:rsidP="00B074FD"/>
              </w:tc>
              <w:tc>
                <w:tcPr>
                  <w:tcW w:w="560" w:type="dxa"/>
                </w:tcPr>
                <w:p w14:paraId="4A0265C3" w14:textId="77777777" w:rsidR="00B074FD" w:rsidRDefault="00B074FD" w:rsidP="00B074FD"/>
              </w:tc>
              <w:tc>
                <w:tcPr>
                  <w:tcW w:w="560" w:type="dxa"/>
                </w:tcPr>
                <w:p w14:paraId="5906C4A7" w14:textId="77777777" w:rsidR="00B074FD" w:rsidRDefault="00B074FD" w:rsidP="00B074FD"/>
              </w:tc>
            </w:tr>
            <w:tr w:rsidR="00B074FD" w14:paraId="748BA677" w14:textId="77777777" w:rsidTr="004301BE">
              <w:trPr>
                <w:trHeight w:val="503"/>
              </w:trPr>
              <w:tc>
                <w:tcPr>
                  <w:tcW w:w="560" w:type="dxa"/>
                </w:tcPr>
                <w:p w14:paraId="39010712" w14:textId="1325AC2A" w:rsidR="00B074FD" w:rsidRDefault="00B074FD" w:rsidP="00B074FD"/>
              </w:tc>
              <w:tc>
                <w:tcPr>
                  <w:tcW w:w="560" w:type="dxa"/>
                </w:tcPr>
                <w:p w14:paraId="777910C8" w14:textId="77777777" w:rsidR="00B074FD" w:rsidRDefault="00B074FD" w:rsidP="00B074FD"/>
              </w:tc>
              <w:tc>
                <w:tcPr>
                  <w:tcW w:w="560" w:type="dxa"/>
                </w:tcPr>
                <w:p w14:paraId="7A85C14A" w14:textId="77777777" w:rsidR="00B074FD" w:rsidRDefault="00B074FD" w:rsidP="00B074FD"/>
              </w:tc>
              <w:tc>
                <w:tcPr>
                  <w:tcW w:w="560" w:type="dxa"/>
                </w:tcPr>
                <w:p w14:paraId="78551ECD" w14:textId="77777777" w:rsidR="00B074FD" w:rsidRDefault="00B074FD" w:rsidP="00B074FD"/>
              </w:tc>
            </w:tr>
            <w:tr w:rsidR="00B074FD" w14:paraId="0538FCC0" w14:textId="77777777" w:rsidTr="004301BE">
              <w:trPr>
                <w:trHeight w:val="491"/>
              </w:trPr>
              <w:tc>
                <w:tcPr>
                  <w:tcW w:w="560" w:type="dxa"/>
                </w:tcPr>
                <w:p w14:paraId="2C7E1725" w14:textId="0D87E6B0" w:rsidR="00B074FD" w:rsidRDefault="00B074FD" w:rsidP="00B074FD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60" w:type="dxa"/>
                </w:tcPr>
                <w:p w14:paraId="7C4AC047" w14:textId="20E6058E" w:rsidR="00B074FD" w:rsidRDefault="00B074FD" w:rsidP="00B074FD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60" w:type="dxa"/>
                </w:tcPr>
                <w:p w14:paraId="5ABF5BD4" w14:textId="0093A59D" w:rsidR="00B074FD" w:rsidRDefault="00B074FD" w:rsidP="00B074FD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60" w:type="dxa"/>
                </w:tcPr>
                <w:p w14:paraId="7A32AD8D" w14:textId="77777777" w:rsidR="00B074FD" w:rsidRDefault="00B074FD" w:rsidP="00B074FD"/>
              </w:tc>
            </w:tr>
          </w:tbl>
          <w:p w14:paraId="226BB0A9" w14:textId="77777777" w:rsidR="00B074FD" w:rsidRDefault="00B074FD" w:rsidP="004301BE"/>
        </w:tc>
        <w:tc>
          <w:tcPr>
            <w:tcW w:w="3166" w:type="dxa"/>
          </w:tcPr>
          <w:p w14:paraId="18651645" w14:textId="77777777" w:rsidR="00B074FD" w:rsidRDefault="00B074FD" w:rsidP="004301BE">
            <w:r>
              <w:t>Reason:</w:t>
            </w:r>
          </w:p>
          <w:p w14:paraId="7914047E" w14:textId="2C0C127E" w:rsidR="00B074FD" w:rsidRDefault="00B074FD" w:rsidP="004301BE">
            <w:r>
              <w:t>This case is unique because it checks for a horizontal win starting at the left most edge of the board.</w:t>
            </w:r>
          </w:p>
          <w:p w14:paraId="0FFD5528" w14:textId="77777777" w:rsidR="00B074FD" w:rsidRDefault="00B074FD" w:rsidP="004301BE"/>
          <w:p w14:paraId="04B88AEB" w14:textId="77777777" w:rsidR="00B074FD" w:rsidRDefault="00B074FD" w:rsidP="004301BE">
            <w:r>
              <w:t>Function:</w:t>
            </w:r>
          </w:p>
          <w:p w14:paraId="36B6135E" w14:textId="0D7B274D" w:rsidR="00B074FD" w:rsidRDefault="00B074FD" w:rsidP="004301BE">
            <w:proofErr w:type="spellStart"/>
            <w:r>
              <w:t>test_leftH_win</w:t>
            </w:r>
            <w:proofErr w:type="spellEnd"/>
          </w:p>
        </w:tc>
      </w:tr>
      <w:bookmarkEnd w:id="8"/>
      <w:tr w:rsidR="00B074FD" w14:paraId="235B66F9" w14:textId="77777777" w:rsidTr="004301BE">
        <w:trPr>
          <w:trHeight w:val="3175"/>
        </w:trPr>
        <w:tc>
          <w:tcPr>
            <w:tcW w:w="3166" w:type="dxa"/>
          </w:tcPr>
          <w:p w14:paraId="10D1E7B6" w14:textId="77777777" w:rsidR="00B074FD" w:rsidRDefault="00B074FD" w:rsidP="004301BE">
            <w:r>
              <w:lastRenderedPageBreak/>
              <w:t>Input:</w:t>
            </w:r>
          </w:p>
          <w:p w14:paraId="5FB2E6FD" w14:textId="77777777" w:rsidR="00B074FD" w:rsidRDefault="00B074FD" w:rsidP="004301BE">
            <w:r w:rsidRPr="00393ED1">
              <w:t xml:space="preserve">rows = </w:t>
            </w:r>
            <w:r>
              <w:t>4</w:t>
            </w:r>
          </w:p>
          <w:p w14:paraId="6D5468C0" w14:textId="77777777" w:rsidR="00B074FD" w:rsidRDefault="00B074FD" w:rsidP="004301BE">
            <w:r w:rsidRPr="00393ED1">
              <w:t xml:space="preserve">columns = </w:t>
            </w:r>
            <w:r>
              <w:t>4</w:t>
            </w:r>
          </w:p>
          <w:p w14:paraId="5A437CB8" w14:textId="77777777" w:rsidR="00B074FD" w:rsidRPr="00393ED1" w:rsidRDefault="00B074FD" w:rsidP="004301BE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0"/>
              <w:gridCol w:w="560"/>
              <w:gridCol w:w="560"/>
              <w:gridCol w:w="560"/>
            </w:tblGrid>
            <w:tr w:rsidR="00B074FD" w14:paraId="74BE4AC8" w14:textId="77777777" w:rsidTr="004301BE">
              <w:trPr>
                <w:trHeight w:val="491"/>
              </w:trPr>
              <w:tc>
                <w:tcPr>
                  <w:tcW w:w="560" w:type="dxa"/>
                </w:tcPr>
                <w:p w14:paraId="6A147921" w14:textId="77777777" w:rsidR="00B074FD" w:rsidRDefault="00B074FD" w:rsidP="004301BE"/>
              </w:tc>
              <w:tc>
                <w:tcPr>
                  <w:tcW w:w="560" w:type="dxa"/>
                </w:tcPr>
                <w:p w14:paraId="2E77E279" w14:textId="77777777" w:rsidR="00B074FD" w:rsidRDefault="00B074FD" w:rsidP="004301BE"/>
              </w:tc>
              <w:tc>
                <w:tcPr>
                  <w:tcW w:w="560" w:type="dxa"/>
                </w:tcPr>
                <w:p w14:paraId="4837FC9F" w14:textId="77777777" w:rsidR="00B074FD" w:rsidRDefault="00B074FD" w:rsidP="004301BE"/>
              </w:tc>
              <w:tc>
                <w:tcPr>
                  <w:tcW w:w="560" w:type="dxa"/>
                </w:tcPr>
                <w:p w14:paraId="26E3303D" w14:textId="77777777" w:rsidR="00B074FD" w:rsidRDefault="00B074FD" w:rsidP="004301BE"/>
              </w:tc>
            </w:tr>
            <w:tr w:rsidR="00B074FD" w14:paraId="22B0F50E" w14:textId="77777777" w:rsidTr="004301BE">
              <w:trPr>
                <w:trHeight w:val="491"/>
              </w:trPr>
              <w:tc>
                <w:tcPr>
                  <w:tcW w:w="560" w:type="dxa"/>
                </w:tcPr>
                <w:p w14:paraId="4347C475" w14:textId="77777777" w:rsidR="00B074FD" w:rsidRDefault="00B074FD" w:rsidP="004301BE"/>
              </w:tc>
              <w:tc>
                <w:tcPr>
                  <w:tcW w:w="560" w:type="dxa"/>
                </w:tcPr>
                <w:p w14:paraId="33488243" w14:textId="77777777" w:rsidR="00B074FD" w:rsidRDefault="00B074FD" w:rsidP="004301BE"/>
              </w:tc>
              <w:tc>
                <w:tcPr>
                  <w:tcW w:w="560" w:type="dxa"/>
                </w:tcPr>
                <w:p w14:paraId="7FBA224C" w14:textId="77777777" w:rsidR="00B074FD" w:rsidRDefault="00B074FD" w:rsidP="004301BE"/>
              </w:tc>
              <w:tc>
                <w:tcPr>
                  <w:tcW w:w="560" w:type="dxa"/>
                </w:tcPr>
                <w:p w14:paraId="22C2B546" w14:textId="77777777" w:rsidR="00B074FD" w:rsidRDefault="00B074FD" w:rsidP="004301BE"/>
              </w:tc>
            </w:tr>
            <w:tr w:rsidR="00B074FD" w14:paraId="0F8FACC0" w14:textId="77777777" w:rsidTr="004301BE">
              <w:trPr>
                <w:trHeight w:val="503"/>
              </w:trPr>
              <w:tc>
                <w:tcPr>
                  <w:tcW w:w="560" w:type="dxa"/>
                </w:tcPr>
                <w:p w14:paraId="79B5DD85" w14:textId="77777777" w:rsidR="00B074FD" w:rsidRDefault="00B074FD" w:rsidP="004301BE"/>
              </w:tc>
              <w:tc>
                <w:tcPr>
                  <w:tcW w:w="560" w:type="dxa"/>
                </w:tcPr>
                <w:p w14:paraId="51002370" w14:textId="77777777" w:rsidR="00B074FD" w:rsidRDefault="00B074FD" w:rsidP="004301BE"/>
              </w:tc>
              <w:tc>
                <w:tcPr>
                  <w:tcW w:w="560" w:type="dxa"/>
                </w:tcPr>
                <w:p w14:paraId="0D5C5DBA" w14:textId="77777777" w:rsidR="00B074FD" w:rsidRDefault="00B074FD" w:rsidP="004301BE"/>
              </w:tc>
              <w:tc>
                <w:tcPr>
                  <w:tcW w:w="560" w:type="dxa"/>
                </w:tcPr>
                <w:p w14:paraId="2B845A79" w14:textId="77777777" w:rsidR="00B074FD" w:rsidRDefault="00B074FD" w:rsidP="004301BE"/>
              </w:tc>
            </w:tr>
            <w:tr w:rsidR="00B074FD" w14:paraId="4012022D" w14:textId="77777777" w:rsidTr="004301BE">
              <w:trPr>
                <w:trHeight w:val="491"/>
              </w:trPr>
              <w:tc>
                <w:tcPr>
                  <w:tcW w:w="560" w:type="dxa"/>
                </w:tcPr>
                <w:p w14:paraId="15E2FE98" w14:textId="77777777" w:rsidR="00B074FD" w:rsidRDefault="00B074FD" w:rsidP="004301BE"/>
              </w:tc>
              <w:tc>
                <w:tcPr>
                  <w:tcW w:w="560" w:type="dxa"/>
                </w:tcPr>
                <w:p w14:paraId="404DD394" w14:textId="77777777" w:rsidR="00B074FD" w:rsidRDefault="00B074FD" w:rsidP="004301BE"/>
              </w:tc>
              <w:tc>
                <w:tcPr>
                  <w:tcW w:w="560" w:type="dxa"/>
                </w:tcPr>
                <w:p w14:paraId="04BA9DC0" w14:textId="77777777" w:rsidR="00B074FD" w:rsidRDefault="00B074FD" w:rsidP="004301BE"/>
              </w:tc>
              <w:tc>
                <w:tcPr>
                  <w:tcW w:w="560" w:type="dxa"/>
                </w:tcPr>
                <w:p w14:paraId="06427F15" w14:textId="77777777" w:rsidR="00B074FD" w:rsidRDefault="00B074FD" w:rsidP="004301BE"/>
              </w:tc>
            </w:tr>
          </w:tbl>
          <w:p w14:paraId="0DEA3F02" w14:textId="77777777" w:rsidR="00B074FD" w:rsidRDefault="00B074FD" w:rsidP="004301BE">
            <w:r>
              <w:t xml:space="preserve"> </w:t>
            </w:r>
          </w:p>
        </w:tc>
        <w:tc>
          <w:tcPr>
            <w:tcW w:w="3166" w:type="dxa"/>
          </w:tcPr>
          <w:p w14:paraId="6E7FEE37" w14:textId="77777777" w:rsidR="00B074FD" w:rsidRDefault="00B074FD" w:rsidP="004301BE">
            <w:r w:rsidRPr="00393ED1">
              <w:t xml:space="preserve">Output: </w:t>
            </w:r>
          </w:p>
          <w:p w14:paraId="3CE2A08D" w14:textId="77777777" w:rsidR="00B074FD" w:rsidRDefault="00B074FD" w:rsidP="004301BE">
            <w:r>
              <w:t>4x4 game board</w:t>
            </w:r>
          </w:p>
          <w:p w14:paraId="5D3622B4" w14:textId="77777777" w:rsidR="00B074FD" w:rsidRDefault="00B074FD" w:rsidP="004301BE"/>
          <w:p w14:paraId="00DE394C" w14:textId="77777777" w:rsidR="00B074FD" w:rsidRDefault="00B074FD" w:rsidP="004301BE">
            <w:proofErr w:type="spellStart"/>
            <w:r>
              <w:t>checkHorizWin</w:t>
            </w:r>
            <w:proofErr w:type="spellEnd"/>
            <w:r>
              <w:t xml:space="preserve"> == true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0"/>
              <w:gridCol w:w="560"/>
              <w:gridCol w:w="560"/>
              <w:gridCol w:w="560"/>
            </w:tblGrid>
            <w:tr w:rsidR="00B074FD" w14:paraId="7DC285D5" w14:textId="77777777" w:rsidTr="004301BE">
              <w:trPr>
                <w:trHeight w:val="491"/>
              </w:trPr>
              <w:tc>
                <w:tcPr>
                  <w:tcW w:w="560" w:type="dxa"/>
                </w:tcPr>
                <w:p w14:paraId="6848CD48" w14:textId="77777777" w:rsidR="00B074FD" w:rsidRDefault="00B074FD" w:rsidP="00B074FD">
                  <w:pPr>
                    <w:jc w:val="center"/>
                  </w:pPr>
                </w:p>
              </w:tc>
              <w:tc>
                <w:tcPr>
                  <w:tcW w:w="560" w:type="dxa"/>
                </w:tcPr>
                <w:p w14:paraId="4BF83798" w14:textId="77777777" w:rsidR="00B074FD" w:rsidRDefault="00B074FD" w:rsidP="00B074FD">
                  <w:pPr>
                    <w:jc w:val="center"/>
                  </w:pPr>
                </w:p>
              </w:tc>
              <w:tc>
                <w:tcPr>
                  <w:tcW w:w="560" w:type="dxa"/>
                </w:tcPr>
                <w:p w14:paraId="0C79B1DE" w14:textId="77777777" w:rsidR="00B074FD" w:rsidRDefault="00B074FD" w:rsidP="00B074FD">
                  <w:pPr>
                    <w:jc w:val="center"/>
                  </w:pPr>
                </w:p>
              </w:tc>
              <w:tc>
                <w:tcPr>
                  <w:tcW w:w="560" w:type="dxa"/>
                </w:tcPr>
                <w:p w14:paraId="33A9377D" w14:textId="77777777" w:rsidR="00B074FD" w:rsidRDefault="00B074FD" w:rsidP="00B074FD">
                  <w:pPr>
                    <w:jc w:val="center"/>
                  </w:pPr>
                </w:p>
              </w:tc>
            </w:tr>
            <w:tr w:rsidR="00B074FD" w14:paraId="2BB07C77" w14:textId="77777777" w:rsidTr="004301BE">
              <w:trPr>
                <w:trHeight w:val="491"/>
              </w:trPr>
              <w:tc>
                <w:tcPr>
                  <w:tcW w:w="560" w:type="dxa"/>
                </w:tcPr>
                <w:p w14:paraId="2A952AE6" w14:textId="77777777" w:rsidR="00B074FD" w:rsidRDefault="00B074FD" w:rsidP="00B074FD">
                  <w:pPr>
                    <w:jc w:val="center"/>
                  </w:pPr>
                </w:p>
              </w:tc>
              <w:tc>
                <w:tcPr>
                  <w:tcW w:w="560" w:type="dxa"/>
                </w:tcPr>
                <w:p w14:paraId="379B9066" w14:textId="77777777" w:rsidR="00B074FD" w:rsidRDefault="00B074FD" w:rsidP="00B074FD">
                  <w:pPr>
                    <w:jc w:val="center"/>
                  </w:pPr>
                </w:p>
              </w:tc>
              <w:tc>
                <w:tcPr>
                  <w:tcW w:w="560" w:type="dxa"/>
                </w:tcPr>
                <w:p w14:paraId="65FF6089" w14:textId="77777777" w:rsidR="00B074FD" w:rsidRDefault="00B074FD" w:rsidP="00B074FD">
                  <w:pPr>
                    <w:jc w:val="center"/>
                  </w:pPr>
                </w:p>
              </w:tc>
              <w:tc>
                <w:tcPr>
                  <w:tcW w:w="560" w:type="dxa"/>
                </w:tcPr>
                <w:p w14:paraId="11274C8D" w14:textId="77777777" w:rsidR="00B074FD" w:rsidRDefault="00B074FD" w:rsidP="00B074FD">
                  <w:pPr>
                    <w:jc w:val="center"/>
                  </w:pPr>
                </w:p>
              </w:tc>
            </w:tr>
            <w:tr w:rsidR="00B074FD" w14:paraId="55D8C708" w14:textId="77777777" w:rsidTr="004301BE">
              <w:trPr>
                <w:trHeight w:val="503"/>
              </w:trPr>
              <w:tc>
                <w:tcPr>
                  <w:tcW w:w="560" w:type="dxa"/>
                </w:tcPr>
                <w:p w14:paraId="2CA3A066" w14:textId="77777777" w:rsidR="00B074FD" w:rsidRDefault="00B074FD" w:rsidP="00B074FD">
                  <w:pPr>
                    <w:jc w:val="center"/>
                  </w:pPr>
                </w:p>
              </w:tc>
              <w:tc>
                <w:tcPr>
                  <w:tcW w:w="560" w:type="dxa"/>
                </w:tcPr>
                <w:p w14:paraId="1C4D2141" w14:textId="77777777" w:rsidR="00B074FD" w:rsidRDefault="00B074FD" w:rsidP="00B074FD">
                  <w:pPr>
                    <w:jc w:val="center"/>
                  </w:pPr>
                </w:p>
              </w:tc>
              <w:tc>
                <w:tcPr>
                  <w:tcW w:w="560" w:type="dxa"/>
                </w:tcPr>
                <w:p w14:paraId="560176EE" w14:textId="77777777" w:rsidR="00B074FD" w:rsidRDefault="00B074FD" w:rsidP="00B074FD">
                  <w:pPr>
                    <w:jc w:val="center"/>
                  </w:pPr>
                </w:p>
              </w:tc>
              <w:tc>
                <w:tcPr>
                  <w:tcW w:w="560" w:type="dxa"/>
                </w:tcPr>
                <w:p w14:paraId="113C6AC5" w14:textId="77777777" w:rsidR="00B074FD" w:rsidRDefault="00B074FD" w:rsidP="00B074FD">
                  <w:pPr>
                    <w:jc w:val="center"/>
                  </w:pPr>
                </w:p>
              </w:tc>
            </w:tr>
            <w:tr w:rsidR="00B074FD" w14:paraId="1B0A4CFC" w14:textId="77777777" w:rsidTr="004301BE">
              <w:trPr>
                <w:trHeight w:val="491"/>
              </w:trPr>
              <w:tc>
                <w:tcPr>
                  <w:tcW w:w="560" w:type="dxa"/>
                </w:tcPr>
                <w:p w14:paraId="785851F9" w14:textId="048A2AF6" w:rsidR="00B074FD" w:rsidRDefault="00B074FD" w:rsidP="00B074FD">
                  <w:pPr>
                    <w:jc w:val="center"/>
                  </w:pPr>
                </w:p>
              </w:tc>
              <w:tc>
                <w:tcPr>
                  <w:tcW w:w="560" w:type="dxa"/>
                </w:tcPr>
                <w:p w14:paraId="6F4DB604" w14:textId="77777777" w:rsidR="00B074FD" w:rsidRDefault="00B074FD" w:rsidP="00B074FD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60" w:type="dxa"/>
                </w:tcPr>
                <w:p w14:paraId="134C9B56" w14:textId="77777777" w:rsidR="00B074FD" w:rsidRDefault="00B074FD" w:rsidP="00B074FD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60" w:type="dxa"/>
                </w:tcPr>
                <w:p w14:paraId="7CEFEAA9" w14:textId="146FF0FF" w:rsidR="00B074FD" w:rsidRDefault="00B074FD" w:rsidP="00B074FD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75380F20" w14:textId="77777777" w:rsidR="00B074FD" w:rsidRDefault="00B074FD" w:rsidP="004301BE"/>
        </w:tc>
        <w:tc>
          <w:tcPr>
            <w:tcW w:w="3166" w:type="dxa"/>
          </w:tcPr>
          <w:p w14:paraId="02A92595" w14:textId="77777777" w:rsidR="00B074FD" w:rsidRDefault="00B074FD" w:rsidP="004301BE">
            <w:r>
              <w:t>Reason:</w:t>
            </w:r>
          </w:p>
          <w:p w14:paraId="2E13686C" w14:textId="10321401" w:rsidR="00B074FD" w:rsidRDefault="00B074FD" w:rsidP="004301BE">
            <w:r>
              <w:t>This case is unique because it checks for a horizontal win starting at the right most edge of the board.</w:t>
            </w:r>
          </w:p>
          <w:p w14:paraId="3999BFEB" w14:textId="77777777" w:rsidR="00B074FD" w:rsidRDefault="00B074FD" w:rsidP="004301BE"/>
          <w:p w14:paraId="5A646C31" w14:textId="77777777" w:rsidR="00B074FD" w:rsidRDefault="00B074FD" w:rsidP="004301BE">
            <w:r>
              <w:t>Function:</w:t>
            </w:r>
          </w:p>
          <w:p w14:paraId="59977B20" w14:textId="1DCA9C93" w:rsidR="00B074FD" w:rsidRDefault="00B074FD" w:rsidP="004301BE">
            <w:proofErr w:type="spellStart"/>
            <w:r>
              <w:t>test_rightH_win</w:t>
            </w:r>
            <w:proofErr w:type="spellEnd"/>
          </w:p>
        </w:tc>
      </w:tr>
      <w:tr w:rsidR="00B074FD" w14:paraId="3319D7EA" w14:textId="77777777" w:rsidTr="004301BE">
        <w:trPr>
          <w:trHeight w:val="3175"/>
        </w:trPr>
        <w:tc>
          <w:tcPr>
            <w:tcW w:w="3166" w:type="dxa"/>
          </w:tcPr>
          <w:p w14:paraId="00E573B2" w14:textId="77777777" w:rsidR="00B074FD" w:rsidRDefault="00B074FD" w:rsidP="004301BE">
            <w:r>
              <w:t>Input:</w:t>
            </w:r>
          </w:p>
          <w:p w14:paraId="7D94214B" w14:textId="300EF8C7" w:rsidR="00B074FD" w:rsidRDefault="00B074FD" w:rsidP="004301BE">
            <w:r w:rsidRPr="00393ED1">
              <w:t xml:space="preserve">rows = </w:t>
            </w:r>
            <w:r>
              <w:t>5</w:t>
            </w:r>
          </w:p>
          <w:p w14:paraId="36CE2BD7" w14:textId="1F778F17" w:rsidR="00B074FD" w:rsidRDefault="00B074FD" w:rsidP="004301BE">
            <w:r w:rsidRPr="00393ED1">
              <w:t xml:space="preserve">columns = </w:t>
            </w:r>
            <w:r>
              <w:t>5</w:t>
            </w:r>
          </w:p>
          <w:p w14:paraId="1E74A436" w14:textId="77777777" w:rsidR="00B074FD" w:rsidRPr="00393ED1" w:rsidRDefault="00B074FD" w:rsidP="004301BE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B074FD" w14:paraId="4578F583" w14:textId="77777777" w:rsidTr="00B074FD">
              <w:trPr>
                <w:trHeight w:val="356"/>
              </w:trPr>
              <w:tc>
                <w:tcPr>
                  <w:tcW w:w="444" w:type="dxa"/>
                </w:tcPr>
                <w:p w14:paraId="78DCF194" w14:textId="77777777" w:rsidR="00B074FD" w:rsidRDefault="00B074FD" w:rsidP="004301BE"/>
              </w:tc>
              <w:tc>
                <w:tcPr>
                  <w:tcW w:w="444" w:type="dxa"/>
                </w:tcPr>
                <w:p w14:paraId="4F2CA204" w14:textId="77777777" w:rsidR="00B074FD" w:rsidRDefault="00B074FD" w:rsidP="004301BE"/>
              </w:tc>
              <w:tc>
                <w:tcPr>
                  <w:tcW w:w="444" w:type="dxa"/>
                </w:tcPr>
                <w:p w14:paraId="7E5058FA" w14:textId="77777777" w:rsidR="00B074FD" w:rsidRDefault="00B074FD" w:rsidP="004301BE"/>
              </w:tc>
              <w:tc>
                <w:tcPr>
                  <w:tcW w:w="444" w:type="dxa"/>
                </w:tcPr>
                <w:p w14:paraId="6B7273BE" w14:textId="77777777" w:rsidR="00B074FD" w:rsidRDefault="00B074FD" w:rsidP="004301BE"/>
              </w:tc>
              <w:tc>
                <w:tcPr>
                  <w:tcW w:w="444" w:type="dxa"/>
                </w:tcPr>
                <w:p w14:paraId="20CF22DB" w14:textId="77777777" w:rsidR="00B074FD" w:rsidRDefault="00B074FD" w:rsidP="004301BE"/>
              </w:tc>
            </w:tr>
            <w:tr w:rsidR="00B074FD" w14:paraId="71D64E9C" w14:textId="77777777" w:rsidTr="00B074FD">
              <w:trPr>
                <w:trHeight w:val="356"/>
              </w:trPr>
              <w:tc>
                <w:tcPr>
                  <w:tcW w:w="444" w:type="dxa"/>
                </w:tcPr>
                <w:p w14:paraId="4C6F8725" w14:textId="77777777" w:rsidR="00B074FD" w:rsidRDefault="00B074FD" w:rsidP="004301BE"/>
              </w:tc>
              <w:tc>
                <w:tcPr>
                  <w:tcW w:w="444" w:type="dxa"/>
                </w:tcPr>
                <w:p w14:paraId="6DA06723" w14:textId="77777777" w:rsidR="00B074FD" w:rsidRDefault="00B074FD" w:rsidP="004301BE"/>
              </w:tc>
              <w:tc>
                <w:tcPr>
                  <w:tcW w:w="444" w:type="dxa"/>
                </w:tcPr>
                <w:p w14:paraId="3DA19B9B" w14:textId="77777777" w:rsidR="00B074FD" w:rsidRDefault="00B074FD" w:rsidP="004301BE"/>
              </w:tc>
              <w:tc>
                <w:tcPr>
                  <w:tcW w:w="444" w:type="dxa"/>
                </w:tcPr>
                <w:p w14:paraId="7BDB66BE" w14:textId="77777777" w:rsidR="00B074FD" w:rsidRDefault="00B074FD" w:rsidP="004301BE"/>
              </w:tc>
              <w:tc>
                <w:tcPr>
                  <w:tcW w:w="444" w:type="dxa"/>
                </w:tcPr>
                <w:p w14:paraId="2B017445" w14:textId="77777777" w:rsidR="00B074FD" w:rsidRDefault="00B074FD" w:rsidP="004301BE"/>
              </w:tc>
            </w:tr>
            <w:tr w:rsidR="00B074FD" w14:paraId="15B874AB" w14:textId="77777777" w:rsidTr="00B074FD">
              <w:trPr>
                <w:trHeight w:val="365"/>
              </w:trPr>
              <w:tc>
                <w:tcPr>
                  <w:tcW w:w="444" w:type="dxa"/>
                </w:tcPr>
                <w:p w14:paraId="4592A4D1" w14:textId="77777777" w:rsidR="00B074FD" w:rsidRDefault="00B074FD" w:rsidP="004301BE"/>
              </w:tc>
              <w:tc>
                <w:tcPr>
                  <w:tcW w:w="444" w:type="dxa"/>
                </w:tcPr>
                <w:p w14:paraId="25C9C05E" w14:textId="77777777" w:rsidR="00B074FD" w:rsidRDefault="00B074FD" w:rsidP="004301BE"/>
              </w:tc>
              <w:tc>
                <w:tcPr>
                  <w:tcW w:w="444" w:type="dxa"/>
                </w:tcPr>
                <w:p w14:paraId="47E592D7" w14:textId="77777777" w:rsidR="00B074FD" w:rsidRDefault="00B074FD" w:rsidP="004301BE"/>
              </w:tc>
              <w:tc>
                <w:tcPr>
                  <w:tcW w:w="444" w:type="dxa"/>
                </w:tcPr>
                <w:p w14:paraId="4D3F20E4" w14:textId="77777777" w:rsidR="00B074FD" w:rsidRDefault="00B074FD" w:rsidP="004301BE"/>
              </w:tc>
              <w:tc>
                <w:tcPr>
                  <w:tcW w:w="444" w:type="dxa"/>
                </w:tcPr>
                <w:p w14:paraId="09DD9C0E" w14:textId="77777777" w:rsidR="00B074FD" w:rsidRDefault="00B074FD" w:rsidP="004301BE"/>
              </w:tc>
            </w:tr>
            <w:tr w:rsidR="00B074FD" w14:paraId="0F64C648" w14:textId="77777777" w:rsidTr="00B074FD">
              <w:trPr>
                <w:trHeight w:val="356"/>
              </w:trPr>
              <w:tc>
                <w:tcPr>
                  <w:tcW w:w="444" w:type="dxa"/>
                </w:tcPr>
                <w:p w14:paraId="606084B5" w14:textId="77777777" w:rsidR="00B074FD" w:rsidRDefault="00B074FD" w:rsidP="004301BE"/>
              </w:tc>
              <w:tc>
                <w:tcPr>
                  <w:tcW w:w="444" w:type="dxa"/>
                </w:tcPr>
                <w:p w14:paraId="71D0039E" w14:textId="77777777" w:rsidR="00B074FD" w:rsidRDefault="00B074FD" w:rsidP="004301BE"/>
              </w:tc>
              <w:tc>
                <w:tcPr>
                  <w:tcW w:w="444" w:type="dxa"/>
                </w:tcPr>
                <w:p w14:paraId="5427CBDE" w14:textId="77777777" w:rsidR="00B074FD" w:rsidRDefault="00B074FD" w:rsidP="004301BE"/>
              </w:tc>
              <w:tc>
                <w:tcPr>
                  <w:tcW w:w="444" w:type="dxa"/>
                </w:tcPr>
                <w:p w14:paraId="15C4ED13" w14:textId="77777777" w:rsidR="00B074FD" w:rsidRDefault="00B074FD" w:rsidP="004301BE"/>
              </w:tc>
              <w:tc>
                <w:tcPr>
                  <w:tcW w:w="444" w:type="dxa"/>
                </w:tcPr>
                <w:p w14:paraId="3EC7BB2F" w14:textId="77777777" w:rsidR="00B074FD" w:rsidRDefault="00B074FD" w:rsidP="004301BE"/>
              </w:tc>
            </w:tr>
            <w:tr w:rsidR="00B074FD" w14:paraId="28AB3DFD" w14:textId="77777777" w:rsidTr="00B074FD">
              <w:trPr>
                <w:trHeight w:val="356"/>
              </w:trPr>
              <w:tc>
                <w:tcPr>
                  <w:tcW w:w="444" w:type="dxa"/>
                </w:tcPr>
                <w:p w14:paraId="28176138" w14:textId="77777777" w:rsidR="00B074FD" w:rsidRDefault="00B074FD" w:rsidP="004301BE"/>
              </w:tc>
              <w:tc>
                <w:tcPr>
                  <w:tcW w:w="444" w:type="dxa"/>
                </w:tcPr>
                <w:p w14:paraId="23F96980" w14:textId="77777777" w:rsidR="00B074FD" w:rsidRDefault="00B074FD" w:rsidP="004301BE"/>
              </w:tc>
              <w:tc>
                <w:tcPr>
                  <w:tcW w:w="444" w:type="dxa"/>
                </w:tcPr>
                <w:p w14:paraId="32512A45" w14:textId="77777777" w:rsidR="00B074FD" w:rsidRDefault="00B074FD" w:rsidP="004301BE"/>
              </w:tc>
              <w:tc>
                <w:tcPr>
                  <w:tcW w:w="444" w:type="dxa"/>
                </w:tcPr>
                <w:p w14:paraId="6ECF5994" w14:textId="77777777" w:rsidR="00B074FD" w:rsidRDefault="00B074FD" w:rsidP="004301BE"/>
              </w:tc>
              <w:tc>
                <w:tcPr>
                  <w:tcW w:w="444" w:type="dxa"/>
                </w:tcPr>
                <w:p w14:paraId="23AC6BAB" w14:textId="77777777" w:rsidR="00B074FD" w:rsidRDefault="00B074FD" w:rsidP="004301BE"/>
              </w:tc>
            </w:tr>
          </w:tbl>
          <w:p w14:paraId="76B9776A" w14:textId="77777777" w:rsidR="00B074FD" w:rsidRDefault="00B074FD" w:rsidP="004301BE">
            <w:r>
              <w:t xml:space="preserve"> </w:t>
            </w:r>
          </w:p>
        </w:tc>
        <w:tc>
          <w:tcPr>
            <w:tcW w:w="3166" w:type="dxa"/>
          </w:tcPr>
          <w:p w14:paraId="44271C83" w14:textId="77777777" w:rsidR="00B074FD" w:rsidRDefault="00B074FD" w:rsidP="004301BE">
            <w:r w:rsidRPr="00393ED1">
              <w:t xml:space="preserve">Output: </w:t>
            </w:r>
          </w:p>
          <w:p w14:paraId="2B7DAE79" w14:textId="59C7F962" w:rsidR="00B074FD" w:rsidRDefault="004301BE" w:rsidP="004301BE">
            <w:r>
              <w:t>5</w:t>
            </w:r>
            <w:r w:rsidR="00B074FD">
              <w:t>x</w:t>
            </w:r>
            <w:r>
              <w:t>5</w:t>
            </w:r>
            <w:r w:rsidR="00B074FD">
              <w:t xml:space="preserve"> game board</w:t>
            </w:r>
          </w:p>
          <w:p w14:paraId="0F9B2C7B" w14:textId="77777777" w:rsidR="00B074FD" w:rsidRDefault="00B074FD" w:rsidP="004301BE"/>
          <w:p w14:paraId="4F0619F6" w14:textId="77777777" w:rsidR="00B074FD" w:rsidRDefault="00B074FD" w:rsidP="004301BE">
            <w:proofErr w:type="spellStart"/>
            <w:r>
              <w:t>checkHorizWin</w:t>
            </w:r>
            <w:proofErr w:type="spellEnd"/>
            <w:r>
              <w:t xml:space="preserve"> == true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B074FD" w14:paraId="6B48B354" w14:textId="77777777" w:rsidTr="004301BE">
              <w:trPr>
                <w:trHeight w:val="356"/>
              </w:trPr>
              <w:tc>
                <w:tcPr>
                  <w:tcW w:w="444" w:type="dxa"/>
                </w:tcPr>
                <w:p w14:paraId="2FAB3265" w14:textId="77777777" w:rsidR="00B074FD" w:rsidRDefault="00B074FD" w:rsidP="00B074FD"/>
              </w:tc>
              <w:tc>
                <w:tcPr>
                  <w:tcW w:w="444" w:type="dxa"/>
                </w:tcPr>
                <w:p w14:paraId="55B90DE1" w14:textId="77777777" w:rsidR="00B074FD" w:rsidRDefault="00B074FD" w:rsidP="00B074FD"/>
              </w:tc>
              <w:tc>
                <w:tcPr>
                  <w:tcW w:w="444" w:type="dxa"/>
                </w:tcPr>
                <w:p w14:paraId="37564BA1" w14:textId="77777777" w:rsidR="00B074FD" w:rsidRDefault="00B074FD" w:rsidP="00B074FD"/>
              </w:tc>
              <w:tc>
                <w:tcPr>
                  <w:tcW w:w="444" w:type="dxa"/>
                </w:tcPr>
                <w:p w14:paraId="04A01FA1" w14:textId="77777777" w:rsidR="00B074FD" w:rsidRDefault="00B074FD" w:rsidP="00B074FD"/>
              </w:tc>
              <w:tc>
                <w:tcPr>
                  <w:tcW w:w="444" w:type="dxa"/>
                </w:tcPr>
                <w:p w14:paraId="0DEA298D" w14:textId="77777777" w:rsidR="00B074FD" w:rsidRDefault="00B074FD" w:rsidP="00B074FD"/>
              </w:tc>
            </w:tr>
            <w:tr w:rsidR="00B074FD" w14:paraId="038AA4F8" w14:textId="77777777" w:rsidTr="004301BE">
              <w:trPr>
                <w:trHeight w:val="356"/>
              </w:trPr>
              <w:tc>
                <w:tcPr>
                  <w:tcW w:w="444" w:type="dxa"/>
                </w:tcPr>
                <w:p w14:paraId="5F1484B1" w14:textId="77777777" w:rsidR="00B074FD" w:rsidRDefault="00B074FD" w:rsidP="00B074FD"/>
              </w:tc>
              <w:tc>
                <w:tcPr>
                  <w:tcW w:w="444" w:type="dxa"/>
                </w:tcPr>
                <w:p w14:paraId="313358C9" w14:textId="77777777" w:rsidR="00B074FD" w:rsidRDefault="00B074FD" w:rsidP="00B074FD"/>
              </w:tc>
              <w:tc>
                <w:tcPr>
                  <w:tcW w:w="444" w:type="dxa"/>
                </w:tcPr>
                <w:p w14:paraId="19E1F2BC" w14:textId="4368A845" w:rsidR="00B074FD" w:rsidRDefault="00B074FD" w:rsidP="00B074FD"/>
              </w:tc>
              <w:tc>
                <w:tcPr>
                  <w:tcW w:w="444" w:type="dxa"/>
                </w:tcPr>
                <w:p w14:paraId="0C29D65D" w14:textId="77777777" w:rsidR="00B074FD" w:rsidRDefault="00B074FD" w:rsidP="00B074FD"/>
              </w:tc>
              <w:tc>
                <w:tcPr>
                  <w:tcW w:w="444" w:type="dxa"/>
                </w:tcPr>
                <w:p w14:paraId="3C116CE0" w14:textId="77777777" w:rsidR="00B074FD" w:rsidRDefault="00B074FD" w:rsidP="00B074FD"/>
              </w:tc>
            </w:tr>
            <w:tr w:rsidR="00B074FD" w14:paraId="76AAD82F" w14:textId="77777777" w:rsidTr="004301BE">
              <w:trPr>
                <w:trHeight w:val="365"/>
              </w:trPr>
              <w:tc>
                <w:tcPr>
                  <w:tcW w:w="444" w:type="dxa"/>
                </w:tcPr>
                <w:p w14:paraId="78E77E87" w14:textId="77777777" w:rsidR="00B074FD" w:rsidRDefault="00B074FD" w:rsidP="00B074FD"/>
              </w:tc>
              <w:tc>
                <w:tcPr>
                  <w:tcW w:w="444" w:type="dxa"/>
                </w:tcPr>
                <w:p w14:paraId="63EE0956" w14:textId="77777777" w:rsidR="00B074FD" w:rsidRDefault="00B074FD" w:rsidP="00B074FD"/>
              </w:tc>
              <w:tc>
                <w:tcPr>
                  <w:tcW w:w="444" w:type="dxa"/>
                </w:tcPr>
                <w:p w14:paraId="3DE911AB" w14:textId="67B71BE3" w:rsidR="00B074FD" w:rsidRDefault="00B074FD" w:rsidP="004301BE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31579667" w14:textId="77777777" w:rsidR="00B074FD" w:rsidRDefault="00B074FD" w:rsidP="00B074FD"/>
              </w:tc>
              <w:tc>
                <w:tcPr>
                  <w:tcW w:w="444" w:type="dxa"/>
                </w:tcPr>
                <w:p w14:paraId="0831B9A0" w14:textId="77777777" w:rsidR="00B074FD" w:rsidRDefault="00B074FD" w:rsidP="00B074FD"/>
              </w:tc>
            </w:tr>
            <w:tr w:rsidR="00B074FD" w14:paraId="3EFECB2F" w14:textId="77777777" w:rsidTr="004301BE">
              <w:trPr>
                <w:trHeight w:val="356"/>
              </w:trPr>
              <w:tc>
                <w:tcPr>
                  <w:tcW w:w="444" w:type="dxa"/>
                </w:tcPr>
                <w:p w14:paraId="13347199" w14:textId="77777777" w:rsidR="00B074FD" w:rsidRDefault="00B074FD" w:rsidP="00B074FD"/>
              </w:tc>
              <w:tc>
                <w:tcPr>
                  <w:tcW w:w="444" w:type="dxa"/>
                </w:tcPr>
                <w:p w14:paraId="5DF6AB0F" w14:textId="77777777" w:rsidR="00B074FD" w:rsidRDefault="00B074FD" w:rsidP="00B074FD"/>
              </w:tc>
              <w:tc>
                <w:tcPr>
                  <w:tcW w:w="444" w:type="dxa"/>
                </w:tcPr>
                <w:p w14:paraId="5B0D4C4B" w14:textId="76B5B3E5" w:rsidR="00B074FD" w:rsidRDefault="00B074FD" w:rsidP="004301BE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2834BE07" w14:textId="77777777" w:rsidR="00B074FD" w:rsidRDefault="00B074FD" w:rsidP="00B074FD"/>
              </w:tc>
              <w:tc>
                <w:tcPr>
                  <w:tcW w:w="444" w:type="dxa"/>
                </w:tcPr>
                <w:p w14:paraId="0A6AD1C9" w14:textId="77777777" w:rsidR="00B074FD" w:rsidRDefault="00B074FD" w:rsidP="00B074FD"/>
              </w:tc>
            </w:tr>
            <w:tr w:rsidR="00B074FD" w14:paraId="7FEB03BD" w14:textId="77777777" w:rsidTr="004301BE">
              <w:trPr>
                <w:trHeight w:val="356"/>
              </w:trPr>
              <w:tc>
                <w:tcPr>
                  <w:tcW w:w="444" w:type="dxa"/>
                </w:tcPr>
                <w:p w14:paraId="4FC5A8A2" w14:textId="77777777" w:rsidR="00B074FD" w:rsidRDefault="00B074FD" w:rsidP="00B074FD"/>
              </w:tc>
              <w:tc>
                <w:tcPr>
                  <w:tcW w:w="444" w:type="dxa"/>
                </w:tcPr>
                <w:p w14:paraId="6CE33188" w14:textId="68BD1125" w:rsidR="00B074FD" w:rsidRDefault="004301BE" w:rsidP="004301B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62F010B6" w14:textId="11B40D23" w:rsidR="00B074FD" w:rsidRDefault="004301BE" w:rsidP="004301B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2EBDFBF2" w14:textId="67F809A1" w:rsidR="00B074FD" w:rsidRDefault="004301BE" w:rsidP="004301B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497746FC" w14:textId="77777777" w:rsidR="00B074FD" w:rsidRDefault="00B074FD" w:rsidP="00B074FD"/>
              </w:tc>
            </w:tr>
          </w:tbl>
          <w:p w14:paraId="791F03A7" w14:textId="77777777" w:rsidR="00B074FD" w:rsidRDefault="00B074FD" w:rsidP="004301BE"/>
        </w:tc>
        <w:tc>
          <w:tcPr>
            <w:tcW w:w="3166" w:type="dxa"/>
          </w:tcPr>
          <w:p w14:paraId="35DC1E19" w14:textId="77777777" w:rsidR="00B074FD" w:rsidRDefault="00B074FD" w:rsidP="004301BE">
            <w:r>
              <w:t>Reason:</w:t>
            </w:r>
          </w:p>
          <w:p w14:paraId="587B6572" w14:textId="6BAB9658" w:rsidR="00B074FD" w:rsidRDefault="00B074FD" w:rsidP="004301BE">
            <w:r>
              <w:t xml:space="preserve">This case is unique because it checks for a horizontal win starting at the </w:t>
            </w:r>
            <w:r w:rsidR="004301BE">
              <w:t>middle</w:t>
            </w:r>
            <w:r>
              <w:t xml:space="preserve"> most </w:t>
            </w:r>
            <w:r w:rsidR="004301BE">
              <w:t>position</w:t>
            </w:r>
            <w:r>
              <w:t xml:space="preserve"> of the board.</w:t>
            </w:r>
          </w:p>
          <w:p w14:paraId="10EFA161" w14:textId="77777777" w:rsidR="00B074FD" w:rsidRDefault="00B074FD" w:rsidP="004301BE"/>
          <w:p w14:paraId="540ECD58" w14:textId="77777777" w:rsidR="00B074FD" w:rsidRDefault="00B074FD" w:rsidP="004301BE">
            <w:r>
              <w:t>Function:</w:t>
            </w:r>
          </w:p>
          <w:p w14:paraId="56E89145" w14:textId="5200E29C" w:rsidR="00B074FD" w:rsidRDefault="00B074FD" w:rsidP="004301BE">
            <w:proofErr w:type="spellStart"/>
            <w:r>
              <w:t>test_</w:t>
            </w:r>
            <w:r w:rsidR="004301BE">
              <w:t>mid</w:t>
            </w:r>
            <w:r>
              <w:t>H_win</w:t>
            </w:r>
            <w:proofErr w:type="spellEnd"/>
          </w:p>
        </w:tc>
      </w:tr>
      <w:tr w:rsidR="004301BE" w14:paraId="5A506A1D" w14:textId="77777777" w:rsidTr="004301BE">
        <w:trPr>
          <w:trHeight w:val="3175"/>
        </w:trPr>
        <w:tc>
          <w:tcPr>
            <w:tcW w:w="3166" w:type="dxa"/>
          </w:tcPr>
          <w:p w14:paraId="72423209" w14:textId="77777777" w:rsidR="004301BE" w:rsidRDefault="004301BE" w:rsidP="004301BE">
            <w:bookmarkStart w:id="9" w:name="_Hlk530154480"/>
            <w:r>
              <w:t>Input:</w:t>
            </w:r>
          </w:p>
          <w:p w14:paraId="70867C20" w14:textId="77777777" w:rsidR="004301BE" w:rsidRDefault="004301BE" w:rsidP="004301BE">
            <w:r w:rsidRPr="00393ED1">
              <w:t xml:space="preserve">rows = </w:t>
            </w:r>
            <w:r>
              <w:t>5</w:t>
            </w:r>
          </w:p>
          <w:p w14:paraId="7254D760" w14:textId="77777777" w:rsidR="004301BE" w:rsidRDefault="004301BE" w:rsidP="004301BE">
            <w:r w:rsidRPr="00393ED1">
              <w:t xml:space="preserve">columns = </w:t>
            </w:r>
            <w:r>
              <w:t>5</w:t>
            </w:r>
          </w:p>
          <w:p w14:paraId="3BD7728A" w14:textId="64D3FBC7" w:rsidR="004301BE" w:rsidRPr="00393ED1" w:rsidRDefault="004301BE" w:rsidP="004301BE">
            <w:r w:rsidRPr="00393ED1">
              <w:t xml:space="preserve">number to win = </w:t>
            </w:r>
            <w:r>
              <w:t>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4301BE" w14:paraId="489D4352" w14:textId="77777777" w:rsidTr="004301BE">
              <w:trPr>
                <w:trHeight w:val="356"/>
              </w:trPr>
              <w:tc>
                <w:tcPr>
                  <w:tcW w:w="444" w:type="dxa"/>
                </w:tcPr>
                <w:p w14:paraId="5351EAED" w14:textId="77777777" w:rsidR="004301BE" w:rsidRDefault="004301BE" w:rsidP="004301BE"/>
              </w:tc>
              <w:tc>
                <w:tcPr>
                  <w:tcW w:w="444" w:type="dxa"/>
                </w:tcPr>
                <w:p w14:paraId="08AE7B4A" w14:textId="77777777" w:rsidR="004301BE" w:rsidRDefault="004301BE" w:rsidP="004301BE"/>
              </w:tc>
              <w:tc>
                <w:tcPr>
                  <w:tcW w:w="444" w:type="dxa"/>
                </w:tcPr>
                <w:p w14:paraId="28BC7CA8" w14:textId="77777777" w:rsidR="004301BE" w:rsidRDefault="004301BE" w:rsidP="004301BE"/>
              </w:tc>
              <w:tc>
                <w:tcPr>
                  <w:tcW w:w="444" w:type="dxa"/>
                </w:tcPr>
                <w:p w14:paraId="62070A67" w14:textId="77777777" w:rsidR="004301BE" w:rsidRDefault="004301BE" w:rsidP="004301BE"/>
              </w:tc>
              <w:tc>
                <w:tcPr>
                  <w:tcW w:w="444" w:type="dxa"/>
                </w:tcPr>
                <w:p w14:paraId="4326F54C" w14:textId="77777777" w:rsidR="004301BE" w:rsidRDefault="004301BE" w:rsidP="004301BE"/>
              </w:tc>
            </w:tr>
            <w:tr w:rsidR="004301BE" w14:paraId="5BEF5B84" w14:textId="77777777" w:rsidTr="004301BE">
              <w:trPr>
                <w:trHeight w:val="356"/>
              </w:trPr>
              <w:tc>
                <w:tcPr>
                  <w:tcW w:w="444" w:type="dxa"/>
                </w:tcPr>
                <w:p w14:paraId="542C6B0B" w14:textId="77777777" w:rsidR="004301BE" w:rsidRDefault="004301BE" w:rsidP="004301BE"/>
              </w:tc>
              <w:tc>
                <w:tcPr>
                  <w:tcW w:w="444" w:type="dxa"/>
                </w:tcPr>
                <w:p w14:paraId="47135F0F" w14:textId="77777777" w:rsidR="004301BE" w:rsidRDefault="004301BE" w:rsidP="004301BE"/>
              </w:tc>
              <w:tc>
                <w:tcPr>
                  <w:tcW w:w="444" w:type="dxa"/>
                </w:tcPr>
                <w:p w14:paraId="4D32A907" w14:textId="77777777" w:rsidR="004301BE" w:rsidRDefault="004301BE" w:rsidP="004301BE"/>
              </w:tc>
              <w:tc>
                <w:tcPr>
                  <w:tcW w:w="444" w:type="dxa"/>
                </w:tcPr>
                <w:p w14:paraId="2B8B3E92" w14:textId="77777777" w:rsidR="004301BE" w:rsidRDefault="004301BE" w:rsidP="004301BE"/>
              </w:tc>
              <w:tc>
                <w:tcPr>
                  <w:tcW w:w="444" w:type="dxa"/>
                </w:tcPr>
                <w:p w14:paraId="17EC3664" w14:textId="77777777" w:rsidR="004301BE" w:rsidRDefault="004301BE" w:rsidP="004301BE"/>
              </w:tc>
            </w:tr>
            <w:tr w:rsidR="004301BE" w14:paraId="25445DA1" w14:textId="77777777" w:rsidTr="004301BE">
              <w:trPr>
                <w:trHeight w:val="365"/>
              </w:trPr>
              <w:tc>
                <w:tcPr>
                  <w:tcW w:w="444" w:type="dxa"/>
                </w:tcPr>
                <w:p w14:paraId="0896B1D8" w14:textId="77777777" w:rsidR="004301BE" w:rsidRDefault="004301BE" w:rsidP="004301BE"/>
              </w:tc>
              <w:tc>
                <w:tcPr>
                  <w:tcW w:w="444" w:type="dxa"/>
                </w:tcPr>
                <w:p w14:paraId="18316B9C" w14:textId="77777777" w:rsidR="004301BE" w:rsidRDefault="004301BE" w:rsidP="004301BE"/>
              </w:tc>
              <w:tc>
                <w:tcPr>
                  <w:tcW w:w="444" w:type="dxa"/>
                </w:tcPr>
                <w:p w14:paraId="3AFA05BB" w14:textId="77777777" w:rsidR="004301BE" w:rsidRDefault="004301BE" w:rsidP="004301BE"/>
              </w:tc>
              <w:tc>
                <w:tcPr>
                  <w:tcW w:w="444" w:type="dxa"/>
                </w:tcPr>
                <w:p w14:paraId="24BAAA68" w14:textId="77777777" w:rsidR="004301BE" w:rsidRDefault="004301BE" w:rsidP="004301BE"/>
              </w:tc>
              <w:tc>
                <w:tcPr>
                  <w:tcW w:w="444" w:type="dxa"/>
                </w:tcPr>
                <w:p w14:paraId="28281899" w14:textId="77777777" w:rsidR="004301BE" w:rsidRDefault="004301BE" w:rsidP="004301BE"/>
              </w:tc>
            </w:tr>
            <w:tr w:rsidR="004301BE" w14:paraId="6498B421" w14:textId="77777777" w:rsidTr="004301BE">
              <w:trPr>
                <w:trHeight w:val="356"/>
              </w:trPr>
              <w:tc>
                <w:tcPr>
                  <w:tcW w:w="444" w:type="dxa"/>
                </w:tcPr>
                <w:p w14:paraId="4AC8BE3B" w14:textId="77777777" w:rsidR="004301BE" w:rsidRDefault="004301BE" w:rsidP="004301BE"/>
              </w:tc>
              <w:tc>
                <w:tcPr>
                  <w:tcW w:w="444" w:type="dxa"/>
                </w:tcPr>
                <w:p w14:paraId="1236C7FC" w14:textId="77777777" w:rsidR="004301BE" w:rsidRDefault="004301BE" w:rsidP="004301BE"/>
              </w:tc>
              <w:tc>
                <w:tcPr>
                  <w:tcW w:w="444" w:type="dxa"/>
                </w:tcPr>
                <w:p w14:paraId="5AA2CD43" w14:textId="77777777" w:rsidR="004301BE" w:rsidRDefault="004301BE" w:rsidP="004301BE"/>
              </w:tc>
              <w:tc>
                <w:tcPr>
                  <w:tcW w:w="444" w:type="dxa"/>
                </w:tcPr>
                <w:p w14:paraId="32A95E74" w14:textId="77777777" w:rsidR="004301BE" w:rsidRDefault="004301BE" w:rsidP="004301BE"/>
              </w:tc>
              <w:tc>
                <w:tcPr>
                  <w:tcW w:w="444" w:type="dxa"/>
                </w:tcPr>
                <w:p w14:paraId="26995D30" w14:textId="77777777" w:rsidR="004301BE" w:rsidRDefault="004301BE" w:rsidP="004301BE"/>
              </w:tc>
            </w:tr>
            <w:tr w:rsidR="004301BE" w14:paraId="465C30BC" w14:textId="77777777" w:rsidTr="004301BE">
              <w:trPr>
                <w:trHeight w:val="356"/>
              </w:trPr>
              <w:tc>
                <w:tcPr>
                  <w:tcW w:w="444" w:type="dxa"/>
                </w:tcPr>
                <w:p w14:paraId="514350F2" w14:textId="77777777" w:rsidR="004301BE" w:rsidRDefault="004301BE" w:rsidP="004301BE"/>
              </w:tc>
              <w:tc>
                <w:tcPr>
                  <w:tcW w:w="444" w:type="dxa"/>
                </w:tcPr>
                <w:p w14:paraId="1E853087" w14:textId="77777777" w:rsidR="004301BE" w:rsidRDefault="004301BE" w:rsidP="004301BE"/>
              </w:tc>
              <w:tc>
                <w:tcPr>
                  <w:tcW w:w="444" w:type="dxa"/>
                </w:tcPr>
                <w:p w14:paraId="76A371FF" w14:textId="77777777" w:rsidR="004301BE" w:rsidRDefault="004301BE" w:rsidP="004301BE"/>
              </w:tc>
              <w:tc>
                <w:tcPr>
                  <w:tcW w:w="444" w:type="dxa"/>
                </w:tcPr>
                <w:p w14:paraId="7759445C" w14:textId="77777777" w:rsidR="004301BE" w:rsidRDefault="004301BE" w:rsidP="004301BE"/>
              </w:tc>
              <w:tc>
                <w:tcPr>
                  <w:tcW w:w="444" w:type="dxa"/>
                </w:tcPr>
                <w:p w14:paraId="36A08006" w14:textId="77777777" w:rsidR="004301BE" w:rsidRDefault="004301BE" w:rsidP="004301BE"/>
              </w:tc>
            </w:tr>
          </w:tbl>
          <w:p w14:paraId="59C66BDF" w14:textId="77777777" w:rsidR="004301BE" w:rsidRDefault="004301BE" w:rsidP="004301BE">
            <w:r>
              <w:t xml:space="preserve"> </w:t>
            </w:r>
          </w:p>
        </w:tc>
        <w:tc>
          <w:tcPr>
            <w:tcW w:w="3166" w:type="dxa"/>
          </w:tcPr>
          <w:p w14:paraId="2C25201B" w14:textId="77777777" w:rsidR="004301BE" w:rsidRDefault="004301BE" w:rsidP="004301BE">
            <w:r w:rsidRPr="00393ED1">
              <w:t xml:space="preserve">Output: </w:t>
            </w:r>
          </w:p>
          <w:p w14:paraId="274D7A56" w14:textId="77777777" w:rsidR="004301BE" w:rsidRDefault="004301BE" w:rsidP="004301BE">
            <w:r>
              <w:t>5x5 game board</w:t>
            </w:r>
          </w:p>
          <w:p w14:paraId="625AF681" w14:textId="77777777" w:rsidR="004301BE" w:rsidRDefault="004301BE" w:rsidP="004301BE"/>
          <w:p w14:paraId="56AF94B8" w14:textId="77777777" w:rsidR="004301BE" w:rsidRDefault="004301BE" w:rsidP="004301BE">
            <w:proofErr w:type="spellStart"/>
            <w:r>
              <w:t>checkHorizWin</w:t>
            </w:r>
            <w:proofErr w:type="spellEnd"/>
            <w:r>
              <w:t xml:space="preserve"> == true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4301BE" w14:paraId="40801618" w14:textId="77777777" w:rsidTr="004301BE">
              <w:trPr>
                <w:trHeight w:val="356"/>
              </w:trPr>
              <w:tc>
                <w:tcPr>
                  <w:tcW w:w="444" w:type="dxa"/>
                </w:tcPr>
                <w:p w14:paraId="28E9393A" w14:textId="77777777" w:rsidR="004301BE" w:rsidRDefault="004301BE" w:rsidP="004301BE"/>
              </w:tc>
              <w:tc>
                <w:tcPr>
                  <w:tcW w:w="444" w:type="dxa"/>
                </w:tcPr>
                <w:p w14:paraId="16452C81" w14:textId="77777777" w:rsidR="004301BE" w:rsidRDefault="004301BE" w:rsidP="004301BE"/>
              </w:tc>
              <w:tc>
                <w:tcPr>
                  <w:tcW w:w="444" w:type="dxa"/>
                </w:tcPr>
                <w:p w14:paraId="76C920CF" w14:textId="77777777" w:rsidR="004301BE" w:rsidRDefault="004301BE" w:rsidP="004301BE"/>
              </w:tc>
              <w:tc>
                <w:tcPr>
                  <w:tcW w:w="444" w:type="dxa"/>
                </w:tcPr>
                <w:p w14:paraId="1CFC9E23" w14:textId="77777777" w:rsidR="004301BE" w:rsidRDefault="004301BE" w:rsidP="004301BE"/>
              </w:tc>
              <w:tc>
                <w:tcPr>
                  <w:tcW w:w="444" w:type="dxa"/>
                </w:tcPr>
                <w:p w14:paraId="224B5EC9" w14:textId="77777777" w:rsidR="004301BE" w:rsidRDefault="004301BE" w:rsidP="004301BE"/>
              </w:tc>
            </w:tr>
            <w:tr w:rsidR="004301BE" w14:paraId="1782436C" w14:textId="77777777" w:rsidTr="004301BE">
              <w:trPr>
                <w:trHeight w:val="356"/>
              </w:trPr>
              <w:tc>
                <w:tcPr>
                  <w:tcW w:w="444" w:type="dxa"/>
                </w:tcPr>
                <w:p w14:paraId="0CDC5EBA" w14:textId="77777777" w:rsidR="004301BE" w:rsidRDefault="004301BE" w:rsidP="004301BE"/>
              </w:tc>
              <w:tc>
                <w:tcPr>
                  <w:tcW w:w="444" w:type="dxa"/>
                </w:tcPr>
                <w:p w14:paraId="7D2ACE66" w14:textId="77777777" w:rsidR="004301BE" w:rsidRDefault="004301BE" w:rsidP="004301BE"/>
              </w:tc>
              <w:tc>
                <w:tcPr>
                  <w:tcW w:w="444" w:type="dxa"/>
                </w:tcPr>
                <w:p w14:paraId="6E3D0E2C" w14:textId="77777777" w:rsidR="004301BE" w:rsidRDefault="004301BE" w:rsidP="004301BE"/>
              </w:tc>
              <w:tc>
                <w:tcPr>
                  <w:tcW w:w="444" w:type="dxa"/>
                </w:tcPr>
                <w:p w14:paraId="37559636" w14:textId="77777777" w:rsidR="004301BE" w:rsidRDefault="004301BE" w:rsidP="004301BE"/>
              </w:tc>
              <w:tc>
                <w:tcPr>
                  <w:tcW w:w="444" w:type="dxa"/>
                </w:tcPr>
                <w:p w14:paraId="69706291" w14:textId="77777777" w:rsidR="004301BE" w:rsidRDefault="004301BE" w:rsidP="004301BE"/>
              </w:tc>
            </w:tr>
            <w:tr w:rsidR="004301BE" w14:paraId="3B863E3B" w14:textId="77777777" w:rsidTr="004301BE">
              <w:trPr>
                <w:trHeight w:val="365"/>
              </w:trPr>
              <w:tc>
                <w:tcPr>
                  <w:tcW w:w="444" w:type="dxa"/>
                </w:tcPr>
                <w:p w14:paraId="7B614B8A" w14:textId="70FF3F06" w:rsidR="004301BE" w:rsidRDefault="004301BE" w:rsidP="004301BE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444" w:type="dxa"/>
                </w:tcPr>
                <w:p w14:paraId="5E9BEE02" w14:textId="77777777" w:rsidR="004301BE" w:rsidRDefault="004301BE" w:rsidP="004301BE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1F06ACC1" w14:textId="77777777" w:rsidR="004301BE" w:rsidRDefault="004301BE" w:rsidP="004301BE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5E1E1C69" w14:textId="77777777" w:rsidR="004301BE" w:rsidRDefault="004301BE" w:rsidP="004301BE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4434E01B" w14:textId="4FD6CDA6" w:rsidR="004301BE" w:rsidRDefault="004301BE" w:rsidP="004301BE">
                  <w:pPr>
                    <w:jc w:val="center"/>
                  </w:pPr>
                  <w:r>
                    <w:t>O</w:t>
                  </w:r>
                </w:p>
              </w:tc>
            </w:tr>
            <w:tr w:rsidR="004301BE" w14:paraId="72BE662A" w14:textId="77777777" w:rsidTr="004301BE">
              <w:trPr>
                <w:trHeight w:val="356"/>
              </w:trPr>
              <w:tc>
                <w:tcPr>
                  <w:tcW w:w="444" w:type="dxa"/>
                </w:tcPr>
                <w:p w14:paraId="280E2FC8" w14:textId="4E9168B1" w:rsidR="004301BE" w:rsidRDefault="004301BE" w:rsidP="004301B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434BD709" w14:textId="15D9E521" w:rsidR="004301BE" w:rsidRDefault="004301BE" w:rsidP="004301B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4F8543C5" w14:textId="3C8A26A4" w:rsidR="004301BE" w:rsidRDefault="004301BE" w:rsidP="004301B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4685ABB1" w14:textId="55010B46" w:rsidR="004301BE" w:rsidRDefault="004301BE" w:rsidP="004301B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111877F3" w14:textId="19FBCA56" w:rsidR="004301BE" w:rsidRDefault="004301BE" w:rsidP="004301BE">
                  <w:pPr>
                    <w:jc w:val="center"/>
                  </w:pPr>
                  <w:r>
                    <w:t>O</w:t>
                  </w:r>
                </w:p>
              </w:tc>
            </w:tr>
            <w:tr w:rsidR="004301BE" w14:paraId="06EEB61D" w14:textId="77777777" w:rsidTr="004301BE">
              <w:trPr>
                <w:trHeight w:val="356"/>
              </w:trPr>
              <w:tc>
                <w:tcPr>
                  <w:tcW w:w="444" w:type="dxa"/>
                </w:tcPr>
                <w:p w14:paraId="0D623EA4" w14:textId="50085210" w:rsidR="004301BE" w:rsidRDefault="004301BE" w:rsidP="004301B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0D09C3EB" w14:textId="79305F91" w:rsidR="004301BE" w:rsidRDefault="004301BE" w:rsidP="004301B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4AADB389" w14:textId="6A84D4E8" w:rsidR="004301BE" w:rsidRDefault="004301BE" w:rsidP="004301BE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444" w:type="dxa"/>
                </w:tcPr>
                <w:p w14:paraId="04CD6C36" w14:textId="5390EC21" w:rsidR="004301BE" w:rsidRDefault="004301BE" w:rsidP="004301B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57BCF423" w14:textId="673228C1" w:rsidR="004301BE" w:rsidRDefault="004301BE" w:rsidP="004301BE">
                  <w:pPr>
                    <w:jc w:val="center"/>
                  </w:pPr>
                  <w:r>
                    <w:t>O</w:t>
                  </w:r>
                </w:p>
              </w:tc>
            </w:tr>
          </w:tbl>
          <w:p w14:paraId="0ECD3062" w14:textId="77777777" w:rsidR="004301BE" w:rsidRDefault="004301BE" w:rsidP="004301BE"/>
        </w:tc>
        <w:tc>
          <w:tcPr>
            <w:tcW w:w="3166" w:type="dxa"/>
          </w:tcPr>
          <w:p w14:paraId="70C5DBC4" w14:textId="77777777" w:rsidR="004301BE" w:rsidRDefault="004301BE" w:rsidP="004301BE">
            <w:r>
              <w:t>Reason:</w:t>
            </w:r>
          </w:p>
          <w:p w14:paraId="718CE8EF" w14:textId="0892EF76" w:rsidR="004301BE" w:rsidRDefault="004301BE" w:rsidP="004301BE">
            <w:r>
              <w:t>This case is unique because it checks for a win under a normal use situation with two players.</w:t>
            </w:r>
          </w:p>
          <w:p w14:paraId="45D1070B" w14:textId="77777777" w:rsidR="004301BE" w:rsidRDefault="004301BE" w:rsidP="004301BE"/>
          <w:p w14:paraId="7F081253" w14:textId="77777777" w:rsidR="004301BE" w:rsidRDefault="004301BE" w:rsidP="004301BE">
            <w:r>
              <w:t>Function:</w:t>
            </w:r>
          </w:p>
          <w:p w14:paraId="73B3F87B" w14:textId="652C6D10" w:rsidR="004301BE" w:rsidRDefault="004301BE" w:rsidP="004301BE">
            <w:proofErr w:type="spellStart"/>
            <w:r>
              <w:t>test_normH_win</w:t>
            </w:r>
            <w:proofErr w:type="spellEnd"/>
          </w:p>
        </w:tc>
      </w:tr>
      <w:bookmarkEnd w:id="9"/>
      <w:tr w:rsidR="004301BE" w14:paraId="03B9EDEB" w14:textId="77777777" w:rsidTr="004301BE">
        <w:trPr>
          <w:trHeight w:val="3175"/>
        </w:trPr>
        <w:tc>
          <w:tcPr>
            <w:tcW w:w="3166" w:type="dxa"/>
          </w:tcPr>
          <w:p w14:paraId="1F0CDA67" w14:textId="77777777" w:rsidR="004301BE" w:rsidRDefault="004301BE" w:rsidP="004301BE">
            <w:r>
              <w:t>Input:</w:t>
            </w:r>
          </w:p>
          <w:p w14:paraId="4B2371D1" w14:textId="77777777" w:rsidR="004301BE" w:rsidRDefault="004301BE" w:rsidP="004301BE">
            <w:r w:rsidRPr="00393ED1">
              <w:t xml:space="preserve">rows = </w:t>
            </w:r>
            <w:r>
              <w:t>3</w:t>
            </w:r>
          </w:p>
          <w:p w14:paraId="29D234F2" w14:textId="77777777" w:rsidR="004301BE" w:rsidRDefault="004301BE" w:rsidP="004301BE">
            <w:r w:rsidRPr="00393ED1">
              <w:t xml:space="preserve">columns = </w:t>
            </w:r>
            <w:r>
              <w:t>3</w:t>
            </w:r>
          </w:p>
          <w:p w14:paraId="0045EF7A" w14:textId="77777777" w:rsidR="004301BE" w:rsidRPr="00393ED1" w:rsidRDefault="004301BE" w:rsidP="004301BE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4301BE" w14:paraId="65AA4D73" w14:textId="77777777" w:rsidTr="004301BE">
              <w:trPr>
                <w:trHeight w:val="572"/>
              </w:trPr>
              <w:tc>
                <w:tcPr>
                  <w:tcW w:w="599" w:type="dxa"/>
                </w:tcPr>
                <w:p w14:paraId="1600BA58" w14:textId="77777777" w:rsidR="004301BE" w:rsidRDefault="004301BE" w:rsidP="004301BE"/>
              </w:tc>
              <w:tc>
                <w:tcPr>
                  <w:tcW w:w="599" w:type="dxa"/>
                </w:tcPr>
                <w:p w14:paraId="34F97D17" w14:textId="77777777" w:rsidR="004301BE" w:rsidRDefault="004301BE" w:rsidP="004301BE"/>
              </w:tc>
              <w:tc>
                <w:tcPr>
                  <w:tcW w:w="599" w:type="dxa"/>
                </w:tcPr>
                <w:p w14:paraId="6240A943" w14:textId="77777777" w:rsidR="004301BE" w:rsidRDefault="004301BE" w:rsidP="004301BE"/>
              </w:tc>
            </w:tr>
            <w:tr w:rsidR="004301BE" w14:paraId="2A5B835D" w14:textId="77777777" w:rsidTr="004301BE">
              <w:trPr>
                <w:trHeight w:val="572"/>
              </w:trPr>
              <w:tc>
                <w:tcPr>
                  <w:tcW w:w="599" w:type="dxa"/>
                </w:tcPr>
                <w:p w14:paraId="516A1403" w14:textId="77777777" w:rsidR="004301BE" w:rsidRDefault="004301BE" w:rsidP="004301BE"/>
              </w:tc>
              <w:tc>
                <w:tcPr>
                  <w:tcW w:w="599" w:type="dxa"/>
                </w:tcPr>
                <w:p w14:paraId="6D8E8BC2" w14:textId="77777777" w:rsidR="004301BE" w:rsidRDefault="004301BE" w:rsidP="004301BE"/>
              </w:tc>
              <w:tc>
                <w:tcPr>
                  <w:tcW w:w="599" w:type="dxa"/>
                </w:tcPr>
                <w:p w14:paraId="1094750F" w14:textId="77777777" w:rsidR="004301BE" w:rsidRDefault="004301BE" w:rsidP="004301BE"/>
              </w:tc>
            </w:tr>
            <w:tr w:rsidR="004301BE" w14:paraId="022F9C5A" w14:textId="77777777" w:rsidTr="004301BE">
              <w:trPr>
                <w:trHeight w:val="572"/>
              </w:trPr>
              <w:tc>
                <w:tcPr>
                  <w:tcW w:w="599" w:type="dxa"/>
                </w:tcPr>
                <w:p w14:paraId="13CB4222" w14:textId="77777777" w:rsidR="004301BE" w:rsidRDefault="004301BE" w:rsidP="004301BE"/>
              </w:tc>
              <w:tc>
                <w:tcPr>
                  <w:tcW w:w="599" w:type="dxa"/>
                </w:tcPr>
                <w:p w14:paraId="77B4C06E" w14:textId="77777777" w:rsidR="004301BE" w:rsidRDefault="004301BE" w:rsidP="004301BE"/>
              </w:tc>
              <w:tc>
                <w:tcPr>
                  <w:tcW w:w="599" w:type="dxa"/>
                </w:tcPr>
                <w:p w14:paraId="6C4730FF" w14:textId="77777777" w:rsidR="004301BE" w:rsidRDefault="004301BE" w:rsidP="004301BE"/>
              </w:tc>
            </w:tr>
          </w:tbl>
          <w:p w14:paraId="778DE9F4" w14:textId="77777777" w:rsidR="004301BE" w:rsidRDefault="004301BE" w:rsidP="004301BE">
            <w:r>
              <w:t xml:space="preserve"> </w:t>
            </w:r>
          </w:p>
        </w:tc>
        <w:tc>
          <w:tcPr>
            <w:tcW w:w="3166" w:type="dxa"/>
          </w:tcPr>
          <w:p w14:paraId="1A553DDD" w14:textId="77777777" w:rsidR="004301BE" w:rsidRDefault="004301BE" w:rsidP="004301BE">
            <w:r w:rsidRPr="00393ED1">
              <w:t xml:space="preserve">Output: </w:t>
            </w:r>
          </w:p>
          <w:p w14:paraId="53331A61" w14:textId="77777777" w:rsidR="004301BE" w:rsidRDefault="004301BE" w:rsidP="004301BE">
            <w:r>
              <w:t>3x3 game board</w:t>
            </w:r>
          </w:p>
          <w:p w14:paraId="6A87E5EF" w14:textId="77777777" w:rsidR="004301BE" w:rsidRDefault="004301BE" w:rsidP="004301BE"/>
          <w:p w14:paraId="7A8CF4D6" w14:textId="132B827D" w:rsidR="004301BE" w:rsidRDefault="004301BE" w:rsidP="004301BE">
            <w:proofErr w:type="spellStart"/>
            <w:r>
              <w:t>check</w:t>
            </w:r>
            <w:r w:rsidR="00A37BEE">
              <w:t>HorizWin</w:t>
            </w:r>
            <w:proofErr w:type="spellEnd"/>
            <w:r>
              <w:t xml:space="preserve"> == false</w:t>
            </w:r>
          </w:p>
          <w:p w14:paraId="0C99AEFB" w14:textId="77777777" w:rsidR="004301BE" w:rsidRDefault="004301BE" w:rsidP="004301B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4301BE" w14:paraId="47765A19" w14:textId="77777777" w:rsidTr="004301BE">
              <w:trPr>
                <w:trHeight w:val="572"/>
              </w:trPr>
              <w:tc>
                <w:tcPr>
                  <w:tcW w:w="599" w:type="dxa"/>
                </w:tcPr>
                <w:p w14:paraId="7EDA82C2" w14:textId="1E51EE30" w:rsidR="004301BE" w:rsidRDefault="004301BE" w:rsidP="004301BE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1FD759CB" w14:textId="482B5AB0" w:rsidR="004301BE" w:rsidRDefault="004301BE" w:rsidP="004301BE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239C8A67" w14:textId="4242F511" w:rsidR="004301BE" w:rsidRDefault="004301BE" w:rsidP="004301BE">
                  <w:pPr>
                    <w:jc w:val="center"/>
                  </w:pPr>
                </w:p>
              </w:tc>
            </w:tr>
            <w:tr w:rsidR="004301BE" w14:paraId="6888C614" w14:textId="77777777" w:rsidTr="004301BE">
              <w:trPr>
                <w:trHeight w:val="572"/>
              </w:trPr>
              <w:tc>
                <w:tcPr>
                  <w:tcW w:w="599" w:type="dxa"/>
                </w:tcPr>
                <w:p w14:paraId="226B5244" w14:textId="3C62332C" w:rsidR="004301BE" w:rsidRDefault="004301BE" w:rsidP="004301BE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0A3FC4BC" w14:textId="7B05E18F" w:rsidR="004301BE" w:rsidRDefault="004301BE" w:rsidP="004301BE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4B6B2575" w14:textId="1DC072EE" w:rsidR="004301BE" w:rsidRDefault="004301BE" w:rsidP="004301BE">
                  <w:pPr>
                    <w:jc w:val="center"/>
                  </w:pPr>
                </w:p>
              </w:tc>
            </w:tr>
            <w:tr w:rsidR="004301BE" w14:paraId="46DC593B" w14:textId="77777777" w:rsidTr="004301BE">
              <w:trPr>
                <w:trHeight w:val="572"/>
              </w:trPr>
              <w:tc>
                <w:tcPr>
                  <w:tcW w:w="599" w:type="dxa"/>
                </w:tcPr>
                <w:p w14:paraId="6223DF88" w14:textId="77777777" w:rsidR="004301BE" w:rsidRDefault="004301BE" w:rsidP="004301B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15433E53" w14:textId="2BAB27A2" w:rsidR="004301BE" w:rsidRDefault="004301BE" w:rsidP="004301BE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4FBAA86E" w14:textId="77777777" w:rsidR="004301BE" w:rsidRDefault="004301BE" w:rsidP="004301BE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0E57FB09" w14:textId="77777777" w:rsidR="004301BE" w:rsidRDefault="004301BE" w:rsidP="004301BE"/>
        </w:tc>
        <w:tc>
          <w:tcPr>
            <w:tcW w:w="3166" w:type="dxa"/>
          </w:tcPr>
          <w:p w14:paraId="60465080" w14:textId="77777777" w:rsidR="004301BE" w:rsidRDefault="004301BE" w:rsidP="004301BE">
            <w:r>
              <w:t>Reason:</w:t>
            </w:r>
          </w:p>
          <w:p w14:paraId="048B1C3D" w14:textId="0F567D01" w:rsidR="004301BE" w:rsidRDefault="004301BE" w:rsidP="004301BE">
            <w:r>
              <w:t xml:space="preserve">This case is unique because it </w:t>
            </w:r>
            <w:r w:rsidR="00A37BEE">
              <w:t>checks for a false return if there is not the specified amount in a row</w:t>
            </w:r>
            <w:r>
              <w:t>.</w:t>
            </w:r>
          </w:p>
          <w:p w14:paraId="67C70C8D" w14:textId="77777777" w:rsidR="004301BE" w:rsidRDefault="004301BE" w:rsidP="004301BE"/>
          <w:p w14:paraId="5A39667F" w14:textId="77777777" w:rsidR="004301BE" w:rsidRDefault="004301BE" w:rsidP="004301BE">
            <w:r>
              <w:t>Function:</w:t>
            </w:r>
          </w:p>
          <w:p w14:paraId="671DF7D7" w14:textId="3A2F06F7" w:rsidR="004301BE" w:rsidRDefault="004301BE" w:rsidP="004301BE">
            <w:proofErr w:type="spellStart"/>
            <w:r>
              <w:t>test_</w:t>
            </w:r>
            <w:r w:rsidR="00A37BEE">
              <w:t>noH_win</w:t>
            </w:r>
            <w:proofErr w:type="spellEnd"/>
          </w:p>
        </w:tc>
      </w:tr>
      <w:tr w:rsidR="00A37BEE" w14:paraId="546CF313" w14:textId="77777777" w:rsidTr="00A949AA">
        <w:trPr>
          <w:trHeight w:val="3175"/>
        </w:trPr>
        <w:tc>
          <w:tcPr>
            <w:tcW w:w="3166" w:type="dxa"/>
          </w:tcPr>
          <w:p w14:paraId="392AF23F" w14:textId="77777777" w:rsidR="00A37BEE" w:rsidRDefault="00A37BEE" w:rsidP="00A949AA">
            <w:r>
              <w:lastRenderedPageBreak/>
              <w:t>Input:</w:t>
            </w:r>
          </w:p>
          <w:p w14:paraId="3F9C1D6C" w14:textId="77777777" w:rsidR="00A37BEE" w:rsidRDefault="00A37BEE" w:rsidP="00A949AA">
            <w:r w:rsidRPr="00393ED1">
              <w:t xml:space="preserve">rows = </w:t>
            </w:r>
            <w:r>
              <w:t>3</w:t>
            </w:r>
          </w:p>
          <w:p w14:paraId="63219D76" w14:textId="77777777" w:rsidR="00A37BEE" w:rsidRDefault="00A37BEE" w:rsidP="00A949AA">
            <w:r w:rsidRPr="00393ED1">
              <w:t xml:space="preserve">columns = </w:t>
            </w:r>
            <w:r>
              <w:t>3</w:t>
            </w:r>
          </w:p>
          <w:p w14:paraId="1BA2A0EB" w14:textId="77777777" w:rsidR="00A37BEE" w:rsidRPr="00393ED1" w:rsidRDefault="00A37BEE" w:rsidP="00A949AA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A37BEE" w14:paraId="6357DE5F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4904242C" w14:textId="77777777" w:rsidR="00A37BEE" w:rsidRDefault="00A37BEE" w:rsidP="00A949AA"/>
              </w:tc>
              <w:tc>
                <w:tcPr>
                  <w:tcW w:w="599" w:type="dxa"/>
                </w:tcPr>
                <w:p w14:paraId="3EEC8CCB" w14:textId="77777777" w:rsidR="00A37BEE" w:rsidRDefault="00A37BEE" w:rsidP="00A949AA"/>
              </w:tc>
              <w:tc>
                <w:tcPr>
                  <w:tcW w:w="599" w:type="dxa"/>
                </w:tcPr>
                <w:p w14:paraId="13E2154D" w14:textId="77777777" w:rsidR="00A37BEE" w:rsidRDefault="00A37BEE" w:rsidP="00A949AA"/>
              </w:tc>
            </w:tr>
            <w:tr w:rsidR="00A37BEE" w14:paraId="5ED0584A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3CFAD394" w14:textId="77777777" w:rsidR="00A37BEE" w:rsidRDefault="00A37BEE" w:rsidP="00A949AA"/>
              </w:tc>
              <w:tc>
                <w:tcPr>
                  <w:tcW w:w="599" w:type="dxa"/>
                </w:tcPr>
                <w:p w14:paraId="7D93B246" w14:textId="77777777" w:rsidR="00A37BEE" w:rsidRDefault="00A37BEE" w:rsidP="00A949AA"/>
              </w:tc>
              <w:tc>
                <w:tcPr>
                  <w:tcW w:w="599" w:type="dxa"/>
                </w:tcPr>
                <w:p w14:paraId="262B1BA5" w14:textId="77777777" w:rsidR="00A37BEE" w:rsidRDefault="00A37BEE" w:rsidP="00A949AA"/>
              </w:tc>
            </w:tr>
            <w:tr w:rsidR="00A37BEE" w14:paraId="3D408444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79D7F66E" w14:textId="77777777" w:rsidR="00A37BEE" w:rsidRDefault="00A37BEE" w:rsidP="00A949AA"/>
              </w:tc>
              <w:tc>
                <w:tcPr>
                  <w:tcW w:w="599" w:type="dxa"/>
                </w:tcPr>
                <w:p w14:paraId="6D15DB36" w14:textId="77777777" w:rsidR="00A37BEE" w:rsidRDefault="00A37BEE" w:rsidP="00A949AA"/>
              </w:tc>
              <w:tc>
                <w:tcPr>
                  <w:tcW w:w="599" w:type="dxa"/>
                </w:tcPr>
                <w:p w14:paraId="7A878D31" w14:textId="77777777" w:rsidR="00A37BEE" w:rsidRDefault="00A37BEE" w:rsidP="00A949AA"/>
              </w:tc>
            </w:tr>
          </w:tbl>
          <w:p w14:paraId="6F1EFB18" w14:textId="77777777" w:rsidR="00A37BEE" w:rsidRDefault="00A37BEE" w:rsidP="00A949AA">
            <w:r>
              <w:t xml:space="preserve"> </w:t>
            </w:r>
          </w:p>
        </w:tc>
        <w:tc>
          <w:tcPr>
            <w:tcW w:w="3166" w:type="dxa"/>
          </w:tcPr>
          <w:p w14:paraId="1293B21F" w14:textId="77777777" w:rsidR="00A37BEE" w:rsidRDefault="00A37BEE" w:rsidP="00A949AA">
            <w:r w:rsidRPr="00393ED1">
              <w:t xml:space="preserve">Output: </w:t>
            </w:r>
          </w:p>
          <w:p w14:paraId="4725000A" w14:textId="77777777" w:rsidR="00A37BEE" w:rsidRDefault="00A37BEE" w:rsidP="00A949AA">
            <w:r>
              <w:t>3x3 game board</w:t>
            </w:r>
          </w:p>
          <w:p w14:paraId="717F62FC" w14:textId="77777777" w:rsidR="00A37BEE" w:rsidRDefault="00A37BEE" w:rsidP="00A949AA"/>
          <w:p w14:paraId="3F055834" w14:textId="5E87B6E3" w:rsidR="00A37BEE" w:rsidRDefault="00A37BEE" w:rsidP="00A949AA">
            <w:proofErr w:type="spellStart"/>
            <w:r>
              <w:t>check</w:t>
            </w:r>
            <w:r>
              <w:t>VertWin</w:t>
            </w:r>
            <w:proofErr w:type="spellEnd"/>
            <w:r>
              <w:t xml:space="preserve"> == </w:t>
            </w:r>
            <w:r>
              <w:t>true</w:t>
            </w:r>
          </w:p>
          <w:p w14:paraId="4B15AA11" w14:textId="77777777" w:rsidR="00A37BEE" w:rsidRDefault="00A37BEE" w:rsidP="00A949A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A37BEE" w14:paraId="37BE400D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192A2C97" w14:textId="77777777" w:rsidR="00A37BEE" w:rsidRDefault="00A37BEE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01FD4B3D" w14:textId="72B60474" w:rsidR="00A37BEE" w:rsidRDefault="00A37BEE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6D3C2758" w14:textId="24CB61BB" w:rsidR="00A37BEE" w:rsidRDefault="00A37BEE" w:rsidP="00A949AA">
                  <w:pPr>
                    <w:jc w:val="center"/>
                  </w:pPr>
                </w:p>
              </w:tc>
            </w:tr>
            <w:tr w:rsidR="00A37BEE" w14:paraId="69FF144A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18ABFE7A" w14:textId="77777777" w:rsidR="00A37BEE" w:rsidRDefault="00A37BEE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194E5A4D" w14:textId="4BD5CD34" w:rsidR="00A37BEE" w:rsidRDefault="00A37BEE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6DEAF67D" w14:textId="073F5C7A" w:rsidR="00A37BEE" w:rsidRDefault="00A37BEE" w:rsidP="00A949AA">
                  <w:pPr>
                    <w:jc w:val="center"/>
                  </w:pPr>
                </w:p>
              </w:tc>
            </w:tr>
            <w:tr w:rsidR="00A37BEE" w14:paraId="3070677E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79BA56E3" w14:textId="77777777" w:rsidR="00A37BEE" w:rsidRDefault="00A37BEE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7CA433E7" w14:textId="642E0F7E" w:rsidR="00A37BEE" w:rsidRDefault="00A37BEE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4268256C" w14:textId="5615392D" w:rsidR="00A37BEE" w:rsidRDefault="00A37BEE" w:rsidP="00A949AA">
                  <w:pPr>
                    <w:jc w:val="center"/>
                  </w:pPr>
                </w:p>
              </w:tc>
            </w:tr>
          </w:tbl>
          <w:p w14:paraId="633F1CA5" w14:textId="77777777" w:rsidR="00A37BEE" w:rsidRDefault="00A37BEE" w:rsidP="00A949AA"/>
        </w:tc>
        <w:tc>
          <w:tcPr>
            <w:tcW w:w="3166" w:type="dxa"/>
          </w:tcPr>
          <w:p w14:paraId="073AD7E9" w14:textId="77777777" w:rsidR="00A37BEE" w:rsidRDefault="00A37BEE" w:rsidP="00A949AA">
            <w:r>
              <w:t>Reason:</w:t>
            </w:r>
          </w:p>
          <w:p w14:paraId="7779C3AF" w14:textId="3767D6C9" w:rsidR="00A37BEE" w:rsidRDefault="00A37BEE" w:rsidP="00A949AA">
            <w:r>
              <w:t xml:space="preserve">This case is unique because it verifies </w:t>
            </w:r>
            <w:proofErr w:type="spellStart"/>
            <w:r>
              <w:t>check</w:t>
            </w:r>
            <w:r w:rsidR="00413EF8">
              <w:t>VertWin</w:t>
            </w:r>
            <w:proofErr w:type="spellEnd"/>
            <w:r w:rsidR="00413EF8">
              <w:t xml:space="preserve"> will return true on the left most column</w:t>
            </w:r>
            <w:r>
              <w:t>.</w:t>
            </w:r>
          </w:p>
          <w:p w14:paraId="1554F9B4" w14:textId="77777777" w:rsidR="00A37BEE" w:rsidRDefault="00A37BEE" w:rsidP="00A949AA"/>
          <w:p w14:paraId="77FC1BDE" w14:textId="77777777" w:rsidR="00A37BEE" w:rsidRDefault="00A37BEE" w:rsidP="00A949AA">
            <w:r>
              <w:t>Function:</w:t>
            </w:r>
          </w:p>
          <w:p w14:paraId="1DC61DAB" w14:textId="2F41932F" w:rsidR="00A37BEE" w:rsidRDefault="00A37BEE" w:rsidP="00A949AA">
            <w:proofErr w:type="spellStart"/>
            <w:r>
              <w:t>test_</w:t>
            </w:r>
            <w:r w:rsidR="00413EF8">
              <w:t>leftV</w:t>
            </w:r>
            <w:proofErr w:type="spellEnd"/>
          </w:p>
        </w:tc>
      </w:tr>
      <w:tr w:rsidR="00413EF8" w14:paraId="75174F4E" w14:textId="77777777" w:rsidTr="00A949AA">
        <w:trPr>
          <w:trHeight w:val="3175"/>
        </w:trPr>
        <w:tc>
          <w:tcPr>
            <w:tcW w:w="3166" w:type="dxa"/>
          </w:tcPr>
          <w:p w14:paraId="4141346F" w14:textId="77777777" w:rsidR="00413EF8" w:rsidRDefault="00413EF8" w:rsidP="00A949AA">
            <w:r>
              <w:t>Input:</w:t>
            </w:r>
          </w:p>
          <w:p w14:paraId="7D8569D3" w14:textId="77777777" w:rsidR="00413EF8" w:rsidRDefault="00413EF8" w:rsidP="00A949AA">
            <w:r w:rsidRPr="00393ED1">
              <w:t xml:space="preserve">rows = </w:t>
            </w:r>
            <w:r>
              <w:t>3</w:t>
            </w:r>
          </w:p>
          <w:p w14:paraId="0239CC40" w14:textId="77777777" w:rsidR="00413EF8" w:rsidRDefault="00413EF8" w:rsidP="00A949AA">
            <w:r w:rsidRPr="00393ED1">
              <w:t xml:space="preserve">columns = </w:t>
            </w:r>
            <w:r>
              <w:t>3</w:t>
            </w:r>
          </w:p>
          <w:p w14:paraId="7E5D6BD1" w14:textId="77777777" w:rsidR="00413EF8" w:rsidRPr="00393ED1" w:rsidRDefault="00413EF8" w:rsidP="00A949AA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413EF8" w14:paraId="729A9DF6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60FE3673" w14:textId="77777777" w:rsidR="00413EF8" w:rsidRDefault="00413EF8" w:rsidP="00A949AA"/>
              </w:tc>
              <w:tc>
                <w:tcPr>
                  <w:tcW w:w="599" w:type="dxa"/>
                </w:tcPr>
                <w:p w14:paraId="137BBE8F" w14:textId="77777777" w:rsidR="00413EF8" w:rsidRDefault="00413EF8" w:rsidP="00A949AA"/>
              </w:tc>
              <w:tc>
                <w:tcPr>
                  <w:tcW w:w="599" w:type="dxa"/>
                </w:tcPr>
                <w:p w14:paraId="0D4A3331" w14:textId="77777777" w:rsidR="00413EF8" w:rsidRDefault="00413EF8" w:rsidP="00A949AA"/>
              </w:tc>
            </w:tr>
            <w:tr w:rsidR="00413EF8" w14:paraId="5C505D02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30AAEB4B" w14:textId="77777777" w:rsidR="00413EF8" w:rsidRDefault="00413EF8" w:rsidP="00A949AA"/>
              </w:tc>
              <w:tc>
                <w:tcPr>
                  <w:tcW w:w="599" w:type="dxa"/>
                </w:tcPr>
                <w:p w14:paraId="281158B7" w14:textId="77777777" w:rsidR="00413EF8" w:rsidRDefault="00413EF8" w:rsidP="00A949AA"/>
              </w:tc>
              <w:tc>
                <w:tcPr>
                  <w:tcW w:w="599" w:type="dxa"/>
                </w:tcPr>
                <w:p w14:paraId="3C852E5C" w14:textId="77777777" w:rsidR="00413EF8" w:rsidRDefault="00413EF8" w:rsidP="00A949AA"/>
              </w:tc>
            </w:tr>
            <w:tr w:rsidR="00413EF8" w14:paraId="2F2133D9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120CEA8C" w14:textId="77777777" w:rsidR="00413EF8" w:rsidRDefault="00413EF8" w:rsidP="00A949AA"/>
              </w:tc>
              <w:tc>
                <w:tcPr>
                  <w:tcW w:w="599" w:type="dxa"/>
                </w:tcPr>
                <w:p w14:paraId="148EC804" w14:textId="77777777" w:rsidR="00413EF8" w:rsidRDefault="00413EF8" w:rsidP="00A949AA"/>
              </w:tc>
              <w:tc>
                <w:tcPr>
                  <w:tcW w:w="599" w:type="dxa"/>
                </w:tcPr>
                <w:p w14:paraId="449BFC0C" w14:textId="77777777" w:rsidR="00413EF8" w:rsidRDefault="00413EF8" w:rsidP="00A949AA"/>
              </w:tc>
            </w:tr>
          </w:tbl>
          <w:p w14:paraId="27CEDD5B" w14:textId="77777777" w:rsidR="00413EF8" w:rsidRDefault="00413EF8" w:rsidP="00A949AA">
            <w:r>
              <w:t xml:space="preserve"> </w:t>
            </w:r>
          </w:p>
        </w:tc>
        <w:tc>
          <w:tcPr>
            <w:tcW w:w="3166" w:type="dxa"/>
          </w:tcPr>
          <w:p w14:paraId="460EB783" w14:textId="77777777" w:rsidR="00413EF8" w:rsidRDefault="00413EF8" w:rsidP="00A949AA">
            <w:r w:rsidRPr="00393ED1">
              <w:t xml:space="preserve">Output: </w:t>
            </w:r>
          </w:p>
          <w:p w14:paraId="3DA2F30F" w14:textId="77777777" w:rsidR="00413EF8" w:rsidRDefault="00413EF8" w:rsidP="00A949AA">
            <w:r>
              <w:t>3x3 game board</w:t>
            </w:r>
          </w:p>
          <w:p w14:paraId="2F535174" w14:textId="77777777" w:rsidR="00413EF8" w:rsidRDefault="00413EF8" w:rsidP="00A949AA"/>
          <w:p w14:paraId="2A68A22A" w14:textId="77777777" w:rsidR="00413EF8" w:rsidRDefault="00413EF8" w:rsidP="00A949AA">
            <w:proofErr w:type="spellStart"/>
            <w:r>
              <w:t>checkVertWin</w:t>
            </w:r>
            <w:proofErr w:type="spellEnd"/>
            <w:r>
              <w:t xml:space="preserve"> == true</w:t>
            </w:r>
          </w:p>
          <w:p w14:paraId="0B21E2A1" w14:textId="77777777" w:rsidR="00413EF8" w:rsidRDefault="00413EF8" w:rsidP="00A949A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413EF8" w14:paraId="5598F0E3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2DFFE4E6" w14:textId="1A4A651D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4CFD1E0D" w14:textId="77777777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2576B20A" w14:textId="7A5B28C9" w:rsidR="00413EF8" w:rsidRDefault="00413EF8" w:rsidP="00A949AA">
                  <w:pPr>
                    <w:jc w:val="center"/>
                  </w:pPr>
                  <w:r>
                    <w:t>X</w:t>
                  </w:r>
                </w:p>
              </w:tc>
            </w:tr>
            <w:tr w:rsidR="00413EF8" w14:paraId="2A752FF9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675E2AB3" w14:textId="3315D417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229906FF" w14:textId="77777777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63AE22AD" w14:textId="0B6E67CA" w:rsidR="00413EF8" w:rsidRDefault="00413EF8" w:rsidP="00A949AA">
                  <w:pPr>
                    <w:jc w:val="center"/>
                  </w:pPr>
                  <w:r>
                    <w:t>X</w:t>
                  </w:r>
                </w:p>
              </w:tc>
            </w:tr>
            <w:tr w:rsidR="00413EF8" w14:paraId="20494D89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6CBE3739" w14:textId="677645ED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585988C1" w14:textId="77777777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7DE04879" w14:textId="7782F0CB" w:rsidR="00413EF8" w:rsidRDefault="00413EF8" w:rsidP="00A949AA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373032BF" w14:textId="77777777" w:rsidR="00413EF8" w:rsidRDefault="00413EF8" w:rsidP="00A949AA"/>
        </w:tc>
        <w:tc>
          <w:tcPr>
            <w:tcW w:w="3166" w:type="dxa"/>
          </w:tcPr>
          <w:p w14:paraId="4F17A925" w14:textId="77777777" w:rsidR="00413EF8" w:rsidRDefault="00413EF8" w:rsidP="00A949AA">
            <w:r>
              <w:t>Reason:</w:t>
            </w:r>
          </w:p>
          <w:p w14:paraId="59C0CF86" w14:textId="0564D332" w:rsidR="00413EF8" w:rsidRDefault="00413EF8" w:rsidP="00A949AA">
            <w:r>
              <w:t xml:space="preserve">This case is unique because it verifies </w:t>
            </w:r>
            <w:proofErr w:type="spellStart"/>
            <w:r>
              <w:t>checkVertWin</w:t>
            </w:r>
            <w:proofErr w:type="spellEnd"/>
            <w:r>
              <w:t xml:space="preserve"> will return true on the </w:t>
            </w:r>
            <w:r>
              <w:t>right</w:t>
            </w:r>
            <w:r>
              <w:t xml:space="preserve"> most column.</w:t>
            </w:r>
          </w:p>
          <w:p w14:paraId="54E634C6" w14:textId="77777777" w:rsidR="00413EF8" w:rsidRDefault="00413EF8" w:rsidP="00A949AA"/>
          <w:p w14:paraId="1E837BC1" w14:textId="77777777" w:rsidR="00413EF8" w:rsidRDefault="00413EF8" w:rsidP="00A949AA">
            <w:r>
              <w:t>Function:</w:t>
            </w:r>
          </w:p>
          <w:p w14:paraId="352F5D33" w14:textId="4279A83E" w:rsidR="00413EF8" w:rsidRDefault="00413EF8" w:rsidP="00A949AA">
            <w:proofErr w:type="spellStart"/>
            <w:r>
              <w:t>test_</w:t>
            </w:r>
            <w:r>
              <w:t>right</w:t>
            </w:r>
            <w:r>
              <w:t>V</w:t>
            </w:r>
            <w:proofErr w:type="spellEnd"/>
          </w:p>
        </w:tc>
      </w:tr>
      <w:tr w:rsidR="00413EF8" w14:paraId="20C6CB7A" w14:textId="77777777" w:rsidTr="00A949AA">
        <w:trPr>
          <w:trHeight w:val="3175"/>
        </w:trPr>
        <w:tc>
          <w:tcPr>
            <w:tcW w:w="3166" w:type="dxa"/>
          </w:tcPr>
          <w:p w14:paraId="50383760" w14:textId="77777777" w:rsidR="00413EF8" w:rsidRDefault="00413EF8" w:rsidP="00A949AA">
            <w:bookmarkStart w:id="10" w:name="_Hlk530155896"/>
            <w:r>
              <w:t>Input:</w:t>
            </w:r>
          </w:p>
          <w:p w14:paraId="17B14A73" w14:textId="77777777" w:rsidR="00413EF8" w:rsidRDefault="00413EF8" w:rsidP="00A949AA">
            <w:r w:rsidRPr="00393ED1">
              <w:t xml:space="preserve">rows = </w:t>
            </w:r>
            <w:r>
              <w:t>3</w:t>
            </w:r>
          </w:p>
          <w:p w14:paraId="0781D8D3" w14:textId="77777777" w:rsidR="00413EF8" w:rsidRDefault="00413EF8" w:rsidP="00A949AA">
            <w:r w:rsidRPr="00393ED1">
              <w:t xml:space="preserve">columns = </w:t>
            </w:r>
            <w:r>
              <w:t>3</w:t>
            </w:r>
          </w:p>
          <w:p w14:paraId="1B67CF3A" w14:textId="77777777" w:rsidR="00413EF8" w:rsidRPr="00393ED1" w:rsidRDefault="00413EF8" w:rsidP="00A949AA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413EF8" w14:paraId="71BFAF99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78859CDD" w14:textId="77777777" w:rsidR="00413EF8" w:rsidRDefault="00413EF8" w:rsidP="00A949AA"/>
              </w:tc>
              <w:tc>
                <w:tcPr>
                  <w:tcW w:w="599" w:type="dxa"/>
                </w:tcPr>
                <w:p w14:paraId="38DFBE5A" w14:textId="77777777" w:rsidR="00413EF8" w:rsidRDefault="00413EF8" w:rsidP="00A949AA"/>
              </w:tc>
              <w:tc>
                <w:tcPr>
                  <w:tcW w:w="599" w:type="dxa"/>
                </w:tcPr>
                <w:p w14:paraId="7A96441B" w14:textId="77777777" w:rsidR="00413EF8" w:rsidRDefault="00413EF8" w:rsidP="00A949AA"/>
              </w:tc>
            </w:tr>
            <w:tr w:rsidR="00413EF8" w14:paraId="30AF723B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61C08115" w14:textId="77777777" w:rsidR="00413EF8" w:rsidRDefault="00413EF8" w:rsidP="00A949AA"/>
              </w:tc>
              <w:tc>
                <w:tcPr>
                  <w:tcW w:w="599" w:type="dxa"/>
                </w:tcPr>
                <w:p w14:paraId="3124F040" w14:textId="77777777" w:rsidR="00413EF8" w:rsidRDefault="00413EF8" w:rsidP="00A949AA"/>
              </w:tc>
              <w:tc>
                <w:tcPr>
                  <w:tcW w:w="599" w:type="dxa"/>
                </w:tcPr>
                <w:p w14:paraId="7121971F" w14:textId="77777777" w:rsidR="00413EF8" w:rsidRDefault="00413EF8" w:rsidP="00A949AA"/>
              </w:tc>
            </w:tr>
            <w:tr w:rsidR="00413EF8" w14:paraId="06988906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55BDFF8C" w14:textId="77777777" w:rsidR="00413EF8" w:rsidRDefault="00413EF8" w:rsidP="00A949AA"/>
              </w:tc>
              <w:tc>
                <w:tcPr>
                  <w:tcW w:w="599" w:type="dxa"/>
                </w:tcPr>
                <w:p w14:paraId="75018DF3" w14:textId="77777777" w:rsidR="00413EF8" w:rsidRDefault="00413EF8" w:rsidP="00A949AA"/>
              </w:tc>
              <w:tc>
                <w:tcPr>
                  <w:tcW w:w="599" w:type="dxa"/>
                </w:tcPr>
                <w:p w14:paraId="57AF994A" w14:textId="77777777" w:rsidR="00413EF8" w:rsidRDefault="00413EF8" w:rsidP="00A949AA"/>
              </w:tc>
            </w:tr>
          </w:tbl>
          <w:p w14:paraId="24CD5631" w14:textId="77777777" w:rsidR="00413EF8" w:rsidRDefault="00413EF8" w:rsidP="00A949AA">
            <w:r>
              <w:t xml:space="preserve"> </w:t>
            </w:r>
          </w:p>
        </w:tc>
        <w:tc>
          <w:tcPr>
            <w:tcW w:w="3166" w:type="dxa"/>
          </w:tcPr>
          <w:p w14:paraId="74705350" w14:textId="77777777" w:rsidR="00413EF8" w:rsidRDefault="00413EF8" w:rsidP="00A949AA">
            <w:r w:rsidRPr="00393ED1">
              <w:t xml:space="preserve">Output: </w:t>
            </w:r>
          </w:p>
          <w:p w14:paraId="14392923" w14:textId="77777777" w:rsidR="00413EF8" w:rsidRDefault="00413EF8" w:rsidP="00A949AA">
            <w:r>
              <w:t>3x3 game board</w:t>
            </w:r>
          </w:p>
          <w:p w14:paraId="6FEBEDF7" w14:textId="77777777" w:rsidR="00413EF8" w:rsidRDefault="00413EF8" w:rsidP="00A949AA"/>
          <w:p w14:paraId="49151D28" w14:textId="0BDB5EA5" w:rsidR="00413EF8" w:rsidRDefault="00413EF8" w:rsidP="00A949AA">
            <w:proofErr w:type="spellStart"/>
            <w:r>
              <w:t>checkVertWin</w:t>
            </w:r>
            <w:proofErr w:type="spellEnd"/>
            <w:r>
              <w:t xml:space="preserve"> == </w:t>
            </w:r>
            <w:r>
              <w:t>false</w:t>
            </w:r>
          </w:p>
          <w:p w14:paraId="4A0C6E42" w14:textId="77777777" w:rsidR="00413EF8" w:rsidRDefault="00413EF8" w:rsidP="00A949A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413EF8" w14:paraId="470DB9B9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59EEB4F0" w14:textId="0578CE5B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35A048A9" w14:textId="77777777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61103D54" w14:textId="77777777" w:rsidR="00413EF8" w:rsidRDefault="00413EF8" w:rsidP="00A949AA">
                  <w:pPr>
                    <w:jc w:val="center"/>
                  </w:pPr>
                </w:p>
              </w:tc>
            </w:tr>
            <w:tr w:rsidR="00413EF8" w14:paraId="2B706E58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749AD1DC" w14:textId="06913408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7271D516" w14:textId="77777777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1408AA0D" w14:textId="77777777" w:rsidR="00413EF8" w:rsidRDefault="00413EF8" w:rsidP="00A949AA">
                  <w:pPr>
                    <w:jc w:val="center"/>
                  </w:pPr>
                </w:p>
              </w:tc>
            </w:tr>
            <w:tr w:rsidR="00413EF8" w14:paraId="586AE1BE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1345F399" w14:textId="0B85C883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7D9EEEF3" w14:textId="77777777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5541CD39" w14:textId="77777777" w:rsidR="00413EF8" w:rsidRDefault="00413EF8" w:rsidP="00A949AA">
                  <w:pPr>
                    <w:jc w:val="center"/>
                  </w:pPr>
                </w:p>
              </w:tc>
            </w:tr>
          </w:tbl>
          <w:p w14:paraId="17630E4B" w14:textId="77777777" w:rsidR="00413EF8" w:rsidRDefault="00413EF8" w:rsidP="00A949AA"/>
        </w:tc>
        <w:tc>
          <w:tcPr>
            <w:tcW w:w="3166" w:type="dxa"/>
          </w:tcPr>
          <w:p w14:paraId="4E2805AC" w14:textId="77777777" w:rsidR="00413EF8" w:rsidRDefault="00413EF8" w:rsidP="00A949AA">
            <w:r>
              <w:t>Reason:</w:t>
            </w:r>
          </w:p>
          <w:p w14:paraId="706E7AB0" w14:textId="4CA738A1" w:rsidR="00413EF8" w:rsidRDefault="00413EF8" w:rsidP="00A949AA">
            <w:r>
              <w:t xml:space="preserve">This case is unique because it verifies </w:t>
            </w:r>
            <w:proofErr w:type="spellStart"/>
            <w:r>
              <w:t>checkVertWin</w:t>
            </w:r>
            <w:proofErr w:type="spellEnd"/>
            <w:r>
              <w:t xml:space="preserve"> will return </w:t>
            </w:r>
            <w:r>
              <w:t>false</w:t>
            </w:r>
            <w:r>
              <w:t xml:space="preserve"> on </w:t>
            </w:r>
            <w:r>
              <w:t>empty</w:t>
            </w:r>
            <w:r>
              <w:t xml:space="preserve"> column.</w:t>
            </w:r>
          </w:p>
          <w:p w14:paraId="59659EA8" w14:textId="77777777" w:rsidR="00413EF8" w:rsidRDefault="00413EF8" w:rsidP="00A949AA"/>
          <w:p w14:paraId="2A848274" w14:textId="77777777" w:rsidR="00413EF8" w:rsidRDefault="00413EF8" w:rsidP="00A949AA">
            <w:r>
              <w:t>Function:</w:t>
            </w:r>
          </w:p>
          <w:p w14:paraId="388D5370" w14:textId="1769A7CC" w:rsidR="00413EF8" w:rsidRDefault="00413EF8" w:rsidP="00A949AA">
            <w:proofErr w:type="spellStart"/>
            <w:r>
              <w:t>test_</w:t>
            </w:r>
            <w:r>
              <w:t>noWin</w:t>
            </w:r>
            <w:r>
              <w:t>V</w:t>
            </w:r>
            <w:proofErr w:type="spellEnd"/>
          </w:p>
        </w:tc>
      </w:tr>
      <w:bookmarkEnd w:id="10"/>
      <w:tr w:rsidR="00413EF8" w14:paraId="73C46366" w14:textId="77777777" w:rsidTr="00A949AA">
        <w:trPr>
          <w:trHeight w:val="3175"/>
        </w:trPr>
        <w:tc>
          <w:tcPr>
            <w:tcW w:w="3166" w:type="dxa"/>
          </w:tcPr>
          <w:p w14:paraId="4B56F887" w14:textId="77777777" w:rsidR="00413EF8" w:rsidRDefault="00413EF8" w:rsidP="00A949AA">
            <w:r>
              <w:t>Input:</w:t>
            </w:r>
          </w:p>
          <w:p w14:paraId="62892E74" w14:textId="77777777" w:rsidR="00413EF8" w:rsidRDefault="00413EF8" w:rsidP="00A949AA">
            <w:r w:rsidRPr="00393ED1">
              <w:t xml:space="preserve">rows = </w:t>
            </w:r>
            <w:r>
              <w:t>3</w:t>
            </w:r>
          </w:p>
          <w:p w14:paraId="43C8090F" w14:textId="77777777" w:rsidR="00413EF8" w:rsidRDefault="00413EF8" w:rsidP="00A949AA">
            <w:r w:rsidRPr="00393ED1">
              <w:t xml:space="preserve">columns = </w:t>
            </w:r>
            <w:r>
              <w:t>3</w:t>
            </w:r>
          </w:p>
          <w:p w14:paraId="6C105405" w14:textId="77777777" w:rsidR="00413EF8" w:rsidRPr="00393ED1" w:rsidRDefault="00413EF8" w:rsidP="00A949AA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413EF8" w14:paraId="30143774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49744046" w14:textId="77777777" w:rsidR="00413EF8" w:rsidRDefault="00413EF8" w:rsidP="00A949AA"/>
              </w:tc>
              <w:tc>
                <w:tcPr>
                  <w:tcW w:w="599" w:type="dxa"/>
                </w:tcPr>
                <w:p w14:paraId="0BD28C08" w14:textId="77777777" w:rsidR="00413EF8" w:rsidRDefault="00413EF8" w:rsidP="00A949AA"/>
              </w:tc>
              <w:tc>
                <w:tcPr>
                  <w:tcW w:w="599" w:type="dxa"/>
                </w:tcPr>
                <w:p w14:paraId="2752D724" w14:textId="77777777" w:rsidR="00413EF8" w:rsidRDefault="00413EF8" w:rsidP="00A949AA"/>
              </w:tc>
            </w:tr>
            <w:tr w:rsidR="00413EF8" w14:paraId="62FC46D0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12A01989" w14:textId="77777777" w:rsidR="00413EF8" w:rsidRDefault="00413EF8" w:rsidP="00A949AA"/>
              </w:tc>
              <w:tc>
                <w:tcPr>
                  <w:tcW w:w="599" w:type="dxa"/>
                </w:tcPr>
                <w:p w14:paraId="23005FAF" w14:textId="77777777" w:rsidR="00413EF8" w:rsidRDefault="00413EF8" w:rsidP="00A949AA"/>
              </w:tc>
              <w:tc>
                <w:tcPr>
                  <w:tcW w:w="599" w:type="dxa"/>
                </w:tcPr>
                <w:p w14:paraId="606377EA" w14:textId="77777777" w:rsidR="00413EF8" w:rsidRDefault="00413EF8" w:rsidP="00A949AA"/>
              </w:tc>
            </w:tr>
            <w:tr w:rsidR="00413EF8" w14:paraId="477BC538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03358E9B" w14:textId="77777777" w:rsidR="00413EF8" w:rsidRDefault="00413EF8" w:rsidP="00A949AA"/>
              </w:tc>
              <w:tc>
                <w:tcPr>
                  <w:tcW w:w="599" w:type="dxa"/>
                </w:tcPr>
                <w:p w14:paraId="38AC7925" w14:textId="77777777" w:rsidR="00413EF8" w:rsidRDefault="00413EF8" w:rsidP="00A949AA"/>
              </w:tc>
              <w:tc>
                <w:tcPr>
                  <w:tcW w:w="599" w:type="dxa"/>
                </w:tcPr>
                <w:p w14:paraId="4BB05A0F" w14:textId="77777777" w:rsidR="00413EF8" w:rsidRDefault="00413EF8" w:rsidP="00A949AA"/>
              </w:tc>
            </w:tr>
          </w:tbl>
          <w:p w14:paraId="7249D207" w14:textId="77777777" w:rsidR="00413EF8" w:rsidRDefault="00413EF8" w:rsidP="00A949AA">
            <w:r>
              <w:t xml:space="preserve"> </w:t>
            </w:r>
          </w:p>
        </w:tc>
        <w:tc>
          <w:tcPr>
            <w:tcW w:w="3166" w:type="dxa"/>
          </w:tcPr>
          <w:p w14:paraId="150B4AD6" w14:textId="77777777" w:rsidR="00413EF8" w:rsidRDefault="00413EF8" w:rsidP="00A949AA">
            <w:r w:rsidRPr="00393ED1">
              <w:t xml:space="preserve">Output: </w:t>
            </w:r>
          </w:p>
          <w:p w14:paraId="6D42A39E" w14:textId="77777777" w:rsidR="00413EF8" w:rsidRDefault="00413EF8" w:rsidP="00A949AA">
            <w:r>
              <w:t>3x3 game board</w:t>
            </w:r>
          </w:p>
          <w:p w14:paraId="308BE739" w14:textId="77777777" w:rsidR="00413EF8" w:rsidRDefault="00413EF8" w:rsidP="00A949AA"/>
          <w:p w14:paraId="0232553F" w14:textId="283D0E03" w:rsidR="00413EF8" w:rsidRDefault="00413EF8" w:rsidP="00A949AA">
            <w:proofErr w:type="spellStart"/>
            <w:r>
              <w:t>checkVertWin</w:t>
            </w:r>
            <w:proofErr w:type="spellEnd"/>
            <w:r>
              <w:t xml:space="preserve"> == </w:t>
            </w:r>
            <w:r>
              <w:t>false</w:t>
            </w:r>
          </w:p>
          <w:p w14:paraId="5FFCF5B3" w14:textId="77777777" w:rsidR="00413EF8" w:rsidRDefault="00413EF8" w:rsidP="00A949A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413EF8" w14:paraId="324F42F0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066ACD7E" w14:textId="1914D679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4A5A0FBF" w14:textId="77777777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7C1AFC55" w14:textId="1619B7C6" w:rsidR="00413EF8" w:rsidRDefault="00413EF8" w:rsidP="00A949AA">
                  <w:pPr>
                    <w:jc w:val="center"/>
                  </w:pPr>
                  <w:r>
                    <w:t>X</w:t>
                  </w:r>
                </w:p>
              </w:tc>
            </w:tr>
            <w:tr w:rsidR="00413EF8" w14:paraId="225DBFDD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25C7C6FB" w14:textId="4F74A531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7C296432" w14:textId="77777777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5AF5CA46" w14:textId="54029D70" w:rsidR="00413EF8" w:rsidRDefault="00413EF8" w:rsidP="00A949AA">
                  <w:pPr>
                    <w:jc w:val="center"/>
                  </w:pPr>
                  <w:r>
                    <w:t>O</w:t>
                  </w:r>
                </w:p>
              </w:tc>
            </w:tr>
            <w:tr w:rsidR="00413EF8" w14:paraId="6ECD670A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0196525D" w14:textId="48F21C58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7EE25B6D" w14:textId="77777777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4CDA53CB" w14:textId="4F702739" w:rsidR="00413EF8" w:rsidRDefault="00413EF8" w:rsidP="00A949AA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58F6D1BC" w14:textId="77777777" w:rsidR="00413EF8" w:rsidRDefault="00413EF8" w:rsidP="00A949AA"/>
        </w:tc>
        <w:tc>
          <w:tcPr>
            <w:tcW w:w="3166" w:type="dxa"/>
          </w:tcPr>
          <w:p w14:paraId="0FD8F0BE" w14:textId="77777777" w:rsidR="00413EF8" w:rsidRDefault="00413EF8" w:rsidP="00A949AA">
            <w:r>
              <w:t>Reason:</w:t>
            </w:r>
          </w:p>
          <w:p w14:paraId="10985B87" w14:textId="21700FCF" w:rsidR="00413EF8" w:rsidRDefault="00413EF8" w:rsidP="00A949AA">
            <w:r>
              <w:t xml:space="preserve">This case is unique because it verifies </w:t>
            </w:r>
            <w:proofErr w:type="spellStart"/>
            <w:r>
              <w:t>checkVertW</w:t>
            </w:r>
            <w:r>
              <w:t>in</w:t>
            </w:r>
            <w:proofErr w:type="spellEnd"/>
            <w:r>
              <w:t xml:space="preserve"> will return false on an incorrect sequence of characters in a column</w:t>
            </w:r>
            <w:r>
              <w:t>.</w:t>
            </w:r>
          </w:p>
          <w:p w14:paraId="3FFC0DDA" w14:textId="77777777" w:rsidR="00413EF8" w:rsidRDefault="00413EF8" w:rsidP="00A949AA"/>
          <w:p w14:paraId="43AC4CCC" w14:textId="77777777" w:rsidR="00413EF8" w:rsidRDefault="00413EF8" w:rsidP="00A949AA">
            <w:r>
              <w:t>Function:</w:t>
            </w:r>
          </w:p>
          <w:p w14:paraId="440AF777" w14:textId="6214E073" w:rsidR="00413EF8" w:rsidRDefault="00413EF8" w:rsidP="00A949AA">
            <w:proofErr w:type="spellStart"/>
            <w:r>
              <w:t>test_</w:t>
            </w:r>
            <w:r>
              <w:t>noWin_XandO</w:t>
            </w:r>
            <w:proofErr w:type="spellEnd"/>
          </w:p>
        </w:tc>
      </w:tr>
    </w:tbl>
    <w:p w14:paraId="44C394E3" w14:textId="77777777" w:rsidR="00EF7D65" w:rsidRDefault="00EF7D65" w:rsidP="00EF7D65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6"/>
        <w:gridCol w:w="3166"/>
        <w:gridCol w:w="3166"/>
      </w:tblGrid>
      <w:tr w:rsidR="00413EF8" w14:paraId="4C33F452" w14:textId="77777777" w:rsidTr="00A949AA">
        <w:trPr>
          <w:trHeight w:val="3175"/>
        </w:trPr>
        <w:tc>
          <w:tcPr>
            <w:tcW w:w="3166" w:type="dxa"/>
          </w:tcPr>
          <w:p w14:paraId="4836F4F5" w14:textId="77777777" w:rsidR="00413EF8" w:rsidRDefault="00413EF8" w:rsidP="00A949AA">
            <w:r>
              <w:lastRenderedPageBreak/>
              <w:t>Input:</w:t>
            </w:r>
          </w:p>
          <w:p w14:paraId="7F603B5C" w14:textId="77777777" w:rsidR="00413EF8" w:rsidRDefault="00413EF8" w:rsidP="00A949AA">
            <w:r w:rsidRPr="00393ED1">
              <w:t xml:space="preserve">rows = </w:t>
            </w:r>
            <w:r>
              <w:t>5</w:t>
            </w:r>
          </w:p>
          <w:p w14:paraId="29D228E4" w14:textId="77777777" w:rsidR="00413EF8" w:rsidRDefault="00413EF8" w:rsidP="00A949AA">
            <w:r w:rsidRPr="00393ED1">
              <w:t xml:space="preserve">columns = </w:t>
            </w:r>
            <w:r>
              <w:t>5</w:t>
            </w:r>
          </w:p>
          <w:p w14:paraId="7E777F07" w14:textId="77777777" w:rsidR="00413EF8" w:rsidRPr="00393ED1" w:rsidRDefault="00413EF8" w:rsidP="00A949AA">
            <w:r w:rsidRPr="00393ED1">
              <w:t xml:space="preserve">number to win = </w:t>
            </w:r>
            <w:r>
              <w:t>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413EF8" w14:paraId="7FE118D4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49512554" w14:textId="77777777" w:rsidR="00413EF8" w:rsidRDefault="00413EF8" w:rsidP="00A949AA"/>
              </w:tc>
              <w:tc>
                <w:tcPr>
                  <w:tcW w:w="444" w:type="dxa"/>
                </w:tcPr>
                <w:p w14:paraId="4911F609" w14:textId="77777777" w:rsidR="00413EF8" w:rsidRDefault="00413EF8" w:rsidP="00A949AA"/>
              </w:tc>
              <w:tc>
                <w:tcPr>
                  <w:tcW w:w="444" w:type="dxa"/>
                </w:tcPr>
                <w:p w14:paraId="51188E09" w14:textId="77777777" w:rsidR="00413EF8" w:rsidRDefault="00413EF8" w:rsidP="00A949AA"/>
              </w:tc>
              <w:tc>
                <w:tcPr>
                  <w:tcW w:w="444" w:type="dxa"/>
                </w:tcPr>
                <w:p w14:paraId="360DD626" w14:textId="77777777" w:rsidR="00413EF8" w:rsidRDefault="00413EF8" w:rsidP="00A949AA"/>
              </w:tc>
              <w:tc>
                <w:tcPr>
                  <w:tcW w:w="444" w:type="dxa"/>
                </w:tcPr>
                <w:p w14:paraId="4BDD3257" w14:textId="77777777" w:rsidR="00413EF8" w:rsidRDefault="00413EF8" w:rsidP="00A949AA"/>
              </w:tc>
            </w:tr>
            <w:tr w:rsidR="00413EF8" w14:paraId="7CD40EDE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79828C6D" w14:textId="77777777" w:rsidR="00413EF8" w:rsidRDefault="00413EF8" w:rsidP="00A949AA"/>
              </w:tc>
              <w:tc>
                <w:tcPr>
                  <w:tcW w:w="444" w:type="dxa"/>
                </w:tcPr>
                <w:p w14:paraId="205224EA" w14:textId="77777777" w:rsidR="00413EF8" w:rsidRDefault="00413EF8" w:rsidP="00A949AA"/>
              </w:tc>
              <w:tc>
                <w:tcPr>
                  <w:tcW w:w="444" w:type="dxa"/>
                </w:tcPr>
                <w:p w14:paraId="0A5EED78" w14:textId="77777777" w:rsidR="00413EF8" w:rsidRDefault="00413EF8" w:rsidP="00A949AA"/>
              </w:tc>
              <w:tc>
                <w:tcPr>
                  <w:tcW w:w="444" w:type="dxa"/>
                </w:tcPr>
                <w:p w14:paraId="76C8BA81" w14:textId="77777777" w:rsidR="00413EF8" w:rsidRDefault="00413EF8" w:rsidP="00A949AA"/>
              </w:tc>
              <w:tc>
                <w:tcPr>
                  <w:tcW w:w="444" w:type="dxa"/>
                </w:tcPr>
                <w:p w14:paraId="0DA7E39F" w14:textId="77777777" w:rsidR="00413EF8" w:rsidRDefault="00413EF8" w:rsidP="00A949AA"/>
              </w:tc>
            </w:tr>
            <w:tr w:rsidR="00413EF8" w14:paraId="0C145EB3" w14:textId="77777777" w:rsidTr="00A949AA">
              <w:trPr>
                <w:trHeight w:val="365"/>
              </w:trPr>
              <w:tc>
                <w:tcPr>
                  <w:tcW w:w="444" w:type="dxa"/>
                </w:tcPr>
                <w:p w14:paraId="6E4B5F1F" w14:textId="77777777" w:rsidR="00413EF8" w:rsidRDefault="00413EF8" w:rsidP="00A949AA"/>
              </w:tc>
              <w:tc>
                <w:tcPr>
                  <w:tcW w:w="444" w:type="dxa"/>
                </w:tcPr>
                <w:p w14:paraId="5C8D077F" w14:textId="77777777" w:rsidR="00413EF8" w:rsidRDefault="00413EF8" w:rsidP="00A949AA"/>
              </w:tc>
              <w:tc>
                <w:tcPr>
                  <w:tcW w:w="444" w:type="dxa"/>
                </w:tcPr>
                <w:p w14:paraId="296567E2" w14:textId="77777777" w:rsidR="00413EF8" w:rsidRDefault="00413EF8" w:rsidP="00A949AA"/>
              </w:tc>
              <w:tc>
                <w:tcPr>
                  <w:tcW w:w="444" w:type="dxa"/>
                </w:tcPr>
                <w:p w14:paraId="324F0D4A" w14:textId="77777777" w:rsidR="00413EF8" w:rsidRDefault="00413EF8" w:rsidP="00A949AA"/>
              </w:tc>
              <w:tc>
                <w:tcPr>
                  <w:tcW w:w="444" w:type="dxa"/>
                </w:tcPr>
                <w:p w14:paraId="1DBD8E9A" w14:textId="77777777" w:rsidR="00413EF8" w:rsidRDefault="00413EF8" w:rsidP="00A949AA"/>
              </w:tc>
            </w:tr>
            <w:tr w:rsidR="00413EF8" w14:paraId="197B1450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0481A7B6" w14:textId="77777777" w:rsidR="00413EF8" w:rsidRDefault="00413EF8" w:rsidP="00A949AA"/>
              </w:tc>
              <w:tc>
                <w:tcPr>
                  <w:tcW w:w="444" w:type="dxa"/>
                </w:tcPr>
                <w:p w14:paraId="7D0BAACF" w14:textId="77777777" w:rsidR="00413EF8" w:rsidRDefault="00413EF8" w:rsidP="00A949AA"/>
              </w:tc>
              <w:tc>
                <w:tcPr>
                  <w:tcW w:w="444" w:type="dxa"/>
                </w:tcPr>
                <w:p w14:paraId="43A4C228" w14:textId="77777777" w:rsidR="00413EF8" w:rsidRDefault="00413EF8" w:rsidP="00A949AA"/>
              </w:tc>
              <w:tc>
                <w:tcPr>
                  <w:tcW w:w="444" w:type="dxa"/>
                </w:tcPr>
                <w:p w14:paraId="22B95538" w14:textId="77777777" w:rsidR="00413EF8" w:rsidRDefault="00413EF8" w:rsidP="00A949AA"/>
              </w:tc>
              <w:tc>
                <w:tcPr>
                  <w:tcW w:w="444" w:type="dxa"/>
                </w:tcPr>
                <w:p w14:paraId="3B071345" w14:textId="77777777" w:rsidR="00413EF8" w:rsidRDefault="00413EF8" w:rsidP="00A949AA"/>
              </w:tc>
            </w:tr>
            <w:tr w:rsidR="00413EF8" w14:paraId="63EBB65B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21C6F72A" w14:textId="77777777" w:rsidR="00413EF8" w:rsidRDefault="00413EF8" w:rsidP="00A949AA"/>
              </w:tc>
              <w:tc>
                <w:tcPr>
                  <w:tcW w:w="444" w:type="dxa"/>
                </w:tcPr>
                <w:p w14:paraId="6904BF47" w14:textId="77777777" w:rsidR="00413EF8" w:rsidRDefault="00413EF8" w:rsidP="00A949AA"/>
              </w:tc>
              <w:tc>
                <w:tcPr>
                  <w:tcW w:w="444" w:type="dxa"/>
                </w:tcPr>
                <w:p w14:paraId="762AE965" w14:textId="77777777" w:rsidR="00413EF8" w:rsidRDefault="00413EF8" w:rsidP="00A949AA"/>
              </w:tc>
              <w:tc>
                <w:tcPr>
                  <w:tcW w:w="444" w:type="dxa"/>
                </w:tcPr>
                <w:p w14:paraId="6748C964" w14:textId="77777777" w:rsidR="00413EF8" w:rsidRDefault="00413EF8" w:rsidP="00A949AA"/>
              </w:tc>
              <w:tc>
                <w:tcPr>
                  <w:tcW w:w="444" w:type="dxa"/>
                </w:tcPr>
                <w:p w14:paraId="6E62EB59" w14:textId="77777777" w:rsidR="00413EF8" w:rsidRDefault="00413EF8" w:rsidP="00A949AA"/>
              </w:tc>
            </w:tr>
          </w:tbl>
          <w:p w14:paraId="64BFB92B" w14:textId="77777777" w:rsidR="00413EF8" w:rsidRDefault="00413EF8" w:rsidP="00A949AA">
            <w:r>
              <w:t xml:space="preserve"> </w:t>
            </w:r>
          </w:p>
        </w:tc>
        <w:tc>
          <w:tcPr>
            <w:tcW w:w="3166" w:type="dxa"/>
          </w:tcPr>
          <w:p w14:paraId="2A2F86FB" w14:textId="77777777" w:rsidR="00413EF8" w:rsidRDefault="00413EF8" w:rsidP="00A949AA">
            <w:r w:rsidRPr="00393ED1">
              <w:t xml:space="preserve">Output: </w:t>
            </w:r>
          </w:p>
          <w:p w14:paraId="7C5A1549" w14:textId="77777777" w:rsidR="00413EF8" w:rsidRDefault="00413EF8" w:rsidP="00A949AA">
            <w:r>
              <w:t>5x5 game board</w:t>
            </w:r>
          </w:p>
          <w:p w14:paraId="26EF8403" w14:textId="77777777" w:rsidR="00413EF8" w:rsidRDefault="00413EF8" w:rsidP="00A949AA"/>
          <w:p w14:paraId="4DA82F8C" w14:textId="77777777" w:rsidR="00413EF8" w:rsidRDefault="00413EF8" w:rsidP="00A949AA">
            <w:proofErr w:type="spellStart"/>
            <w:r>
              <w:t>checkHorizWin</w:t>
            </w:r>
            <w:proofErr w:type="spellEnd"/>
            <w:r>
              <w:t xml:space="preserve"> == true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413EF8" w14:paraId="4EDD7B86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4834DA23" w14:textId="77777777" w:rsidR="00413EF8" w:rsidRDefault="00413EF8" w:rsidP="00A949AA"/>
              </w:tc>
              <w:tc>
                <w:tcPr>
                  <w:tcW w:w="444" w:type="dxa"/>
                </w:tcPr>
                <w:p w14:paraId="2EA1471C" w14:textId="77777777" w:rsidR="00413EF8" w:rsidRDefault="00413EF8" w:rsidP="00A949AA"/>
              </w:tc>
              <w:tc>
                <w:tcPr>
                  <w:tcW w:w="444" w:type="dxa"/>
                </w:tcPr>
                <w:p w14:paraId="7C31C134" w14:textId="77777777" w:rsidR="00413EF8" w:rsidRDefault="00413EF8" w:rsidP="00A949AA"/>
              </w:tc>
              <w:tc>
                <w:tcPr>
                  <w:tcW w:w="444" w:type="dxa"/>
                </w:tcPr>
                <w:p w14:paraId="1BCDE566" w14:textId="77777777" w:rsidR="00413EF8" w:rsidRDefault="00413EF8" w:rsidP="00A949AA"/>
              </w:tc>
              <w:tc>
                <w:tcPr>
                  <w:tcW w:w="444" w:type="dxa"/>
                </w:tcPr>
                <w:p w14:paraId="44E6371F" w14:textId="77777777" w:rsidR="00413EF8" w:rsidRDefault="00413EF8" w:rsidP="00A949AA"/>
              </w:tc>
            </w:tr>
            <w:tr w:rsidR="00413EF8" w14:paraId="1CB56EBA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21D8A6AA" w14:textId="77777777" w:rsidR="00413EF8" w:rsidRDefault="00413EF8" w:rsidP="00A949AA"/>
              </w:tc>
              <w:tc>
                <w:tcPr>
                  <w:tcW w:w="444" w:type="dxa"/>
                </w:tcPr>
                <w:p w14:paraId="0F7E7937" w14:textId="77777777" w:rsidR="00413EF8" w:rsidRDefault="00413EF8" w:rsidP="00A949AA"/>
              </w:tc>
              <w:tc>
                <w:tcPr>
                  <w:tcW w:w="444" w:type="dxa"/>
                </w:tcPr>
                <w:p w14:paraId="01FCE1F7" w14:textId="77777777" w:rsidR="00413EF8" w:rsidRDefault="00413EF8" w:rsidP="00A949AA"/>
              </w:tc>
              <w:tc>
                <w:tcPr>
                  <w:tcW w:w="444" w:type="dxa"/>
                </w:tcPr>
                <w:p w14:paraId="5D756FEF" w14:textId="77777777" w:rsidR="00413EF8" w:rsidRDefault="00413EF8" w:rsidP="00A949AA"/>
              </w:tc>
              <w:tc>
                <w:tcPr>
                  <w:tcW w:w="444" w:type="dxa"/>
                </w:tcPr>
                <w:p w14:paraId="7D540E4C" w14:textId="77777777" w:rsidR="00413EF8" w:rsidRDefault="00413EF8" w:rsidP="00A949AA"/>
              </w:tc>
            </w:tr>
            <w:tr w:rsidR="00413EF8" w14:paraId="1C94BA03" w14:textId="77777777" w:rsidTr="00A949AA">
              <w:trPr>
                <w:trHeight w:val="365"/>
              </w:trPr>
              <w:tc>
                <w:tcPr>
                  <w:tcW w:w="444" w:type="dxa"/>
                </w:tcPr>
                <w:p w14:paraId="77658572" w14:textId="77777777" w:rsidR="00413EF8" w:rsidRDefault="00413EF8" w:rsidP="00A949AA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444" w:type="dxa"/>
                </w:tcPr>
                <w:p w14:paraId="0CBD693E" w14:textId="77777777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597B28B1" w14:textId="77777777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64D4FED7" w14:textId="77777777" w:rsidR="00413EF8" w:rsidRDefault="00413EF8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5A417790" w14:textId="77777777" w:rsidR="00413EF8" w:rsidRDefault="00413EF8" w:rsidP="00A949AA">
                  <w:pPr>
                    <w:jc w:val="center"/>
                  </w:pPr>
                  <w:r>
                    <w:t>O</w:t>
                  </w:r>
                </w:p>
              </w:tc>
            </w:tr>
            <w:tr w:rsidR="00413EF8" w14:paraId="62471FE1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10B0D1BF" w14:textId="77777777" w:rsidR="00413EF8" w:rsidRDefault="00413EF8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6A6B38E4" w14:textId="77777777" w:rsidR="00413EF8" w:rsidRDefault="00413EF8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2E727EFC" w14:textId="77777777" w:rsidR="00413EF8" w:rsidRDefault="00413EF8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797E628F" w14:textId="77777777" w:rsidR="00413EF8" w:rsidRDefault="00413EF8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00980010" w14:textId="77777777" w:rsidR="00413EF8" w:rsidRDefault="00413EF8" w:rsidP="00A949AA">
                  <w:pPr>
                    <w:jc w:val="center"/>
                  </w:pPr>
                  <w:r>
                    <w:t>O</w:t>
                  </w:r>
                </w:p>
              </w:tc>
            </w:tr>
            <w:tr w:rsidR="00413EF8" w14:paraId="6A056585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5D9EF22C" w14:textId="77777777" w:rsidR="00413EF8" w:rsidRDefault="00413EF8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35BD7BD2" w14:textId="77777777" w:rsidR="00413EF8" w:rsidRDefault="00413EF8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4143E81A" w14:textId="77777777" w:rsidR="00413EF8" w:rsidRDefault="00413EF8" w:rsidP="00A949AA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444" w:type="dxa"/>
                </w:tcPr>
                <w:p w14:paraId="652C0BDA" w14:textId="77777777" w:rsidR="00413EF8" w:rsidRDefault="00413EF8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65CFA54D" w14:textId="77777777" w:rsidR="00413EF8" w:rsidRDefault="00413EF8" w:rsidP="00A949AA">
                  <w:pPr>
                    <w:jc w:val="center"/>
                  </w:pPr>
                  <w:r>
                    <w:t>O</w:t>
                  </w:r>
                </w:p>
              </w:tc>
            </w:tr>
          </w:tbl>
          <w:p w14:paraId="6C148464" w14:textId="77777777" w:rsidR="00413EF8" w:rsidRDefault="00413EF8" w:rsidP="00A949AA"/>
        </w:tc>
        <w:tc>
          <w:tcPr>
            <w:tcW w:w="3166" w:type="dxa"/>
          </w:tcPr>
          <w:p w14:paraId="6A27F1CD" w14:textId="77777777" w:rsidR="00413EF8" w:rsidRDefault="00413EF8" w:rsidP="00A949AA">
            <w:r>
              <w:t>Reason:</w:t>
            </w:r>
          </w:p>
          <w:p w14:paraId="197440E2" w14:textId="77777777" w:rsidR="00413EF8" w:rsidRDefault="00413EF8" w:rsidP="00A949AA">
            <w:r>
              <w:t>This case is unique because it checks for a win under a normal use situation with two players.</w:t>
            </w:r>
          </w:p>
          <w:p w14:paraId="1BE9D7CD" w14:textId="77777777" w:rsidR="00413EF8" w:rsidRDefault="00413EF8" w:rsidP="00A949AA"/>
          <w:p w14:paraId="750881B3" w14:textId="77777777" w:rsidR="00413EF8" w:rsidRDefault="00413EF8" w:rsidP="00A949AA">
            <w:r>
              <w:t>Function:</w:t>
            </w:r>
          </w:p>
          <w:p w14:paraId="6264B300" w14:textId="77777777" w:rsidR="00413EF8" w:rsidRDefault="00413EF8" w:rsidP="00A949AA">
            <w:proofErr w:type="spellStart"/>
            <w:r>
              <w:t>test_normH_win</w:t>
            </w:r>
            <w:proofErr w:type="spellEnd"/>
          </w:p>
        </w:tc>
      </w:tr>
      <w:tr w:rsidR="005B08E9" w14:paraId="04E7DF36" w14:textId="77777777" w:rsidTr="00A949AA">
        <w:trPr>
          <w:trHeight w:val="3175"/>
        </w:trPr>
        <w:tc>
          <w:tcPr>
            <w:tcW w:w="3166" w:type="dxa"/>
          </w:tcPr>
          <w:p w14:paraId="3A335270" w14:textId="77777777" w:rsidR="005B08E9" w:rsidRDefault="005B08E9" w:rsidP="00A949AA">
            <w:r>
              <w:t>Input:</w:t>
            </w:r>
          </w:p>
          <w:p w14:paraId="5DEE52F9" w14:textId="77777777" w:rsidR="005B08E9" w:rsidRDefault="005B08E9" w:rsidP="00A949AA">
            <w:r w:rsidRPr="00393ED1">
              <w:t xml:space="preserve">rows = </w:t>
            </w:r>
            <w:r>
              <w:t>5</w:t>
            </w:r>
          </w:p>
          <w:p w14:paraId="1AF214D1" w14:textId="77777777" w:rsidR="005B08E9" w:rsidRDefault="005B08E9" w:rsidP="00A949AA">
            <w:r w:rsidRPr="00393ED1">
              <w:t xml:space="preserve">columns = </w:t>
            </w:r>
            <w:r>
              <w:t>5</w:t>
            </w:r>
          </w:p>
          <w:p w14:paraId="54156127" w14:textId="7054D8B4" w:rsidR="005B08E9" w:rsidRPr="00393ED1" w:rsidRDefault="005B08E9" w:rsidP="00A949AA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5B08E9" w14:paraId="4CBFD444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533CFD18" w14:textId="77777777" w:rsidR="005B08E9" w:rsidRDefault="005B08E9" w:rsidP="00A949AA"/>
              </w:tc>
              <w:tc>
                <w:tcPr>
                  <w:tcW w:w="444" w:type="dxa"/>
                </w:tcPr>
                <w:p w14:paraId="65C65915" w14:textId="77777777" w:rsidR="005B08E9" w:rsidRDefault="005B08E9" w:rsidP="00A949AA"/>
              </w:tc>
              <w:tc>
                <w:tcPr>
                  <w:tcW w:w="444" w:type="dxa"/>
                </w:tcPr>
                <w:p w14:paraId="055472E5" w14:textId="77777777" w:rsidR="005B08E9" w:rsidRDefault="005B08E9" w:rsidP="00A949AA"/>
              </w:tc>
              <w:tc>
                <w:tcPr>
                  <w:tcW w:w="444" w:type="dxa"/>
                </w:tcPr>
                <w:p w14:paraId="13C85CC3" w14:textId="77777777" w:rsidR="005B08E9" w:rsidRDefault="005B08E9" w:rsidP="00A949AA"/>
              </w:tc>
              <w:tc>
                <w:tcPr>
                  <w:tcW w:w="444" w:type="dxa"/>
                </w:tcPr>
                <w:p w14:paraId="089B66B5" w14:textId="77777777" w:rsidR="005B08E9" w:rsidRDefault="005B08E9" w:rsidP="00A949AA"/>
              </w:tc>
            </w:tr>
            <w:tr w:rsidR="005B08E9" w14:paraId="5A7A660C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763F1C7A" w14:textId="77777777" w:rsidR="005B08E9" w:rsidRDefault="005B08E9" w:rsidP="00A949AA"/>
              </w:tc>
              <w:tc>
                <w:tcPr>
                  <w:tcW w:w="444" w:type="dxa"/>
                </w:tcPr>
                <w:p w14:paraId="6E34641C" w14:textId="77777777" w:rsidR="005B08E9" w:rsidRDefault="005B08E9" w:rsidP="00A949AA"/>
              </w:tc>
              <w:tc>
                <w:tcPr>
                  <w:tcW w:w="444" w:type="dxa"/>
                </w:tcPr>
                <w:p w14:paraId="6AF186AC" w14:textId="77777777" w:rsidR="005B08E9" w:rsidRDefault="005B08E9" w:rsidP="00A949AA"/>
              </w:tc>
              <w:tc>
                <w:tcPr>
                  <w:tcW w:w="444" w:type="dxa"/>
                </w:tcPr>
                <w:p w14:paraId="4EC8621B" w14:textId="77777777" w:rsidR="005B08E9" w:rsidRDefault="005B08E9" w:rsidP="00A949AA"/>
              </w:tc>
              <w:tc>
                <w:tcPr>
                  <w:tcW w:w="444" w:type="dxa"/>
                </w:tcPr>
                <w:p w14:paraId="786875C1" w14:textId="77777777" w:rsidR="005B08E9" w:rsidRDefault="005B08E9" w:rsidP="00A949AA"/>
              </w:tc>
            </w:tr>
            <w:tr w:rsidR="005B08E9" w14:paraId="3F9E3BFD" w14:textId="77777777" w:rsidTr="00A949AA">
              <w:trPr>
                <w:trHeight w:val="365"/>
              </w:trPr>
              <w:tc>
                <w:tcPr>
                  <w:tcW w:w="444" w:type="dxa"/>
                </w:tcPr>
                <w:p w14:paraId="24A9BACB" w14:textId="77777777" w:rsidR="005B08E9" w:rsidRDefault="005B08E9" w:rsidP="00A949AA"/>
              </w:tc>
              <w:tc>
                <w:tcPr>
                  <w:tcW w:w="444" w:type="dxa"/>
                </w:tcPr>
                <w:p w14:paraId="1E6FCED2" w14:textId="77777777" w:rsidR="005B08E9" w:rsidRDefault="005B08E9" w:rsidP="00A949AA"/>
              </w:tc>
              <w:tc>
                <w:tcPr>
                  <w:tcW w:w="444" w:type="dxa"/>
                </w:tcPr>
                <w:p w14:paraId="425E164C" w14:textId="77777777" w:rsidR="005B08E9" w:rsidRDefault="005B08E9" w:rsidP="00A949AA"/>
              </w:tc>
              <w:tc>
                <w:tcPr>
                  <w:tcW w:w="444" w:type="dxa"/>
                </w:tcPr>
                <w:p w14:paraId="2E8A2A71" w14:textId="77777777" w:rsidR="005B08E9" w:rsidRDefault="005B08E9" w:rsidP="00A949AA"/>
              </w:tc>
              <w:tc>
                <w:tcPr>
                  <w:tcW w:w="444" w:type="dxa"/>
                </w:tcPr>
                <w:p w14:paraId="058AF9CF" w14:textId="77777777" w:rsidR="005B08E9" w:rsidRDefault="005B08E9" w:rsidP="00A949AA"/>
              </w:tc>
            </w:tr>
            <w:tr w:rsidR="005B08E9" w14:paraId="52BE6BB7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34701ED2" w14:textId="77777777" w:rsidR="005B08E9" w:rsidRDefault="005B08E9" w:rsidP="00A949AA"/>
              </w:tc>
              <w:tc>
                <w:tcPr>
                  <w:tcW w:w="444" w:type="dxa"/>
                </w:tcPr>
                <w:p w14:paraId="4C5B23D2" w14:textId="77777777" w:rsidR="005B08E9" w:rsidRDefault="005B08E9" w:rsidP="00A949AA"/>
              </w:tc>
              <w:tc>
                <w:tcPr>
                  <w:tcW w:w="444" w:type="dxa"/>
                </w:tcPr>
                <w:p w14:paraId="5F7A1EB5" w14:textId="77777777" w:rsidR="005B08E9" w:rsidRDefault="005B08E9" w:rsidP="00A949AA"/>
              </w:tc>
              <w:tc>
                <w:tcPr>
                  <w:tcW w:w="444" w:type="dxa"/>
                </w:tcPr>
                <w:p w14:paraId="6AF8E369" w14:textId="77777777" w:rsidR="005B08E9" w:rsidRDefault="005B08E9" w:rsidP="00A949AA"/>
              </w:tc>
              <w:tc>
                <w:tcPr>
                  <w:tcW w:w="444" w:type="dxa"/>
                </w:tcPr>
                <w:p w14:paraId="6939354B" w14:textId="77777777" w:rsidR="005B08E9" w:rsidRDefault="005B08E9" w:rsidP="00A949AA"/>
              </w:tc>
            </w:tr>
            <w:tr w:rsidR="005B08E9" w14:paraId="2DF27B11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6E3733C7" w14:textId="77777777" w:rsidR="005B08E9" w:rsidRDefault="005B08E9" w:rsidP="00A949AA"/>
              </w:tc>
              <w:tc>
                <w:tcPr>
                  <w:tcW w:w="444" w:type="dxa"/>
                </w:tcPr>
                <w:p w14:paraId="56CA5380" w14:textId="77777777" w:rsidR="005B08E9" w:rsidRDefault="005B08E9" w:rsidP="00A949AA"/>
              </w:tc>
              <w:tc>
                <w:tcPr>
                  <w:tcW w:w="444" w:type="dxa"/>
                </w:tcPr>
                <w:p w14:paraId="2AF2393B" w14:textId="77777777" w:rsidR="005B08E9" w:rsidRDefault="005B08E9" w:rsidP="00A949AA"/>
              </w:tc>
              <w:tc>
                <w:tcPr>
                  <w:tcW w:w="444" w:type="dxa"/>
                </w:tcPr>
                <w:p w14:paraId="298A5D35" w14:textId="77777777" w:rsidR="005B08E9" w:rsidRDefault="005B08E9" w:rsidP="00A949AA"/>
              </w:tc>
              <w:tc>
                <w:tcPr>
                  <w:tcW w:w="444" w:type="dxa"/>
                </w:tcPr>
                <w:p w14:paraId="3C268CC0" w14:textId="77777777" w:rsidR="005B08E9" w:rsidRDefault="005B08E9" w:rsidP="00A949AA"/>
              </w:tc>
            </w:tr>
          </w:tbl>
          <w:p w14:paraId="4A68026F" w14:textId="77777777" w:rsidR="005B08E9" w:rsidRDefault="005B08E9" w:rsidP="00A949AA">
            <w:r>
              <w:t xml:space="preserve"> </w:t>
            </w:r>
          </w:p>
        </w:tc>
        <w:tc>
          <w:tcPr>
            <w:tcW w:w="3166" w:type="dxa"/>
          </w:tcPr>
          <w:p w14:paraId="13322C33" w14:textId="77777777" w:rsidR="005B08E9" w:rsidRDefault="005B08E9" w:rsidP="00A949AA">
            <w:r w:rsidRPr="00393ED1">
              <w:t xml:space="preserve">Output: </w:t>
            </w:r>
          </w:p>
          <w:p w14:paraId="06D66C22" w14:textId="77777777" w:rsidR="005B08E9" w:rsidRDefault="005B08E9" w:rsidP="00A949AA">
            <w:r>
              <w:t>5x5 game board</w:t>
            </w:r>
          </w:p>
          <w:p w14:paraId="6AFF1264" w14:textId="77777777" w:rsidR="005B08E9" w:rsidRDefault="005B08E9" w:rsidP="00A949AA"/>
          <w:p w14:paraId="56716F74" w14:textId="2FBA3AAF" w:rsidR="005B08E9" w:rsidRDefault="005B08E9" w:rsidP="00A949AA">
            <w:proofErr w:type="spellStart"/>
            <w:r>
              <w:t>check</w:t>
            </w:r>
            <w:r>
              <w:t>DiagWin</w:t>
            </w:r>
            <w:proofErr w:type="spellEnd"/>
            <w:r>
              <w:t xml:space="preserve"> == true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5B08E9" w14:paraId="524EBEDC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58CD88FC" w14:textId="77777777" w:rsidR="005B08E9" w:rsidRDefault="005B08E9" w:rsidP="00A949AA"/>
              </w:tc>
              <w:tc>
                <w:tcPr>
                  <w:tcW w:w="444" w:type="dxa"/>
                </w:tcPr>
                <w:p w14:paraId="600D0F33" w14:textId="77777777" w:rsidR="005B08E9" w:rsidRDefault="005B08E9" w:rsidP="00A949AA"/>
              </w:tc>
              <w:tc>
                <w:tcPr>
                  <w:tcW w:w="444" w:type="dxa"/>
                </w:tcPr>
                <w:p w14:paraId="700D07B1" w14:textId="77777777" w:rsidR="005B08E9" w:rsidRDefault="005B08E9" w:rsidP="00A949AA"/>
              </w:tc>
              <w:tc>
                <w:tcPr>
                  <w:tcW w:w="444" w:type="dxa"/>
                </w:tcPr>
                <w:p w14:paraId="3EED0E48" w14:textId="77777777" w:rsidR="005B08E9" w:rsidRDefault="005B08E9" w:rsidP="00A949AA"/>
              </w:tc>
              <w:tc>
                <w:tcPr>
                  <w:tcW w:w="444" w:type="dxa"/>
                </w:tcPr>
                <w:p w14:paraId="2749B919" w14:textId="77777777" w:rsidR="005B08E9" w:rsidRDefault="005B08E9" w:rsidP="00A949AA"/>
              </w:tc>
            </w:tr>
            <w:tr w:rsidR="005B08E9" w14:paraId="25260540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31FCE267" w14:textId="77777777" w:rsidR="005B08E9" w:rsidRDefault="005B08E9" w:rsidP="00A949AA"/>
              </w:tc>
              <w:tc>
                <w:tcPr>
                  <w:tcW w:w="444" w:type="dxa"/>
                </w:tcPr>
                <w:p w14:paraId="4D865326" w14:textId="77777777" w:rsidR="005B08E9" w:rsidRDefault="005B08E9" w:rsidP="00A949AA"/>
              </w:tc>
              <w:tc>
                <w:tcPr>
                  <w:tcW w:w="444" w:type="dxa"/>
                </w:tcPr>
                <w:p w14:paraId="3530A874" w14:textId="77777777" w:rsidR="005B08E9" w:rsidRDefault="005B08E9" w:rsidP="00A949AA"/>
              </w:tc>
              <w:tc>
                <w:tcPr>
                  <w:tcW w:w="444" w:type="dxa"/>
                </w:tcPr>
                <w:p w14:paraId="26BB4734" w14:textId="77777777" w:rsidR="005B08E9" w:rsidRDefault="005B08E9" w:rsidP="00A949AA"/>
              </w:tc>
              <w:tc>
                <w:tcPr>
                  <w:tcW w:w="444" w:type="dxa"/>
                </w:tcPr>
                <w:p w14:paraId="79A7604B" w14:textId="77777777" w:rsidR="005B08E9" w:rsidRDefault="005B08E9" w:rsidP="00A949AA"/>
              </w:tc>
            </w:tr>
            <w:tr w:rsidR="005B08E9" w14:paraId="6A09E696" w14:textId="77777777" w:rsidTr="00A949AA">
              <w:trPr>
                <w:trHeight w:val="365"/>
              </w:trPr>
              <w:tc>
                <w:tcPr>
                  <w:tcW w:w="444" w:type="dxa"/>
                </w:tcPr>
                <w:p w14:paraId="3EA42039" w14:textId="166A1E86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3974F87C" w14:textId="77777777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576D755A" w14:textId="2576AD8A" w:rsidR="005B08E9" w:rsidRDefault="005B08E9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1D3BE267" w14:textId="77777777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1D6941B1" w14:textId="59BCB780" w:rsidR="005B08E9" w:rsidRDefault="005B08E9" w:rsidP="00A949AA">
                  <w:pPr>
                    <w:jc w:val="center"/>
                  </w:pPr>
                </w:p>
              </w:tc>
            </w:tr>
            <w:tr w:rsidR="005B08E9" w14:paraId="20C81246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18DFE6AE" w14:textId="0021B115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60A1610C" w14:textId="77777777" w:rsidR="005B08E9" w:rsidRDefault="005B08E9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2A150046" w14:textId="77777777" w:rsidR="005B08E9" w:rsidRDefault="005B08E9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02B83B06" w14:textId="25B18A98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70BD147E" w14:textId="6752420C" w:rsidR="005B08E9" w:rsidRDefault="005B08E9" w:rsidP="00A949AA">
                  <w:pPr>
                    <w:jc w:val="center"/>
                  </w:pPr>
                </w:p>
              </w:tc>
            </w:tr>
            <w:tr w:rsidR="005B08E9" w14:paraId="19D2F439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3671D295" w14:textId="668E4BEA" w:rsidR="005B08E9" w:rsidRDefault="005B08E9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47A87F16" w14:textId="77777777" w:rsidR="005B08E9" w:rsidRDefault="005B08E9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26204A7B" w14:textId="5CA0F3B0" w:rsidR="005B08E9" w:rsidRDefault="005B08E9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3FD62235" w14:textId="271EB306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14EB16B6" w14:textId="5FC6C3CC" w:rsidR="005B08E9" w:rsidRDefault="005B08E9" w:rsidP="00A949AA">
                  <w:pPr>
                    <w:jc w:val="center"/>
                  </w:pPr>
                </w:p>
              </w:tc>
            </w:tr>
          </w:tbl>
          <w:p w14:paraId="4CEFF9B6" w14:textId="77777777" w:rsidR="005B08E9" w:rsidRDefault="005B08E9" w:rsidP="00A949AA"/>
        </w:tc>
        <w:tc>
          <w:tcPr>
            <w:tcW w:w="3166" w:type="dxa"/>
          </w:tcPr>
          <w:p w14:paraId="2D4B8E24" w14:textId="77777777" w:rsidR="005B08E9" w:rsidRDefault="005B08E9" w:rsidP="00A949AA">
            <w:r>
              <w:t>Reason:</w:t>
            </w:r>
          </w:p>
          <w:p w14:paraId="4698B872" w14:textId="644E8973" w:rsidR="005B08E9" w:rsidRDefault="005B08E9" w:rsidP="00A949AA">
            <w:r>
              <w:t>This case is unique because it checks</w:t>
            </w:r>
            <w:r>
              <w:t xml:space="preserve"> for a win on the bottom left edge of the gameboard</w:t>
            </w:r>
            <w:r>
              <w:t>.</w:t>
            </w:r>
          </w:p>
          <w:p w14:paraId="6BE8BE2F" w14:textId="77777777" w:rsidR="005B08E9" w:rsidRDefault="005B08E9" w:rsidP="00A949AA"/>
          <w:p w14:paraId="5AD509EF" w14:textId="77777777" w:rsidR="005B08E9" w:rsidRDefault="005B08E9" w:rsidP="00A949AA">
            <w:r>
              <w:t>Function:</w:t>
            </w:r>
          </w:p>
          <w:p w14:paraId="39EAEF37" w14:textId="1F3214F5" w:rsidR="005B08E9" w:rsidRDefault="005B08E9" w:rsidP="00A949AA">
            <w:proofErr w:type="spellStart"/>
            <w:r>
              <w:t>test_</w:t>
            </w:r>
            <w:r>
              <w:t>diag_down_left</w:t>
            </w:r>
            <w:proofErr w:type="spellEnd"/>
          </w:p>
        </w:tc>
      </w:tr>
      <w:tr w:rsidR="005B08E9" w14:paraId="29A518A0" w14:textId="77777777" w:rsidTr="00A949AA">
        <w:trPr>
          <w:trHeight w:val="3175"/>
        </w:trPr>
        <w:tc>
          <w:tcPr>
            <w:tcW w:w="3166" w:type="dxa"/>
          </w:tcPr>
          <w:p w14:paraId="66A0B798" w14:textId="77777777" w:rsidR="005B08E9" w:rsidRDefault="005B08E9" w:rsidP="00A949AA">
            <w:r>
              <w:t>Input:</w:t>
            </w:r>
          </w:p>
          <w:p w14:paraId="3EB03F20" w14:textId="77777777" w:rsidR="005B08E9" w:rsidRDefault="005B08E9" w:rsidP="00A949AA">
            <w:r w:rsidRPr="00393ED1">
              <w:t xml:space="preserve">rows = </w:t>
            </w:r>
            <w:r>
              <w:t>5</w:t>
            </w:r>
          </w:p>
          <w:p w14:paraId="0A72809A" w14:textId="77777777" w:rsidR="005B08E9" w:rsidRDefault="005B08E9" w:rsidP="00A949AA">
            <w:r w:rsidRPr="00393ED1">
              <w:t xml:space="preserve">columns = </w:t>
            </w:r>
            <w:r>
              <w:t>5</w:t>
            </w:r>
          </w:p>
          <w:p w14:paraId="65BC3C7B" w14:textId="77777777" w:rsidR="005B08E9" w:rsidRPr="00393ED1" w:rsidRDefault="005B08E9" w:rsidP="00A949AA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5B08E9" w14:paraId="769F3454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01691ECB" w14:textId="77777777" w:rsidR="005B08E9" w:rsidRDefault="005B08E9" w:rsidP="00A949AA"/>
              </w:tc>
              <w:tc>
                <w:tcPr>
                  <w:tcW w:w="444" w:type="dxa"/>
                </w:tcPr>
                <w:p w14:paraId="38CEF8A2" w14:textId="77777777" w:rsidR="005B08E9" w:rsidRDefault="005B08E9" w:rsidP="00A949AA"/>
              </w:tc>
              <w:tc>
                <w:tcPr>
                  <w:tcW w:w="444" w:type="dxa"/>
                </w:tcPr>
                <w:p w14:paraId="7725431B" w14:textId="77777777" w:rsidR="005B08E9" w:rsidRDefault="005B08E9" w:rsidP="00A949AA"/>
              </w:tc>
              <w:tc>
                <w:tcPr>
                  <w:tcW w:w="444" w:type="dxa"/>
                </w:tcPr>
                <w:p w14:paraId="6B8C4975" w14:textId="77777777" w:rsidR="005B08E9" w:rsidRDefault="005B08E9" w:rsidP="00A949AA"/>
              </w:tc>
              <w:tc>
                <w:tcPr>
                  <w:tcW w:w="444" w:type="dxa"/>
                </w:tcPr>
                <w:p w14:paraId="7FEB0802" w14:textId="77777777" w:rsidR="005B08E9" w:rsidRDefault="005B08E9" w:rsidP="00A949AA"/>
              </w:tc>
            </w:tr>
            <w:tr w:rsidR="005B08E9" w14:paraId="3A67AC87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54A7613E" w14:textId="77777777" w:rsidR="005B08E9" w:rsidRDefault="005B08E9" w:rsidP="00A949AA"/>
              </w:tc>
              <w:tc>
                <w:tcPr>
                  <w:tcW w:w="444" w:type="dxa"/>
                </w:tcPr>
                <w:p w14:paraId="344A6290" w14:textId="77777777" w:rsidR="005B08E9" w:rsidRDefault="005B08E9" w:rsidP="00A949AA"/>
              </w:tc>
              <w:tc>
                <w:tcPr>
                  <w:tcW w:w="444" w:type="dxa"/>
                </w:tcPr>
                <w:p w14:paraId="24B3FC64" w14:textId="77777777" w:rsidR="005B08E9" w:rsidRDefault="005B08E9" w:rsidP="00A949AA"/>
              </w:tc>
              <w:tc>
                <w:tcPr>
                  <w:tcW w:w="444" w:type="dxa"/>
                </w:tcPr>
                <w:p w14:paraId="27E64625" w14:textId="77777777" w:rsidR="005B08E9" w:rsidRDefault="005B08E9" w:rsidP="00A949AA"/>
              </w:tc>
              <w:tc>
                <w:tcPr>
                  <w:tcW w:w="444" w:type="dxa"/>
                </w:tcPr>
                <w:p w14:paraId="481DCDA9" w14:textId="77777777" w:rsidR="005B08E9" w:rsidRDefault="005B08E9" w:rsidP="00A949AA"/>
              </w:tc>
            </w:tr>
            <w:tr w:rsidR="005B08E9" w14:paraId="26FE1115" w14:textId="77777777" w:rsidTr="00A949AA">
              <w:trPr>
                <w:trHeight w:val="365"/>
              </w:trPr>
              <w:tc>
                <w:tcPr>
                  <w:tcW w:w="444" w:type="dxa"/>
                </w:tcPr>
                <w:p w14:paraId="3652929B" w14:textId="77777777" w:rsidR="005B08E9" w:rsidRDefault="005B08E9" w:rsidP="00A949AA"/>
              </w:tc>
              <w:tc>
                <w:tcPr>
                  <w:tcW w:w="444" w:type="dxa"/>
                </w:tcPr>
                <w:p w14:paraId="18CF1CCD" w14:textId="77777777" w:rsidR="005B08E9" w:rsidRDefault="005B08E9" w:rsidP="00A949AA"/>
              </w:tc>
              <w:tc>
                <w:tcPr>
                  <w:tcW w:w="444" w:type="dxa"/>
                </w:tcPr>
                <w:p w14:paraId="5C90ABCE" w14:textId="77777777" w:rsidR="005B08E9" w:rsidRDefault="005B08E9" w:rsidP="00A949AA"/>
              </w:tc>
              <w:tc>
                <w:tcPr>
                  <w:tcW w:w="444" w:type="dxa"/>
                </w:tcPr>
                <w:p w14:paraId="351BD4AE" w14:textId="77777777" w:rsidR="005B08E9" w:rsidRDefault="005B08E9" w:rsidP="00A949AA"/>
              </w:tc>
              <w:tc>
                <w:tcPr>
                  <w:tcW w:w="444" w:type="dxa"/>
                </w:tcPr>
                <w:p w14:paraId="07BADEB2" w14:textId="77777777" w:rsidR="005B08E9" w:rsidRDefault="005B08E9" w:rsidP="00A949AA"/>
              </w:tc>
            </w:tr>
            <w:tr w:rsidR="005B08E9" w14:paraId="7574C883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7BE211DD" w14:textId="77777777" w:rsidR="005B08E9" w:rsidRDefault="005B08E9" w:rsidP="00A949AA"/>
              </w:tc>
              <w:tc>
                <w:tcPr>
                  <w:tcW w:w="444" w:type="dxa"/>
                </w:tcPr>
                <w:p w14:paraId="2AD4572E" w14:textId="77777777" w:rsidR="005B08E9" w:rsidRDefault="005B08E9" w:rsidP="00A949AA"/>
              </w:tc>
              <w:tc>
                <w:tcPr>
                  <w:tcW w:w="444" w:type="dxa"/>
                </w:tcPr>
                <w:p w14:paraId="2F2137FC" w14:textId="77777777" w:rsidR="005B08E9" w:rsidRDefault="005B08E9" w:rsidP="00A949AA"/>
              </w:tc>
              <w:tc>
                <w:tcPr>
                  <w:tcW w:w="444" w:type="dxa"/>
                </w:tcPr>
                <w:p w14:paraId="286D81D6" w14:textId="77777777" w:rsidR="005B08E9" w:rsidRDefault="005B08E9" w:rsidP="00A949AA"/>
              </w:tc>
              <w:tc>
                <w:tcPr>
                  <w:tcW w:w="444" w:type="dxa"/>
                </w:tcPr>
                <w:p w14:paraId="0C1AA691" w14:textId="77777777" w:rsidR="005B08E9" w:rsidRDefault="005B08E9" w:rsidP="00A949AA"/>
              </w:tc>
            </w:tr>
            <w:tr w:rsidR="005B08E9" w14:paraId="08E99CD8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1C3D4081" w14:textId="77777777" w:rsidR="005B08E9" w:rsidRDefault="005B08E9" w:rsidP="00A949AA"/>
              </w:tc>
              <w:tc>
                <w:tcPr>
                  <w:tcW w:w="444" w:type="dxa"/>
                </w:tcPr>
                <w:p w14:paraId="74E05287" w14:textId="77777777" w:rsidR="005B08E9" w:rsidRDefault="005B08E9" w:rsidP="00A949AA"/>
              </w:tc>
              <w:tc>
                <w:tcPr>
                  <w:tcW w:w="444" w:type="dxa"/>
                </w:tcPr>
                <w:p w14:paraId="5CCAF1B0" w14:textId="77777777" w:rsidR="005B08E9" w:rsidRDefault="005B08E9" w:rsidP="00A949AA"/>
              </w:tc>
              <w:tc>
                <w:tcPr>
                  <w:tcW w:w="444" w:type="dxa"/>
                </w:tcPr>
                <w:p w14:paraId="70A6D576" w14:textId="77777777" w:rsidR="005B08E9" w:rsidRDefault="005B08E9" w:rsidP="00A949AA"/>
              </w:tc>
              <w:tc>
                <w:tcPr>
                  <w:tcW w:w="444" w:type="dxa"/>
                </w:tcPr>
                <w:p w14:paraId="4B57F89E" w14:textId="77777777" w:rsidR="005B08E9" w:rsidRDefault="005B08E9" w:rsidP="00A949AA"/>
              </w:tc>
            </w:tr>
          </w:tbl>
          <w:p w14:paraId="0532BCF9" w14:textId="77777777" w:rsidR="005B08E9" w:rsidRDefault="005B08E9" w:rsidP="00A949AA">
            <w:r>
              <w:t xml:space="preserve"> </w:t>
            </w:r>
          </w:p>
        </w:tc>
        <w:tc>
          <w:tcPr>
            <w:tcW w:w="3166" w:type="dxa"/>
          </w:tcPr>
          <w:p w14:paraId="06886045" w14:textId="77777777" w:rsidR="005B08E9" w:rsidRDefault="005B08E9" w:rsidP="00A949AA">
            <w:r w:rsidRPr="00393ED1">
              <w:t xml:space="preserve">Output: </w:t>
            </w:r>
          </w:p>
          <w:p w14:paraId="38E1F94E" w14:textId="77777777" w:rsidR="005B08E9" w:rsidRDefault="005B08E9" w:rsidP="00A949AA">
            <w:r>
              <w:t>5x5 game board</w:t>
            </w:r>
          </w:p>
          <w:p w14:paraId="5025EEB1" w14:textId="77777777" w:rsidR="005B08E9" w:rsidRDefault="005B08E9" w:rsidP="00A949AA"/>
          <w:p w14:paraId="5A42CF78" w14:textId="7949C8A7" w:rsidR="005B08E9" w:rsidRDefault="005B08E9" w:rsidP="00A949AA">
            <w:proofErr w:type="spellStart"/>
            <w:r>
              <w:t>checkDiagWin</w:t>
            </w:r>
            <w:proofErr w:type="spellEnd"/>
            <w:r>
              <w:t xml:space="preserve"> == </w:t>
            </w:r>
            <w:r>
              <w:t>false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5B08E9" w14:paraId="70D46403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501E2042" w14:textId="77777777" w:rsidR="005B08E9" w:rsidRDefault="005B08E9" w:rsidP="00A949AA"/>
              </w:tc>
              <w:tc>
                <w:tcPr>
                  <w:tcW w:w="444" w:type="dxa"/>
                </w:tcPr>
                <w:p w14:paraId="2EC872DF" w14:textId="77777777" w:rsidR="005B08E9" w:rsidRDefault="005B08E9" w:rsidP="00A949AA"/>
              </w:tc>
              <w:tc>
                <w:tcPr>
                  <w:tcW w:w="444" w:type="dxa"/>
                </w:tcPr>
                <w:p w14:paraId="5AEBA841" w14:textId="77777777" w:rsidR="005B08E9" w:rsidRDefault="005B08E9" w:rsidP="00A949AA"/>
              </w:tc>
              <w:tc>
                <w:tcPr>
                  <w:tcW w:w="444" w:type="dxa"/>
                </w:tcPr>
                <w:p w14:paraId="1DA2BE40" w14:textId="77777777" w:rsidR="005B08E9" w:rsidRDefault="005B08E9" w:rsidP="00A949AA"/>
              </w:tc>
              <w:tc>
                <w:tcPr>
                  <w:tcW w:w="444" w:type="dxa"/>
                </w:tcPr>
                <w:p w14:paraId="076961AA" w14:textId="77777777" w:rsidR="005B08E9" w:rsidRDefault="005B08E9" w:rsidP="00A949AA"/>
              </w:tc>
            </w:tr>
            <w:tr w:rsidR="005B08E9" w14:paraId="43818670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1F0DBC35" w14:textId="77777777" w:rsidR="005B08E9" w:rsidRDefault="005B08E9" w:rsidP="00A949AA"/>
              </w:tc>
              <w:tc>
                <w:tcPr>
                  <w:tcW w:w="444" w:type="dxa"/>
                </w:tcPr>
                <w:p w14:paraId="6CF9ED21" w14:textId="77777777" w:rsidR="005B08E9" w:rsidRDefault="005B08E9" w:rsidP="00A949AA"/>
              </w:tc>
              <w:tc>
                <w:tcPr>
                  <w:tcW w:w="444" w:type="dxa"/>
                </w:tcPr>
                <w:p w14:paraId="4B0B0DD0" w14:textId="77777777" w:rsidR="005B08E9" w:rsidRDefault="005B08E9" w:rsidP="00A949AA"/>
              </w:tc>
              <w:tc>
                <w:tcPr>
                  <w:tcW w:w="444" w:type="dxa"/>
                </w:tcPr>
                <w:p w14:paraId="021DC41A" w14:textId="77777777" w:rsidR="005B08E9" w:rsidRDefault="005B08E9" w:rsidP="00A949AA"/>
              </w:tc>
              <w:tc>
                <w:tcPr>
                  <w:tcW w:w="444" w:type="dxa"/>
                </w:tcPr>
                <w:p w14:paraId="4AF8BD43" w14:textId="77777777" w:rsidR="005B08E9" w:rsidRDefault="005B08E9" w:rsidP="00A949AA"/>
              </w:tc>
            </w:tr>
            <w:tr w:rsidR="005B08E9" w14:paraId="02B529E1" w14:textId="77777777" w:rsidTr="00A949AA">
              <w:trPr>
                <w:trHeight w:val="365"/>
              </w:trPr>
              <w:tc>
                <w:tcPr>
                  <w:tcW w:w="444" w:type="dxa"/>
                </w:tcPr>
                <w:p w14:paraId="5B0F5206" w14:textId="77777777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75CA9A20" w14:textId="77777777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7887B7AE" w14:textId="77777777" w:rsidR="005B08E9" w:rsidRDefault="005B08E9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099E8A5F" w14:textId="77777777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222F113E" w14:textId="77777777" w:rsidR="005B08E9" w:rsidRDefault="005B08E9" w:rsidP="00A949AA">
                  <w:pPr>
                    <w:jc w:val="center"/>
                  </w:pPr>
                </w:p>
              </w:tc>
            </w:tr>
            <w:tr w:rsidR="005B08E9" w14:paraId="3B0D7762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7B14529C" w14:textId="77777777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55B21B84" w14:textId="151BD41F" w:rsidR="005B08E9" w:rsidRDefault="005B08E9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2CD676A3" w14:textId="77777777" w:rsidR="005B08E9" w:rsidRDefault="005B08E9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3A922355" w14:textId="77777777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13623EBC" w14:textId="77777777" w:rsidR="005B08E9" w:rsidRDefault="005B08E9" w:rsidP="00A949AA">
                  <w:pPr>
                    <w:jc w:val="center"/>
                  </w:pPr>
                </w:p>
              </w:tc>
            </w:tr>
            <w:tr w:rsidR="005B08E9" w14:paraId="76BD3CF3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0EA9B037" w14:textId="1BD9672A" w:rsidR="005B08E9" w:rsidRDefault="005B08E9" w:rsidP="00A949AA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444" w:type="dxa"/>
                </w:tcPr>
                <w:p w14:paraId="1ED9D7A5" w14:textId="77777777" w:rsidR="005B08E9" w:rsidRDefault="005B08E9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2632881F" w14:textId="77777777" w:rsidR="005B08E9" w:rsidRDefault="005B08E9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7B9CC30F" w14:textId="77777777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47F40053" w14:textId="77777777" w:rsidR="005B08E9" w:rsidRDefault="005B08E9" w:rsidP="00A949AA">
                  <w:pPr>
                    <w:jc w:val="center"/>
                  </w:pPr>
                </w:p>
              </w:tc>
            </w:tr>
          </w:tbl>
          <w:p w14:paraId="54D83D72" w14:textId="77777777" w:rsidR="005B08E9" w:rsidRDefault="005B08E9" w:rsidP="00A949AA"/>
        </w:tc>
        <w:tc>
          <w:tcPr>
            <w:tcW w:w="3166" w:type="dxa"/>
          </w:tcPr>
          <w:p w14:paraId="06BA3255" w14:textId="77777777" w:rsidR="005B08E9" w:rsidRDefault="005B08E9" w:rsidP="00A949AA">
            <w:r>
              <w:t>Reason:</w:t>
            </w:r>
          </w:p>
          <w:p w14:paraId="30299A48" w14:textId="584855F7" w:rsidR="005B08E9" w:rsidRDefault="005B08E9" w:rsidP="00A949AA">
            <w:r>
              <w:t xml:space="preserve">This case is unique because it checks for a </w:t>
            </w:r>
            <w:r>
              <w:t>correct sequence</w:t>
            </w:r>
            <w:r>
              <w:t xml:space="preserve"> on the bottom left edge of the gameboard.</w:t>
            </w:r>
          </w:p>
          <w:p w14:paraId="471086DC" w14:textId="77777777" w:rsidR="005B08E9" w:rsidRDefault="005B08E9" w:rsidP="00A949AA"/>
          <w:p w14:paraId="6012836E" w14:textId="77777777" w:rsidR="005B08E9" w:rsidRDefault="005B08E9" w:rsidP="00A949AA">
            <w:r>
              <w:t>Function:</w:t>
            </w:r>
          </w:p>
          <w:p w14:paraId="4149072D" w14:textId="60ADCA28" w:rsidR="005B08E9" w:rsidRDefault="005B08E9" w:rsidP="00A949AA">
            <w:proofErr w:type="spellStart"/>
            <w:r>
              <w:t>test_</w:t>
            </w:r>
            <w:r>
              <w:t>noWin_</w:t>
            </w:r>
            <w:r>
              <w:t>diag_down_left</w:t>
            </w:r>
            <w:proofErr w:type="spellEnd"/>
          </w:p>
        </w:tc>
      </w:tr>
      <w:tr w:rsidR="005B08E9" w14:paraId="4A82A818" w14:textId="77777777" w:rsidTr="00A949AA">
        <w:trPr>
          <w:trHeight w:val="3175"/>
        </w:trPr>
        <w:tc>
          <w:tcPr>
            <w:tcW w:w="3166" w:type="dxa"/>
          </w:tcPr>
          <w:p w14:paraId="2FEF6364" w14:textId="77777777" w:rsidR="005B08E9" w:rsidRDefault="005B08E9" w:rsidP="00A949AA">
            <w:r>
              <w:t>Input:</w:t>
            </w:r>
          </w:p>
          <w:p w14:paraId="0DC4D2F1" w14:textId="77777777" w:rsidR="005B08E9" w:rsidRDefault="005B08E9" w:rsidP="00A949AA">
            <w:r w:rsidRPr="00393ED1">
              <w:t xml:space="preserve">rows = </w:t>
            </w:r>
            <w:r>
              <w:t>5</w:t>
            </w:r>
          </w:p>
          <w:p w14:paraId="52DD1256" w14:textId="77777777" w:rsidR="005B08E9" w:rsidRDefault="005B08E9" w:rsidP="00A949AA">
            <w:r w:rsidRPr="00393ED1">
              <w:t xml:space="preserve">columns = </w:t>
            </w:r>
            <w:r>
              <w:t>5</w:t>
            </w:r>
          </w:p>
          <w:p w14:paraId="06153C38" w14:textId="77777777" w:rsidR="005B08E9" w:rsidRPr="00393ED1" w:rsidRDefault="005B08E9" w:rsidP="00A949AA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5B08E9" w14:paraId="00D032E7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77B3F50D" w14:textId="77777777" w:rsidR="005B08E9" w:rsidRDefault="005B08E9" w:rsidP="00A949AA"/>
              </w:tc>
              <w:tc>
                <w:tcPr>
                  <w:tcW w:w="444" w:type="dxa"/>
                </w:tcPr>
                <w:p w14:paraId="4DCCE337" w14:textId="77777777" w:rsidR="005B08E9" w:rsidRDefault="005B08E9" w:rsidP="00A949AA"/>
              </w:tc>
              <w:tc>
                <w:tcPr>
                  <w:tcW w:w="444" w:type="dxa"/>
                </w:tcPr>
                <w:p w14:paraId="4835999C" w14:textId="77777777" w:rsidR="005B08E9" w:rsidRDefault="005B08E9" w:rsidP="00A949AA"/>
              </w:tc>
              <w:tc>
                <w:tcPr>
                  <w:tcW w:w="444" w:type="dxa"/>
                </w:tcPr>
                <w:p w14:paraId="4B52CD56" w14:textId="77777777" w:rsidR="005B08E9" w:rsidRDefault="005B08E9" w:rsidP="00A949AA"/>
              </w:tc>
              <w:tc>
                <w:tcPr>
                  <w:tcW w:w="444" w:type="dxa"/>
                </w:tcPr>
                <w:p w14:paraId="429C4A03" w14:textId="77777777" w:rsidR="005B08E9" w:rsidRDefault="005B08E9" w:rsidP="00A949AA"/>
              </w:tc>
            </w:tr>
            <w:tr w:rsidR="005B08E9" w14:paraId="63D6B4B2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4E3D8B47" w14:textId="77777777" w:rsidR="005B08E9" w:rsidRDefault="005B08E9" w:rsidP="00A949AA"/>
              </w:tc>
              <w:tc>
                <w:tcPr>
                  <w:tcW w:w="444" w:type="dxa"/>
                </w:tcPr>
                <w:p w14:paraId="2A1507F3" w14:textId="77777777" w:rsidR="005B08E9" w:rsidRDefault="005B08E9" w:rsidP="00A949AA"/>
              </w:tc>
              <w:tc>
                <w:tcPr>
                  <w:tcW w:w="444" w:type="dxa"/>
                </w:tcPr>
                <w:p w14:paraId="03DEBC77" w14:textId="77777777" w:rsidR="005B08E9" w:rsidRDefault="005B08E9" w:rsidP="00A949AA"/>
              </w:tc>
              <w:tc>
                <w:tcPr>
                  <w:tcW w:w="444" w:type="dxa"/>
                </w:tcPr>
                <w:p w14:paraId="12F0C3C7" w14:textId="77777777" w:rsidR="005B08E9" w:rsidRDefault="005B08E9" w:rsidP="00A949AA"/>
              </w:tc>
              <w:tc>
                <w:tcPr>
                  <w:tcW w:w="444" w:type="dxa"/>
                </w:tcPr>
                <w:p w14:paraId="399352A7" w14:textId="77777777" w:rsidR="005B08E9" w:rsidRDefault="005B08E9" w:rsidP="00A949AA"/>
              </w:tc>
            </w:tr>
            <w:tr w:rsidR="005B08E9" w14:paraId="66E363F2" w14:textId="77777777" w:rsidTr="00A949AA">
              <w:trPr>
                <w:trHeight w:val="365"/>
              </w:trPr>
              <w:tc>
                <w:tcPr>
                  <w:tcW w:w="444" w:type="dxa"/>
                </w:tcPr>
                <w:p w14:paraId="3EDEFD4F" w14:textId="77777777" w:rsidR="005B08E9" w:rsidRDefault="005B08E9" w:rsidP="00A949AA"/>
              </w:tc>
              <w:tc>
                <w:tcPr>
                  <w:tcW w:w="444" w:type="dxa"/>
                </w:tcPr>
                <w:p w14:paraId="0BA8A814" w14:textId="77777777" w:rsidR="005B08E9" w:rsidRDefault="005B08E9" w:rsidP="00A949AA"/>
              </w:tc>
              <w:tc>
                <w:tcPr>
                  <w:tcW w:w="444" w:type="dxa"/>
                </w:tcPr>
                <w:p w14:paraId="6044BBB7" w14:textId="77777777" w:rsidR="005B08E9" w:rsidRDefault="005B08E9" w:rsidP="00A949AA"/>
              </w:tc>
              <w:tc>
                <w:tcPr>
                  <w:tcW w:w="444" w:type="dxa"/>
                </w:tcPr>
                <w:p w14:paraId="47E23B04" w14:textId="77777777" w:rsidR="005B08E9" w:rsidRDefault="005B08E9" w:rsidP="00A949AA"/>
              </w:tc>
              <w:tc>
                <w:tcPr>
                  <w:tcW w:w="444" w:type="dxa"/>
                </w:tcPr>
                <w:p w14:paraId="4CFED2A2" w14:textId="77777777" w:rsidR="005B08E9" w:rsidRDefault="005B08E9" w:rsidP="00A949AA"/>
              </w:tc>
            </w:tr>
            <w:tr w:rsidR="005B08E9" w14:paraId="3361B5A1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3C7E259D" w14:textId="77777777" w:rsidR="005B08E9" w:rsidRDefault="005B08E9" w:rsidP="00A949AA"/>
              </w:tc>
              <w:tc>
                <w:tcPr>
                  <w:tcW w:w="444" w:type="dxa"/>
                </w:tcPr>
                <w:p w14:paraId="4E75C4B0" w14:textId="77777777" w:rsidR="005B08E9" w:rsidRDefault="005B08E9" w:rsidP="00A949AA"/>
              </w:tc>
              <w:tc>
                <w:tcPr>
                  <w:tcW w:w="444" w:type="dxa"/>
                </w:tcPr>
                <w:p w14:paraId="170766D0" w14:textId="77777777" w:rsidR="005B08E9" w:rsidRDefault="005B08E9" w:rsidP="00A949AA"/>
              </w:tc>
              <w:tc>
                <w:tcPr>
                  <w:tcW w:w="444" w:type="dxa"/>
                </w:tcPr>
                <w:p w14:paraId="11FFE8FF" w14:textId="77777777" w:rsidR="005B08E9" w:rsidRDefault="005B08E9" w:rsidP="00A949AA"/>
              </w:tc>
              <w:tc>
                <w:tcPr>
                  <w:tcW w:w="444" w:type="dxa"/>
                </w:tcPr>
                <w:p w14:paraId="219A314A" w14:textId="77777777" w:rsidR="005B08E9" w:rsidRDefault="005B08E9" w:rsidP="00A949AA"/>
              </w:tc>
            </w:tr>
            <w:tr w:rsidR="005B08E9" w14:paraId="2AE0CEA2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4681C1D9" w14:textId="77777777" w:rsidR="005B08E9" w:rsidRDefault="005B08E9" w:rsidP="00A949AA"/>
              </w:tc>
              <w:tc>
                <w:tcPr>
                  <w:tcW w:w="444" w:type="dxa"/>
                </w:tcPr>
                <w:p w14:paraId="7AF66BEF" w14:textId="77777777" w:rsidR="005B08E9" w:rsidRDefault="005B08E9" w:rsidP="00A949AA"/>
              </w:tc>
              <w:tc>
                <w:tcPr>
                  <w:tcW w:w="444" w:type="dxa"/>
                </w:tcPr>
                <w:p w14:paraId="5A97A250" w14:textId="77777777" w:rsidR="005B08E9" w:rsidRDefault="005B08E9" w:rsidP="00A949AA"/>
              </w:tc>
              <w:tc>
                <w:tcPr>
                  <w:tcW w:w="444" w:type="dxa"/>
                </w:tcPr>
                <w:p w14:paraId="063AC5E3" w14:textId="77777777" w:rsidR="005B08E9" w:rsidRDefault="005B08E9" w:rsidP="00A949AA"/>
              </w:tc>
              <w:tc>
                <w:tcPr>
                  <w:tcW w:w="444" w:type="dxa"/>
                </w:tcPr>
                <w:p w14:paraId="17C63B62" w14:textId="77777777" w:rsidR="005B08E9" w:rsidRDefault="005B08E9" w:rsidP="00A949AA"/>
              </w:tc>
            </w:tr>
          </w:tbl>
          <w:p w14:paraId="0D63E0E4" w14:textId="77777777" w:rsidR="005B08E9" w:rsidRDefault="005B08E9" w:rsidP="00A949AA">
            <w:r>
              <w:t xml:space="preserve"> </w:t>
            </w:r>
          </w:p>
        </w:tc>
        <w:tc>
          <w:tcPr>
            <w:tcW w:w="3166" w:type="dxa"/>
          </w:tcPr>
          <w:p w14:paraId="4BB73B9B" w14:textId="77777777" w:rsidR="005B08E9" w:rsidRDefault="005B08E9" w:rsidP="00A949AA">
            <w:r w:rsidRPr="00393ED1">
              <w:t xml:space="preserve">Output: </w:t>
            </w:r>
          </w:p>
          <w:p w14:paraId="4F768CAA" w14:textId="77777777" w:rsidR="005B08E9" w:rsidRDefault="005B08E9" w:rsidP="00A949AA">
            <w:r>
              <w:t>5x5 game board</w:t>
            </w:r>
          </w:p>
          <w:p w14:paraId="11FF2A0E" w14:textId="77777777" w:rsidR="005B08E9" w:rsidRDefault="005B08E9" w:rsidP="00A949AA"/>
          <w:p w14:paraId="04FD1BD4" w14:textId="77777777" w:rsidR="005B08E9" w:rsidRDefault="005B08E9" w:rsidP="00A949AA">
            <w:proofErr w:type="spellStart"/>
            <w:r>
              <w:t>checkDiagWin</w:t>
            </w:r>
            <w:proofErr w:type="spellEnd"/>
            <w:r>
              <w:t xml:space="preserve"> == true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5B08E9" w14:paraId="3747D739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7D214517" w14:textId="77777777" w:rsidR="005B08E9" w:rsidRDefault="005B08E9" w:rsidP="00A949AA"/>
              </w:tc>
              <w:tc>
                <w:tcPr>
                  <w:tcW w:w="444" w:type="dxa"/>
                </w:tcPr>
                <w:p w14:paraId="00648297" w14:textId="77777777" w:rsidR="005B08E9" w:rsidRDefault="005B08E9" w:rsidP="00A949AA"/>
              </w:tc>
              <w:tc>
                <w:tcPr>
                  <w:tcW w:w="444" w:type="dxa"/>
                </w:tcPr>
                <w:p w14:paraId="2AF27874" w14:textId="77777777" w:rsidR="005B08E9" w:rsidRDefault="005B08E9" w:rsidP="00A949AA"/>
              </w:tc>
              <w:tc>
                <w:tcPr>
                  <w:tcW w:w="444" w:type="dxa"/>
                </w:tcPr>
                <w:p w14:paraId="3303CA51" w14:textId="77777777" w:rsidR="005B08E9" w:rsidRDefault="005B08E9" w:rsidP="00A949AA"/>
              </w:tc>
              <w:tc>
                <w:tcPr>
                  <w:tcW w:w="444" w:type="dxa"/>
                </w:tcPr>
                <w:p w14:paraId="337554ED" w14:textId="77777777" w:rsidR="005B08E9" w:rsidRDefault="005B08E9" w:rsidP="00A949AA"/>
              </w:tc>
            </w:tr>
            <w:tr w:rsidR="005B08E9" w14:paraId="48CA2C7C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5A18785A" w14:textId="77777777" w:rsidR="005B08E9" w:rsidRDefault="005B08E9" w:rsidP="00A949AA"/>
              </w:tc>
              <w:tc>
                <w:tcPr>
                  <w:tcW w:w="444" w:type="dxa"/>
                </w:tcPr>
                <w:p w14:paraId="77CDFBF2" w14:textId="77777777" w:rsidR="005B08E9" w:rsidRDefault="005B08E9" w:rsidP="00A949AA"/>
              </w:tc>
              <w:tc>
                <w:tcPr>
                  <w:tcW w:w="444" w:type="dxa"/>
                </w:tcPr>
                <w:p w14:paraId="3447584B" w14:textId="77777777" w:rsidR="005B08E9" w:rsidRDefault="005B08E9" w:rsidP="00A949AA"/>
              </w:tc>
              <w:tc>
                <w:tcPr>
                  <w:tcW w:w="444" w:type="dxa"/>
                </w:tcPr>
                <w:p w14:paraId="301305F2" w14:textId="77777777" w:rsidR="005B08E9" w:rsidRDefault="005B08E9" w:rsidP="00A949AA"/>
              </w:tc>
              <w:tc>
                <w:tcPr>
                  <w:tcW w:w="444" w:type="dxa"/>
                </w:tcPr>
                <w:p w14:paraId="64D7E071" w14:textId="77777777" w:rsidR="005B08E9" w:rsidRDefault="005B08E9" w:rsidP="00A949AA"/>
              </w:tc>
            </w:tr>
            <w:tr w:rsidR="005B08E9" w14:paraId="0B224DEE" w14:textId="77777777" w:rsidTr="00A949AA">
              <w:trPr>
                <w:trHeight w:val="365"/>
              </w:trPr>
              <w:tc>
                <w:tcPr>
                  <w:tcW w:w="444" w:type="dxa"/>
                </w:tcPr>
                <w:p w14:paraId="0F197E4C" w14:textId="77777777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600ED6A4" w14:textId="77777777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344D31C9" w14:textId="171EF27B" w:rsidR="005B08E9" w:rsidRDefault="005B08E9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107BCE8E" w14:textId="77777777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78AFCB97" w14:textId="293C79B9" w:rsidR="005B08E9" w:rsidRDefault="005B08E9" w:rsidP="00A949AA">
                  <w:pPr>
                    <w:jc w:val="center"/>
                  </w:pPr>
                </w:p>
              </w:tc>
            </w:tr>
            <w:tr w:rsidR="005B08E9" w14:paraId="7ACE373C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3E14507E" w14:textId="77777777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2C60D1FC" w14:textId="2F29F72F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19646CB8" w14:textId="0C3619BC" w:rsidR="005B08E9" w:rsidRDefault="005B08E9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3CAB7CDA" w14:textId="61BCCBC4" w:rsidR="005B08E9" w:rsidRDefault="005B08E9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19E17EE8" w14:textId="194906EB" w:rsidR="005B08E9" w:rsidRDefault="005B08E9" w:rsidP="00A949AA">
                  <w:pPr>
                    <w:jc w:val="center"/>
                  </w:pPr>
                </w:p>
              </w:tc>
            </w:tr>
            <w:tr w:rsidR="005B08E9" w14:paraId="1C823A20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5429F866" w14:textId="11777757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692B47C7" w14:textId="77FC90D9" w:rsidR="005B08E9" w:rsidRDefault="005B08E9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3C6D9E9F" w14:textId="53571961" w:rsidR="005B08E9" w:rsidRDefault="005B08E9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546B00DE" w14:textId="1DF3B391" w:rsidR="005B08E9" w:rsidRDefault="005B08E9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280D2CF3" w14:textId="47DA6433" w:rsidR="005B08E9" w:rsidRDefault="005B08E9" w:rsidP="00A949AA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4AFC9AEA" w14:textId="77777777" w:rsidR="005B08E9" w:rsidRDefault="005B08E9" w:rsidP="00A949AA"/>
        </w:tc>
        <w:tc>
          <w:tcPr>
            <w:tcW w:w="3166" w:type="dxa"/>
          </w:tcPr>
          <w:p w14:paraId="57CFF32D" w14:textId="77777777" w:rsidR="005B08E9" w:rsidRDefault="005B08E9" w:rsidP="00A949AA">
            <w:r>
              <w:t>Reason:</w:t>
            </w:r>
          </w:p>
          <w:p w14:paraId="5FB0DBF7" w14:textId="743A3589" w:rsidR="005B08E9" w:rsidRDefault="005B08E9" w:rsidP="00A949AA">
            <w:r>
              <w:t xml:space="preserve">This case is unique because it checks for a win on the bottom </w:t>
            </w:r>
            <w:r w:rsidR="004C7353">
              <w:t>right</w:t>
            </w:r>
            <w:r>
              <w:t xml:space="preserve"> edge of the gameboard.</w:t>
            </w:r>
          </w:p>
          <w:p w14:paraId="1EF36BAC" w14:textId="77777777" w:rsidR="005B08E9" w:rsidRDefault="005B08E9" w:rsidP="00A949AA"/>
          <w:p w14:paraId="7B767042" w14:textId="77777777" w:rsidR="005B08E9" w:rsidRDefault="005B08E9" w:rsidP="00A949AA">
            <w:r>
              <w:t>Function:</w:t>
            </w:r>
          </w:p>
          <w:p w14:paraId="09BD9ED3" w14:textId="0CD237D9" w:rsidR="005B08E9" w:rsidRDefault="005B08E9" w:rsidP="00A949AA">
            <w:proofErr w:type="spellStart"/>
            <w:r>
              <w:t>test_diag_down_</w:t>
            </w:r>
            <w:r w:rsidR="004C7353">
              <w:t>right</w:t>
            </w:r>
            <w:proofErr w:type="spellEnd"/>
          </w:p>
        </w:tc>
      </w:tr>
    </w:tbl>
    <w:p w14:paraId="7A44256D" w14:textId="77777777" w:rsidR="00413EF8" w:rsidRDefault="00413EF8" w:rsidP="00413EF8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6"/>
        <w:gridCol w:w="3166"/>
        <w:gridCol w:w="3166"/>
      </w:tblGrid>
      <w:tr w:rsidR="004C7353" w14:paraId="161686ED" w14:textId="77777777" w:rsidTr="00A949AA">
        <w:trPr>
          <w:trHeight w:val="3175"/>
        </w:trPr>
        <w:tc>
          <w:tcPr>
            <w:tcW w:w="3166" w:type="dxa"/>
          </w:tcPr>
          <w:p w14:paraId="00A4E0C7" w14:textId="77777777" w:rsidR="004C7353" w:rsidRDefault="004C7353" w:rsidP="00A949AA">
            <w:r>
              <w:lastRenderedPageBreak/>
              <w:t>Input:</w:t>
            </w:r>
          </w:p>
          <w:p w14:paraId="504FF0B5" w14:textId="77777777" w:rsidR="004C7353" w:rsidRDefault="004C7353" w:rsidP="00A949AA">
            <w:r w:rsidRPr="00393ED1">
              <w:t xml:space="preserve">rows = </w:t>
            </w:r>
            <w:r>
              <w:t>5</w:t>
            </w:r>
          </w:p>
          <w:p w14:paraId="25D2355C" w14:textId="77777777" w:rsidR="004C7353" w:rsidRDefault="004C7353" w:rsidP="00A949AA">
            <w:r w:rsidRPr="00393ED1">
              <w:t xml:space="preserve">columns = </w:t>
            </w:r>
            <w:r>
              <w:t>5</w:t>
            </w:r>
          </w:p>
          <w:p w14:paraId="0C55D50E" w14:textId="77777777" w:rsidR="004C7353" w:rsidRPr="00393ED1" w:rsidRDefault="004C7353" w:rsidP="00A949AA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4C7353" w14:paraId="0B076383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53DB2A44" w14:textId="77777777" w:rsidR="004C7353" w:rsidRDefault="004C7353" w:rsidP="00A949AA"/>
              </w:tc>
              <w:tc>
                <w:tcPr>
                  <w:tcW w:w="444" w:type="dxa"/>
                </w:tcPr>
                <w:p w14:paraId="19F144AD" w14:textId="77777777" w:rsidR="004C7353" w:rsidRDefault="004C7353" w:rsidP="00A949AA"/>
              </w:tc>
              <w:tc>
                <w:tcPr>
                  <w:tcW w:w="444" w:type="dxa"/>
                </w:tcPr>
                <w:p w14:paraId="57E46FBF" w14:textId="77777777" w:rsidR="004C7353" w:rsidRDefault="004C7353" w:rsidP="00A949AA"/>
              </w:tc>
              <w:tc>
                <w:tcPr>
                  <w:tcW w:w="444" w:type="dxa"/>
                </w:tcPr>
                <w:p w14:paraId="719FD67D" w14:textId="77777777" w:rsidR="004C7353" w:rsidRDefault="004C7353" w:rsidP="00A949AA"/>
              </w:tc>
              <w:tc>
                <w:tcPr>
                  <w:tcW w:w="444" w:type="dxa"/>
                </w:tcPr>
                <w:p w14:paraId="1BF46D07" w14:textId="77777777" w:rsidR="004C7353" w:rsidRDefault="004C7353" w:rsidP="00A949AA"/>
              </w:tc>
            </w:tr>
            <w:tr w:rsidR="004C7353" w14:paraId="42D0DF5C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35815462" w14:textId="77777777" w:rsidR="004C7353" w:rsidRDefault="004C7353" w:rsidP="00A949AA"/>
              </w:tc>
              <w:tc>
                <w:tcPr>
                  <w:tcW w:w="444" w:type="dxa"/>
                </w:tcPr>
                <w:p w14:paraId="3D8F0B7E" w14:textId="77777777" w:rsidR="004C7353" w:rsidRDefault="004C7353" w:rsidP="00A949AA"/>
              </w:tc>
              <w:tc>
                <w:tcPr>
                  <w:tcW w:w="444" w:type="dxa"/>
                </w:tcPr>
                <w:p w14:paraId="33B8BD16" w14:textId="77777777" w:rsidR="004C7353" w:rsidRDefault="004C7353" w:rsidP="00A949AA"/>
              </w:tc>
              <w:tc>
                <w:tcPr>
                  <w:tcW w:w="444" w:type="dxa"/>
                </w:tcPr>
                <w:p w14:paraId="513AC670" w14:textId="77777777" w:rsidR="004C7353" w:rsidRDefault="004C7353" w:rsidP="00A949AA"/>
              </w:tc>
              <w:tc>
                <w:tcPr>
                  <w:tcW w:w="444" w:type="dxa"/>
                </w:tcPr>
                <w:p w14:paraId="56DBA189" w14:textId="77777777" w:rsidR="004C7353" w:rsidRDefault="004C7353" w:rsidP="00A949AA"/>
              </w:tc>
            </w:tr>
            <w:tr w:rsidR="004C7353" w14:paraId="097FDACF" w14:textId="77777777" w:rsidTr="00A949AA">
              <w:trPr>
                <w:trHeight w:val="365"/>
              </w:trPr>
              <w:tc>
                <w:tcPr>
                  <w:tcW w:w="444" w:type="dxa"/>
                </w:tcPr>
                <w:p w14:paraId="6215970C" w14:textId="77777777" w:rsidR="004C7353" w:rsidRDefault="004C7353" w:rsidP="00A949AA"/>
              </w:tc>
              <w:tc>
                <w:tcPr>
                  <w:tcW w:w="444" w:type="dxa"/>
                </w:tcPr>
                <w:p w14:paraId="7150A443" w14:textId="77777777" w:rsidR="004C7353" w:rsidRDefault="004C7353" w:rsidP="00A949AA"/>
              </w:tc>
              <w:tc>
                <w:tcPr>
                  <w:tcW w:w="444" w:type="dxa"/>
                </w:tcPr>
                <w:p w14:paraId="3DBA96AD" w14:textId="77777777" w:rsidR="004C7353" w:rsidRDefault="004C7353" w:rsidP="00A949AA"/>
              </w:tc>
              <w:tc>
                <w:tcPr>
                  <w:tcW w:w="444" w:type="dxa"/>
                </w:tcPr>
                <w:p w14:paraId="3A3339E6" w14:textId="77777777" w:rsidR="004C7353" w:rsidRDefault="004C7353" w:rsidP="00A949AA"/>
              </w:tc>
              <w:tc>
                <w:tcPr>
                  <w:tcW w:w="444" w:type="dxa"/>
                </w:tcPr>
                <w:p w14:paraId="5A40F83B" w14:textId="77777777" w:rsidR="004C7353" w:rsidRDefault="004C7353" w:rsidP="00A949AA"/>
              </w:tc>
            </w:tr>
            <w:tr w:rsidR="004C7353" w14:paraId="23B90802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08F9F5D8" w14:textId="77777777" w:rsidR="004C7353" w:rsidRDefault="004C7353" w:rsidP="00A949AA"/>
              </w:tc>
              <w:tc>
                <w:tcPr>
                  <w:tcW w:w="444" w:type="dxa"/>
                </w:tcPr>
                <w:p w14:paraId="78590D3F" w14:textId="77777777" w:rsidR="004C7353" w:rsidRDefault="004C7353" w:rsidP="00A949AA"/>
              </w:tc>
              <w:tc>
                <w:tcPr>
                  <w:tcW w:w="444" w:type="dxa"/>
                </w:tcPr>
                <w:p w14:paraId="0B5E296B" w14:textId="77777777" w:rsidR="004C7353" w:rsidRDefault="004C7353" w:rsidP="00A949AA"/>
              </w:tc>
              <w:tc>
                <w:tcPr>
                  <w:tcW w:w="444" w:type="dxa"/>
                </w:tcPr>
                <w:p w14:paraId="3667A758" w14:textId="77777777" w:rsidR="004C7353" w:rsidRDefault="004C7353" w:rsidP="00A949AA"/>
              </w:tc>
              <w:tc>
                <w:tcPr>
                  <w:tcW w:w="444" w:type="dxa"/>
                </w:tcPr>
                <w:p w14:paraId="418B9AA8" w14:textId="77777777" w:rsidR="004C7353" w:rsidRDefault="004C7353" w:rsidP="00A949AA"/>
              </w:tc>
            </w:tr>
            <w:tr w:rsidR="004C7353" w14:paraId="6DDFF901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0C74FA90" w14:textId="77777777" w:rsidR="004C7353" w:rsidRDefault="004C7353" w:rsidP="00A949AA"/>
              </w:tc>
              <w:tc>
                <w:tcPr>
                  <w:tcW w:w="444" w:type="dxa"/>
                </w:tcPr>
                <w:p w14:paraId="7EBD24E0" w14:textId="77777777" w:rsidR="004C7353" w:rsidRDefault="004C7353" w:rsidP="00A949AA"/>
              </w:tc>
              <w:tc>
                <w:tcPr>
                  <w:tcW w:w="444" w:type="dxa"/>
                </w:tcPr>
                <w:p w14:paraId="393C98EA" w14:textId="77777777" w:rsidR="004C7353" w:rsidRDefault="004C7353" w:rsidP="00A949AA"/>
              </w:tc>
              <w:tc>
                <w:tcPr>
                  <w:tcW w:w="444" w:type="dxa"/>
                </w:tcPr>
                <w:p w14:paraId="64C32671" w14:textId="77777777" w:rsidR="004C7353" w:rsidRDefault="004C7353" w:rsidP="00A949AA"/>
              </w:tc>
              <w:tc>
                <w:tcPr>
                  <w:tcW w:w="444" w:type="dxa"/>
                </w:tcPr>
                <w:p w14:paraId="2DA6AA4C" w14:textId="77777777" w:rsidR="004C7353" w:rsidRDefault="004C7353" w:rsidP="00A949AA"/>
              </w:tc>
            </w:tr>
          </w:tbl>
          <w:p w14:paraId="44607B92" w14:textId="77777777" w:rsidR="004C7353" w:rsidRDefault="004C7353" w:rsidP="00A949AA">
            <w:r>
              <w:t xml:space="preserve"> </w:t>
            </w:r>
          </w:p>
        </w:tc>
        <w:tc>
          <w:tcPr>
            <w:tcW w:w="3166" w:type="dxa"/>
          </w:tcPr>
          <w:p w14:paraId="44717292" w14:textId="77777777" w:rsidR="004C7353" w:rsidRDefault="004C7353" w:rsidP="00A949AA">
            <w:r w:rsidRPr="00393ED1">
              <w:t xml:space="preserve">Output: </w:t>
            </w:r>
          </w:p>
          <w:p w14:paraId="4F451F68" w14:textId="77777777" w:rsidR="004C7353" w:rsidRDefault="004C7353" w:rsidP="00A949AA">
            <w:r>
              <w:t>5x5 game board</w:t>
            </w:r>
          </w:p>
          <w:p w14:paraId="29D2C6DA" w14:textId="77777777" w:rsidR="004C7353" w:rsidRDefault="004C7353" w:rsidP="00A949AA"/>
          <w:p w14:paraId="16236C85" w14:textId="77777777" w:rsidR="004C7353" w:rsidRDefault="004C7353" w:rsidP="00A949AA">
            <w:proofErr w:type="spellStart"/>
            <w:r>
              <w:t>checkDiagWin</w:t>
            </w:r>
            <w:proofErr w:type="spellEnd"/>
            <w:r>
              <w:t xml:space="preserve"> == false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4C7353" w14:paraId="3E6046C3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6806DD31" w14:textId="77777777" w:rsidR="004C7353" w:rsidRDefault="004C7353" w:rsidP="00A949AA"/>
              </w:tc>
              <w:tc>
                <w:tcPr>
                  <w:tcW w:w="444" w:type="dxa"/>
                </w:tcPr>
                <w:p w14:paraId="6A608773" w14:textId="77777777" w:rsidR="004C7353" w:rsidRDefault="004C7353" w:rsidP="00A949AA"/>
              </w:tc>
              <w:tc>
                <w:tcPr>
                  <w:tcW w:w="444" w:type="dxa"/>
                </w:tcPr>
                <w:p w14:paraId="14394123" w14:textId="77777777" w:rsidR="004C7353" w:rsidRDefault="004C7353" w:rsidP="00A949AA"/>
              </w:tc>
              <w:tc>
                <w:tcPr>
                  <w:tcW w:w="444" w:type="dxa"/>
                </w:tcPr>
                <w:p w14:paraId="7384A6F1" w14:textId="77777777" w:rsidR="004C7353" w:rsidRDefault="004C7353" w:rsidP="00A949AA"/>
              </w:tc>
              <w:tc>
                <w:tcPr>
                  <w:tcW w:w="444" w:type="dxa"/>
                </w:tcPr>
                <w:p w14:paraId="4305537A" w14:textId="77777777" w:rsidR="004C7353" w:rsidRDefault="004C7353" w:rsidP="00A949AA"/>
              </w:tc>
            </w:tr>
            <w:tr w:rsidR="004C7353" w14:paraId="4A60784E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0E877FB5" w14:textId="77777777" w:rsidR="004C7353" w:rsidRDefault="004C7353" w:rsidP="00A949AA"/>
              </w:tc>
              <w:tc>
                <w:tcPr>
                  <w:tcW w:w="444" w:type="dxa"/>
                </w:tcPr>
                <w:p w14:paraId="7F3B068F" w14:textId="77777777" w:rsidR="004C7353" w:rsidRDefault="004C7353" w:rsidP="00A949AA"/>
              </w:tc>
              <w:tc>
                <w:tcPr>
                  <w:tcW w:w="444" w:type="dxa"/>
                </w:tcPr>
                <w:p w14:paraId="1677AAEA" w14:textId="77777777" w:rsidR="004C7353" w:rsidRDefault="004C7353" w:rsidP="00A949AA"/>
              </w:tc>
              <w:tc>
                <w:tcPr>
                  <w:tcW w:w="444" w:type="dxa"/>
                </w:tcPr>
                <w:p w14:paraId="07E49C5E" w14:textId="77777777" w:rsidR="004C7353" w:rsidRDefault="004C7353" w:rsidP="00A949AA"/>
              </w:tc>
              <w:tc>
                <w:tcPr>
                  <w:tcW w:w="444" w:type="dxa"/>
                </w:tcPr>
                <w:p w14:paraId="684F6EF4" w14:textId="77777777" w:rsidR="004C7353" w:rsidRDefault="004C7353" w:rsidP="00A949AA"/>
              </w:tc>
            </w:tr>
            <w:tr w:rsidR="004C7353" w14:paraId="48A02552" w14:textId="77777777" w:rsidTr="00A949AA">
              <w:trPr>
                <w:trHeight w:val="365"/>
              </w:trPr>
              <w:tc>
                <w:tcPr>
                  <w:tcW w:w="444" w:type="dxa"/>
                </w:tcPr>
                <w:p w14:paraId="71F4373A" w14:textId="77777777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40F7A5AE" w14:textId="77777777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779BD68E" w14:textId="77777777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3082F754" w14:textId="77777777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2B57212A" w14:textId="77777777" w:rsidR="004C7353" w:rsidRDefault="004C7353" w:rsidP="00A949AA">
                  <w:pPr>
                    <w:jc w:val="center"/>
                  </w:pPr>
                </w:p>
              </w:tc>
            </w:tr>
            <w:tr w:rsidR="004C7353" w14:paraId="2EA3F354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42C48531" w14:textId="77777777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083690CE" w14:textId="105D6465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305DE6CF" w14:textId="77777777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1D6C60FA" w14:textId="6AE28D8E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61D11F20" w14:textId="77777777" w:rsidR="004C7353" w:rsidRDefault="004C7353" w:rsidP="00A949AA">
                  <w:pPr>
                    <w:jc w:val="center"/>
                  </w:pPr>
                </w:p>
              </w:tc>
            </w:tr>
            <w:tr w:rsidR="004C7353" w14:paraId="37494244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62BABC26" w14:textId="7DCB08E9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30D0E774" w14:textId="69E12811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594C2B53" w14:textId="77777777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5A26F55A" w14:textId="36191ED0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239F749C" w14:textId="7129F499" w:rsidR="004C7353" w:rsidRDefault="004C7353" w:rsidP="00A949AA">
                  <w:pPr>
                    <w:jc w:val="center"/>
                  </w:pPr>
                  <w:r>
                    <w:t>O</w:t>
                  </w:r>
                </w:p>
              </w:tc>
            </w:tr>
          </w:tbl>
          <w:p w14:paraId="107FEA05" w14:textId="77777777" w:rsidR="004C7353" w:rsidRDefault="004C7353" w:rsidP="00A949AA"/>
        </w:tc>
        <w:tc>
          <w:tcPr>
            <w:tcW w:w="3166" w:type="dxa"/>
          </w:tcPr>
          <w:p w14:paraId="164187F4" w14:textId="77777777" w:rsidR="004C7353" w:rsidRDefault="004C7353" w:rsidP="00A949AA">
            <w:r>
              <w:t>Reason:</w:t>
            </w:r>
          </w:p>
          <w:p w14:paraId="6B094FB7" w14:textId="76B77478" w:rsidR="004C7353" w:rsidRDefault="004C7353" w:rsidP="00A949AA">
            <w:r>
              <w:t xml:space="preserve">This case is unique because it checks for a correct sequence on the bottom </w:t>
            </w:r>
            <w:r>
              <w:t>right</w:t>
            </w:r>
            <w:r>
              <w:t xml:space="preserve"> edge of the gameboard.</w:t>
            </w:r>
          </w:p>
          <w:p w14:paraId="5F440289" w14:textId="77777777" w:rsidR="004C7353" w:rsidRDefault="004C7353" w:rsidP="00A949AA"/>
          <w:p w14:paraId="4F2220B4" w14:textId="77777777" w:rsidR="004C7353" w:rsidRDefault="004C7353" w:rsidP="00A949AA">
            <w:r>
              <w:t>Function:</w:t>
            </w:r>
          </w:p>
          <w:p w14:paraId="6B4D788C" w14:textId="4928D72C" w:rsidR="004C7353" w:rsidRDefault="004C7353" w:rsidP="00A949AA">
            <w:proofErr w:type="spellStart"/>
            <w:r>
              <w:t>test_noWin_diag_down_</w:t>
            </w:r>
            <w:r>
              <w:t>right</w:t>
            </w:r>
            <w:proofErr w:type="spellEnd"/>
          </w:p>
        </w:tc>
      </w:tr>
      <w:tr w:rsidR="004C7353" w14:paraId="43943B16" w14:textId="77777777" w:rsidTr="00A949AA">
        <w:trPr>
          <w:trHeight w:val="3175"/>
        </w:trPr>
        <w:tc>
          <w:tcPr>
            <w:tcW w:w="3166" w:type="dxa"/>
          </w:tcPr>
          <w:p w14:paraId="71A882B0" w14:textId="77777777" w:rsidR="004C7353" w:rsidRDefault="004C7353" w:rsidP="00A949AA">
            <w:r>
              <w:t>Input:</w:t>
            </w:r>
          </w:p>
          <w:p w14:paraId="68AA8E4D" w14:textId="77777777" w:rsidR="004C7353" w:rsidRDefault="004C7353" w:rsidP="00A949AA">
            <w:r w:rsidRPr="00393ED1">
              <w:t xml:space="preserve">rows = </w:t>
            </w:r>
            <w:r>
              <w:t>5</w:t>
            </w:r>
          </w:p>
          <w:p w14:paraId="7221FD41" w14:textId="77777777" w:rsidR="004C7353" w:rsidRDefault="004C7353" w:rsidP="00A949AA">
            <w:r w:rsidRPr="00393ED1">
              <w:t xml:space="preserve">columns = </w:t>
            </w:r>
            <w:r>
              <w:t>5</w:t>
            </w:r>
          </w:p>
          <w:p w14:paraId="1CFDAC4A" w14:textId="77777777" w:rsidR="004C7353" w:rsidRPr="00393ED1" w:rsidRDefault="004C7353" w:rsidP="00A949AA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4C7353" w14:paraId="67A1EDEE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4AC74828" w14:textId="77777777" w:rsidR="004C7353" w:rsidRDefault="004C7353" w:rsidP="00A949AA"/>
              </w:tc>
              <w:tc>
                <w:tcPr>
                  <w:tcW w:w="444" w:type="dxa"/>
                </w:tcPr>
                <w:p w14:paraId="5A2805FD" w14:textId="77777777" w:rsidR="004C7353" w:rsidRDefault="004C7353" w:rsidP="00A949AA"/>
              </w:tc>
              <w:tc>
                <w:tcPr>
                  <w:tcW w:w="444" w:type="dxa"/>
                </w:tcPr>
                <w:p w14:paraId="4C7AA47C" w14:textId="77777777" w:rsidR="004C7353" w:rsidRDefault="004C7353" w:rsidP="00A949AA"/>
              </w:tc>
              <w:tc>
                <w:tcPr>
                  <w:tcW w:w="444" w:type="dxa"/>
                </w:tcPr>
                <w:p w14:paraId="18050044" w14:textId="77777777" w:rsidR="004C7353" w:rsidRDefault="004C7353" w:rsidP="00A949AA"/>
              </w:tc>
              <w:tc>
                <w:tcPr>
                  <w:tcW w:w="444" w:type="dxa"/>
                </w:tcPr>
                <w:p w14:paraId="12E7F4AB" w14:textId="77777777" w:rsidR="004C7353" w:rsidRDefault="004C7353" w:rsidP="00A949AA"/>
              </w:tc>
            </w:tr>
            <w:tr w:rsidR="004C7353" w14:paraId="5B21FC06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4A31AAF0" w14:textId="77777777" w:rsidR="004C7353" w:rsidRDefault="004C7353" w:rsidP="00A949AA"/>
              </w:tc>
              <w:tc>
                <w:tcPr>
                  <w:tcW w:w="444" w:type="dxa"/>
                </w:tcPr>
                <w:p w14:paraId="6E778D1B" w14:textId="77777777" w:rsidR="004C7353" w:rsidRDefault="004C7353" w:rsidP="00A949AA"/>
              </w:tc>
              <w:tc>
                <w:tcPr>
                  <w:tcW w:w="444" w:type="dxa"/>
                </w:tcPr>
                <w:p w14:paraId="7B6D2F6E" w14:textId="77777777" w:rsidR="004C7353" w:rsidRDefault="004C7353" w:rsidP="00A949AA"/>
              </w:tc>
              <w:tc>
                <w:tcPr>
                  <w:tcW w:w="444" w:type="dxa"/>
                </w:tcPr>
                <w:p w14:paraId="26C17B16" w14:textId="77777777" w:rsidR="004C7353" w:rsidRDefault="004C7353" w:rsidP="00A949AA"/>
              </w:tc>
              <w:tc>
                <w:tcPr>
                  <w:tcW w:w="444" w:type="dxa"/>
                </w:tcPr>
                <w:p w14:paraId="679BB2A9" w14:textId="77777777" w:rsidR="004C7353" w:rsidRDefault="004C7353" w:rsidP="00A949AA"/>
              </w:tc>
            </w:tr>
            <w:tr w:rsidR="004C7353" w14:paraId="43FA58F2" w14:textId="77777777" w:rsidTr="00A949AA">
              <w:trPr>
                <w:trHeight w:val="365"/>
              </w:trPr>
              <w:tc>
                <w:tcPr>
                  <w:tcW w:w="444" w:type="dxa"/>
                </w:tcPr>
                <w:p w14:paraId="41CE4AF8" w14:textId="77777777" w:rsidR="004C7353" w:rsidRDefault="004C7353" w:rsidP="00A949AA"/>
              </w:tc>
              <w:tc>
                <w:tcPr>
                  <w:tcW w:w="444" w:type="dxa"/>
                </w:tcPr>
                <w:p w14:paraId="221EEF4D" w14:textId="77777777" w:rsidR="004C7353" w:rsidRDefault="004C7353" w:rsidP="00A949AA"/>
              </w:tc>
              <w:tc>
                <w:tcPr>
                  <w:tcW w:w="444" w:type="dxa"/>
                </w:tcPr>
                <w:p w14:paraId="17CF2355" w14:textId="77777777" w:rsidR="004C7353" w:rsidRDefault="004C7353" w:rsidP="00A949AA"/>
              </w:tc>
              <w:tc>
                <w:tcPr>
                  <w:tcW w:w="444" w:type="dxa"/>
                </w:tcPr>
                <w:p w14:paraId="008B3CDD" w14:textId="77777777" w:rsidR="004C7353" w:rsidRDefault="004C7353" w:rsidP="00A949AA"/>
              </w:tc>
              <w:tc>
                <w:tcPr>
                  <w:tcW w:w="444" w:type="dxa"/>
                </w:tcPr>
                <w:p w14:paraId="78AA9A9C" w14:textId="77777777" w:rsidR="004C7353" w:rsidRDefault="004C7353" w:rsidP="00A949AA"/>
              </w:tc>
            </w:tr>
            <w:tr w:rsidR="004C7353" w14:paraId="4015EBF7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76330E1B" w14:textId="77777777" w:rsidR="004C7353" w:rsidRDefault="004C7353" w:rsidP="00A949AA"/>
              </w:tc>
              <w:tc>
                <w:tcPr>
                  <w:tcW w:w="444" w:type="dxa"/>
                </w:tcPr>
                <w:p w14:paraId="1FB12BFB" w14:textId="77777777" w:rsidR="004C7353" w:rsidRDefault="004C7353" w:rsidP="00A949AA"/>
              </w:tc>
              <w:tc>
                <w:tcPr>
                  <w:tcW w:w="444" w:type="dxa"/>
                </w:tcPr>
                <w:p w14:paraId="6AF0ED8F" w14:textId="77777777" w:rsidR="004C7353" w:rsidRDefault="004C7353" w:rsidP="00A949AA"/>
              </w:tc>
              <w:tc>
                <w:tcPr>
                  <w:tcW w:w="444" w:type="dxa"/>
                </w:tcPr>
                <w:p w14:paraId="37D67BB0" w14:textId="77777777" w:rsidR="004C7353" w:rsidRDefault="004C7353" w:rsidP="00A949AA"/>
              </w:tc>
              <w:tc>
                <w:tcPr>
                  <w:tcW w:w="444" w:type="dxa"/>
                </w:tcPr>
                <w:p w14:paraId="3A53E8C7" w14:textId="77777777" w:rsidR="004C7353" w:rsidRDefault="004C7353" w:rsidP="00A949AA"/>
              </w:tc>
            </w:tr>
            <w:tr w:rsidR="004C7353" w14:paraId="4A27AEBB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240A3C1F" w14:textId="77777777" w:rsidR="004C7353" w:rsidRDefault="004C7353" w:rsidP="00A949AA"/>
              </w:tc>
              <w:tc>
                <w:tcPr>
                  <w:tcW w:w="444" w:type="dxa"/>
                </w:tcPr>
                <w:p w14:paraId="37B13F7D" w14:textId="77777777" w:rsidR="004C7353" w:rsidRDefault="004C7353" w:rsidP="00A949AA"/>
              </w:tc>
              <w:tc>
                <w:tcPr>
                  <w:tcW w:w="444" w:type="dxa"/>
                </w:tcPr>
                <w:p w14:paraId="25DD6A2A" w14:textId="77777777" w:rsidR="004C7353" w:rsidRDefault="004C7353" w:rsidP="00A949AA"/>
              </w:tc>
              <w:tc>
                <w:tcPr>
                  <w:tcW w:w="444" w:type="dxa"/>
                </w:tcPr>
                <w:p w14:paraId="3A3E993C" w14:textId="77777777" w:rsidR="004C7353" w:rsidRDefault="004C7353" w:rsidP="00A949AA"/>
              </w:tc>
              <w:tc>
                <w:tcPr>
                  <w:tcW w:w="444" w:type="dxa"/>
                </w:tcPr>
                <w:p w14:paraId="0E8973AF" w14:textId="77777777" w:rsidR="004C7353" w:rsidRDefault="004C7353" w:rsidP="00A949AA"/>
              </w:tc>
            </w:tr>
          </w:tbl>
          <w:p w14:paraId="6F671193" w14:textId="77777777" w:rsidR="004C7353" w:rsidRDefault="004C7353" w:rsidP="00A949AA">
            <w:r>
              <w:t xml:space="preserve"> </w:t>
            </w:r>
          </w:p>
        </w:tc>
        <w:tc>
          <w:tcPr>
            <w:tcW w:w="3166" w:type="dxa"/>
          </w:tcPr>
          <w:p w14:paraId="601A25D8" w14:textId="77777777" w:rsidR="004C7353" w:rsidRDefault="004C7353" w:rsidP="00A949AA">
            <w:r w:rsidRPr="00393ED1">
              <w:t xml:space="preserve">Output: </w:t>
            </w:r>
          </w:p>
          <w:p w14:paraId="662AA99B" w14:textId="77777777" w:rsidR="004C7353" w:rsidRDefault="004C7353" w:rsidP="00A949AA">
            <w:r>
              <w:t>5x5 game board</w:t>
            </w:r>
          </w:p>
          <w:p w14:paraId="0DB98CDB" w14:textId="77777777" w:rsidR="004C7353" w:rsidRDefault="004C7353" w:rsidP="00A949AA"/>
          <w:p w14:paraId="225D7677" w14:textId="77777777" w:rsidR="004C7353" w:rsidRDefault="004C7353" w:rsidP="00A949AA">
            <w:proofErr w:type="spellStart"/>
            <w:r>
              <w:t>checkDiagWin</w:t>
            </w:r>
            <w:proofErr w:type="spellEnd"/>
            <w:r>
              <w:t xml:space="preserve"> == true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4C7353" w14:paraId="7FF0CE80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769682F3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072AAEAC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0B7BC2D8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25EEA173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4EB48F78" w14:textId="6348E292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</w:tr>
            <w:tr w:rsidR="004C7353" w14:paraId="5B0D6EF7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542EF185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27F4603F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651D1E10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2917291A" w14:textId="28B1D984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78908363" w14:textId="60CB1E3A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</w:tr>
            <w:tr w:rsidR="004C7353" w14:paraId="4684E80F" w14:textId="77777777" w:rsidTr="00A949AA">
              <w:trPr>
                <w:trHeight w:val="365"/>
              </w:trPr>
              <w:tc>
                <w:tcPr>
                  <w:tcW w:w="444" w:type="dxa"/>
                </w:tcPr>
                <w:p w14:paraId="2D66D944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5DA9CFE1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5698E432" w14:textId="77777777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42773CDD" w14:textId="35C2EA9B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7366B6EF" w14:textId="0CCC7893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</w:tr>
            <w:tr w:rsidR="004C7353" w14:paraId="348267C9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73C75D64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4256AC48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121C0FD0" w14:textId="77777777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5997673E" w14:textId="77777777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206096B5" w14:textId="17CC0D45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</w:tr>
            <w:tr w:rsidR="004C7353" w14:paraId="1D99D580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09D44F2F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30EE644A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448A36C9" w14:textId="77777777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056496F0" w14:textId="77777777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7EFF2776" w14:textId="77777777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31A05E40" w14:textId="77777777" w:rsidR="004C7353" w:rsidRDefault="004C7353" w:rsidP="00A949AA"/>
        </w:tc>
        <w:tc>
          <w:tcPr>
            <w:tcW w:w="3166" w:type="dxa"/>
          </w:tcPr>
          <w:p w14:paraId="704C936A" w14:textId="77777777" w:rsidR="004C7353" w:rsidRDefault="004C7353" w:rsidP="00A949AA">
            <w:r>
              <w:t>Reason:</w:t>
            </w:r>
          </w:p>
          <w:p w14:paraId="44C0455D" w14:textId="20A1D309" w:rsidR="004C7353" w:rsidRDefault="004C7353" w:rsidP="00A949AA">
            <w:r>
              <w:t xml:space="preserve">This case is unique because it checks for a win on the </w:t>
            </w:r>
            <w:r>
              <w:t>top</w:t>
            </w:r>
            <w:r>
              <w:t xml:space="preserve"> right edge of the gameboard.</w:t>
            </w:r>
          </w:p>
          <w:p w14:paraId="1F31E45E" w14:textId="77777777" w:rsidR="004C7353" w:rsidRDefault="004C7353" w:rsidP="00A949AA"/>
          <w:p w14:paraId="5812ACFC" w14:textId="77777777" w:rsidR="004C7353" w:rsidRDefault="004C7353" w:rsidP="00A949AA">
            <w:r>
              <w:t>Function:</w:t>
            </w:r>
          </w:p>
          <w:p w14:paraId="5F831A49" w14:textId="24D90EB1" w:rsidR="004C7353" w:rsidRDefault="004C7353" w:rsidP="00A949AA">
            <w:proofErr w:type="spellStart"/>
            <w:r>
              <w:t>test_diag_</w:t>
            </w:r>
            <w:r>
              <w:t>up</w:t>
            </w:r>
            <w:r>
              <w:t>_right</w:t>
            </w:r>
            <w:proofErr w:type="spellEnd"/>
          </w:p>
        </w:tc>
      </w:tr>
      <w:tr w:rsidR="004C7353" w14:paraId="72F9FF9C" w14:textId="77777777" w:rsidTr="00A949AA">
        <w:trPr>
          <w:trHeight w:val="3175"/>
        </w:trPr>
        <w:tc>
          <w:tcPr>
            <w:tcW w:w="3166" w:type="dxa"/>
          </w:tcPr>
          <w:p w14:paraId="5883D501" w14:textId="77777777" w:rsidR="004C7353" w:rsidRDefault="004C7353" w:rsidP="00A949AA">
            <w:r>
              <w:t>Input:</w:t>
            </w:r>
          </w:p>
          <w:p w14:paraId="548F6BD7" w14:textId="77777777" w:rsidR="004C7353" w:rsidRDefault="004C7353" w:rsidP="00A949AA">
            <w:r w:rsidRPr="00393ED1">
              <w:t xml:space="preserve">rows = </w:t>
            </w:r>
            <w:r>
              <w:t>5</w:t>
            </w:r>
          </w:p>
          <w:p w14:paraId="1D290733" w14:textId="77777777" w:rsidR="004C7353" w:rsidRDefault="004C7353" w:rsidP="00A949AA">
            <w:r w:rsidRPr="00393ED1">
              <w:t xml:space="preserve">columns = </w:t>
            </w:r>
            <w:r>
              <w:t>5</w:t>
            </w:r>
          </w:p>
          <w:p w14:paraId="4A05FF2D" w14:textId="77777777" w:rsidR="004C7353" w:rsidRPr="00393ED1" w:rsidRDefault="004C7353" w:rsidP="00A949AA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4C7353" w14:paraId="30D63D6C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631B3E68" w14:textId="77777777" w:rsidR="004C7353" w:rsidRDefault="004C7353" w:rsidP="00A949AA"/>
              </w:tc>
              <w:tc>
                <w:tcPr>
                  <w:tcW w:w="444" w:type="dxa"/>
                </w:tcPr>
                <w:p w14:paraId="27360C8D" w14:textId="77777777" w:rsidR="004C7353" w:rsidRDefault="004C7353" w:rsidP="00A949AA"/>
              </w:tc>
              <w:tc>
                <w:tcPr>
                  <w:tcW w:w="444" w:type="dxa"/>
                </w:tcPr>
                <w:p w14:paraId="5F8C3EDC" w14:textId="77777777" w:rsidR="004C7353" w:rsidRDefault="004C7353" w:rsidP="00A949AA"/>
              </w:tc>
              <w:tc>
                <w:tcPr>
                  <w:tcW w:w="444" w:type="dxa"/>
                </w:tcPr>
                <w:p w14:paraId="22545C42" w14:textId="77777777" w:rsidR="004C7353" w:rsidRDefault="004C7353" w:rsidP="00A949AA"/>
              </w:tc>
              <w:tc>
                <w:tcPr>
                  <w:tcW w:w="444" w:type="dxa"/>
                </w:tcPr>
                <w:p w14:paraId="19641DC1" w14:textId="77777777" w:rsidR="004C7353" w:rsidRDefault="004C7353" w:rsidP="00A949AA"/>
              </w:tc>
            </w:tr>
            <w:tr w:rsidR="004C7353" w14:paraId="04B359EF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25FF1694" w14:textId="77777777" w:rsidR="004C7353" w:rsidRDefault="004C7353" w:rsidP="00A949AA"/>
              </w:tc>
              <w:tc>
                <w:tcPr>
                  <w:tcW w:w="444" w:type="dxa"/>
                </w:tcPr>
                <w:p w14:paraId="4611E409" w14:textId="77777777" w:rsidR="004C7353" w:rsidRDefault="004C7353" w:rsidP="00A949AA"/>
              </w:tc>
              <w:tc>
                <w:tcPr>
                  <w:tcW w:w="444" w:type="dxa"/>
                </w:tcPr>
                <w:p w14:paraId="376616EB" w14:textId="77777777" w:rsidR="004C7353" w:rsidRDefault="004C7353" w:rsidP="00A949AA"/>
              </w:tc>
              <w:tc>
                <w:tcPr>
                  <w:tcW w:w="444" w:type="dxa"/>
                </w:tcPr>
                <w:p w14:paraId="628A138E" w14:textId="77777777" w:rsidR="004C7353" w:rsidRDefault="004C7353" w:rsidP="00A949AA"/>
              </w:tc>
              <w:tc>
                <w:tcPr>
                  <w:tcW w:w="444" w:type="dxa"/>
                </w:tcPr>
                <w:p w14:paraId="661D14C9" w14:textId="77777777" w:rsidR="004C7353" w:rsidRDefault="004C7353" w:rsidP="00A949AA"/>
              </w:tc>
            </w:tr>
            <w:tr w:rsidR="004C7353" w14:paraId="3FD245DD" w14:textId="77777777" w:rsidTr="00A949AA">
              <w:trPr>
                <w:trHeight w:val="365"/>
              </w:trPr>
              <w:tc>
                <w:tcPr>
                  <w:tcW w:w="444" w:type="dxa"/>
                </w:tcPr>
                <w:p w14:paraId="6F8DE36A" w14:textId="77777777" w:rsidR="004C7353" w:rsidRDefault="004C7353" w:rsidP="00A949AA"/>
              </w:tc>
              <w:tc>
                <w:tcPr>
                  <w:tcW w:w="444" w:type="dxa"/>
                </w:tcPr>
                <w:p w14:paraId="315A3F30" w14:textId="77777777" w:rsidR="004C7353" w:rsidRDefault="004C7353" w:rsidP="00A949AA"/>
              </w:tc>
              <w:tc>
                <w:tcPr>
                  <w:tcW w:w="444" w:type="dxa"/>
                </w:tcPr>
                <w:p w14:paraId="6E36DAA5" w14:textId="77777777" w:rsidR="004C7353" w:rsidRDefault="004C7353" w:rsidP="00A949AA"/>
              </w:tc>
              <w:tc>
                <w:tcPr>
                  <w:tcW w:w="444" w:type="dxa"/>
                </w:tcPr>
                <w:p w14:paraId="496ECD59" w14:textId="77777777" w:rsidR="004C7353" w:rsidRDefault="004C7353" w:rsidP="00A949AA"/>
              </w:tc>
              <w:tc>
                <w:tcPr>
                  <w:tcW w:w="444" w:type="dxa"/>
                </w:tcPr>
                <w:p w14:paraId="3AC8AE44" w14:textId="77777777" w:rsidR="004C7353" w:rsidRDefault="004C7353" w:rsidP="00A949AA"/>
              </w:tc>
            </w:tr>
            <w:tr w:rsidR="004C7353" w14:paraId="49FE7EF0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00CEFCFD" w14:textId="77777777" w:rsidR="004C7353" w:rsidRDefault="004C7353" w:rsidP="00A949AA"/>
              </w:tc>
              <w:tc>
                <w:tcPr>
                  <w:tcW w:w="444" w:type="dxa"/>
                </w:tcPr>
                <w:p w14:paraId="1FCC3740" w14:textId="77777777" w:rsidR="004C7353" w:rsidRDefault="004C7353" w:rsidP="00A949AA"/>
              </w:tc>
              <w:tc>
                <w:tcPr>
                  <w:tcW w:w="444" w:type="dxa"/>
                </w:tcPr>
                <w:p w14:paraId="787054B6" w14:textId="77777777" w:rsidR="004C7353" w:rsidRDefault="004C7353" w:rsidP="00A949AA"/>
              </w:tc>
              <w:tc>
                <w:tcPr>
                  <w:tcW w:w="444" w:type="dxa"/>
                </w:tcPr>
                <w:p w14:paraId="086EB3E2" w14:textId="77777777" w:rsidR="004C7353" w:rsidRDefault="004C7353" w:rsidP="00A949AA"/>
              </w:tc>
              <w:tc>
                <w:tcPr>
                  <w:tcW w:w="444" w:type="dxa"/>
                </w:tcPr>
                <w:p w14:paraId="19F7943C" w14:textId="77777777" w:rsidR="004C7353" w:rsidRDefault="004C7353" w:rsidP="00A949AA"/>
              </w:tc>
            </w:tr>
            <w:tr w:rsidR="004C7353" w14:paraId="5FC83001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43589F6B" w14:textId="77777777" w:rsidR="004C7353" w:rsidRDefault="004C7353" w:rsidP="00A949AA"/>
              </w:tc>
              <w:tc>
                <w:tcPr>
                  <w:tcW w:w="444" w:type="dxa"/>
                </w:tcPr>
                <w:p w14:paraId="39E8AABB" w14:textId="77777777" w:rsidR="004C7353" w:rsidRDefault="004C7353" w:rsidP="00A949AA"/>
              </w:tc>
              <w:tc>
                <w:tcPr>
                  <w:tcW w:w="444" w:type="dxa"/>
                </w:tcPr>
                <w:p w14:paraId="2DEAA020" w14:textId="77777777" w:rsidR="004C7353" w:rsidRDefault="004C7353" w:rsidP="00A949AA"/>
              </w:tc>
              <w:tc>
                <w:tcPr>
                  <w:tcW w:w="444" w:type="dxa"/>
                </w:tcPr>
                <w:p w14:paraId="1D0DBD73" w14:textId="77777777" w:rsidR="004C7353" w:rsidRDefault="004C7353" w:rsidP="00A949AA"/>
              </w:tc>
              <w:tc>
                <w:tcPr>
                  <w:tcW w:w="444" w:type="dxa"/>
                </w:tcPr>
                <w:p w14:paraId="3329A5BE" w14:textId="77777777" w:rsidR="004C7353" w:rsidRDefault="004C7353" w:rsidP="00A949AA"/>
              </w:tc>
            </w:tr>
          </w:tbl>
          <w:p w14:paraId="1DE6893B" w14:textId="77777777" w:rsidR="004C7353" w:rsidRDefault="004C7353" w:rsidP="00A949AA">
            <w:r>
              <w:t xml:space="preserve"> </w:t>
            </w:r>
          </w:p>
        </w:tc>
        <w:tc>
          <w:tcPr>
            <w:tcW w:w="3166" w:type="dxa"/>
          </w:tcPr>
          <w:p w14:paraId="302B615E" w14:textId="77777777" w:rsidR="004C7353" w:rsidRDefault="004C7353" w:rsidP="00A949AA">
            <w:r w:rsidRPr="00393ED1">
              <w:t xml:space="preserve">Output: </w:t>
            </w:r>
          </w:p>
          <w:p w14:paraId="0B433130" w14:textId="77777777" w:rsidR="004C7353" w:rsidRDefault="004C7353" w:rsidP="00A949AA">
            <w:r>
              <w:t>5x5 game board</w:t>
            </w:r>
          </w:p>
          <w:p w14:paraId="2BC2B057" w14:textId="77777777" w:rsidR="004C7353" w:rsidRDefault="004C7353" w:rsidP="00A949AA"/>
          <w:p w14:paraId="66F3D265" w14:textId="77777777" w:rsidR="004C7353" w:rsidRDefault="004C7353" w:rsidP="00A949AA">
            <w:proofErr w:type="spellStart"/>
            <w:r>
              <w:t>checkDiagWin</w:t>
            </w:r>
            <w:proofErr w:type="spellEnd"/>
            <w:r>
              <w:t xml:space="preserve"> == false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4C7353" w14:paraId="4C86CC37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32DB4FE6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2294F0EA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46EB09FD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41EB059A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7042C4DA" w14:textId="1AB341B5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</w:tr>
            <w:tr w:rsidR="004C7353" w14:paraId="4625D4A6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6A553EE8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635B3DD2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3E5F7E93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7087ACB5" w14:textId="705A1271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1FF99DC2" w14:textId="15194F27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</w:tr>
            <w:tr w:rsidR="004C7353" w14:paraId="3C9789D0" w14:textId="77777777" w:rsidTr="00A949AA">
              <w:trPr>
                <w:trHeight w:val="365"/>
              </w:trPr>
              <w:tc>
                <w:tcPr>
                  <w:tcW w:w="444" w:type="dxa"/>
                </w:tcPr>
                <w:p w14:paraId="345BAE7C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3C419E25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3C5CB5C7" w14:textId="613780ED" w:rsidR="004C7353" w:rsidRDefault="004C7353" w:rsidP="004C7353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444" w:type="dxa"/>
                </w:tcPr>
                <w:p w14:paraId="4BB65FF2" w14:textId="17B34A7C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2E8B99C9" w14:textId="19594E7C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</w:tr>
            <w:tr w:rsidR="004C7353" w14:paraId="46D0FA56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1C8EC994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2CD80484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7631F5F2" w14:textId="4C478C1A" w:rsidR="004C7353" w:rsidRDefault="004C7353" w:rsidP="004C7353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444" w:type="dxa"/>
                </w:tcPr>
                <w:p w14:paraId="75B53561" w14:textId="77777777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43CDBCCE" w14:textId="5BC560E0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</w:tr>
            <w:tr w:rsidR="004C7353" w14:paraId="5ABA77D3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5A20845D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2C82DCCC" w14:textId="77777777" w:rsidR="004C7353" w:rsidRDefault="004C7353" w:rsidP="004C7353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335D3F00" w14:textId="5F37DD9A" w:rsidR="004C7353" w:rsidRDefault="004C7353" w:rsidP="004C7353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444" w:type="dxa"/>
                </w:tcPr>
                <w:p w14:paraId="1B46A204" w14:textId="77777777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7FC24413" w14:textId="2776246C" w:rsidR="004C7353" w:rsidRDefault="004C7353" w:rsidP="004C7353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3E93BB49" w14:textId="77777777" w:rsidR="004C7353" w:rsidRDefault="004C7353" w:rsidP="00A949AA"/>
        </w:tc>
        <w:tc>
          <w:tcPr>
            <w:tcW w:w="3166" w:type="dxa"/>
          </w:tcPr>
          <w:p w14:paraId="4484ACFF" w14:textId="77777777" w:rsidR="004C7353" w:rsidRDefault="004C7353" w:rsidP="00A949AA">
            <w:r>
              <w:t>Reason:</w:t>
            </w:r>
          </w:p>
          <w:p w14:paraId="30ED856F" w14:textId="071F08FE" w:rsidR="004C7353" w:rsidRDefault="004C7353" w:rsidP="00A949AA">
            <w:r>
              <w:t xml:space="preserve">This case is unique because it checks for a correct sequence on the </w:t>
            </w:r>
            <w:r>
              <w:t>upper</w:t>
            </w:r>
            <w:r>
              <w:t xml:space="preserve"> right edge of the gameboard.</w:t>
            </w:r>
          </w:p>
          <w:p w14:paraId="2324C227" w14:textId="77777777" w:rsidR="004C7353" w:rsidRDefault="004C7353" w:rsidP="00A949AA"/>
          <w:p w14:paraId="543908F1" w14:textId="77777777" w:rsidR="004C7353" w:rsidRDefault="004C7353" w:rsidP="00A949AA">
            <w:r>
              <w:t>Function:</w:t>
            </w:r>
          </w:p>
          <w:p w14:paraId="2B18D6ED" w14:textId="4D0A3552" w:rsidR="004C7353" w:rsidRDefault="004C7353" w:rsidP="00A949AA">
            <w:proofErr w:type="spellStart"/>
            <w:r>
              <w:t>test_noWin_diag_</w:t>
            </w:r>
            <w:r>
              <w:t>up</w:t>
            </w:r>
            <w:r>
              <w:t>_right</w:t>
            </w:r>
            <w:proofErr w:type="spellEnd"/>
          </w:p>
        </w:tc>
      </w:tr>
      <w:tr w:rsidR="004C7353" w14:paraId="55CBD38B" w14:textId="77777777" w:rsidTr="00A949AA">
        <w:trPr>
          <w:trHeight w:val="3175"/>
        </w:trPr>
        <w:tc>
          <w:tcPr>
            <w:tcW w:w="3166" w:type="dxa"/>
          </w:tcPr>
          <w:p w14:paraId="544755D9" w14:textId="77777777" w:rsidR="004C7353" w:rsidRDefault="004C7353" w:rsidP="00A949AA">
            <w:r>
              <w:t>Input:</w:t>
            </w:r>
          </w:p>
          <w:p w14:paraId="4FB5430B" w14:textId="77777777" w:rsidR="004C7353" w:rsidRDefault="004C7353" w:rsidP="00A949AA">
            <w:r w:rsidRPr="00393ED1">
              <w:t xml:space="preserve">rows = </w:t>
            </w:r>
            <w:r>
              <w:t>5</w:t>
            </w:r>
          </w:p>
          <w:p w14:paraId="77D9D555" w14:textId="77777777" w:rsidR="004C7353" w:rsidRDefault="004C7353" w:rsidP="00A949AA">
            <w:r w:rsidRPr="00393ED1">
              <w:t xml:space="preserve">columns = </w:t>
            </w:r>
            <w:r>
              <w:t>5</w:t>
            </w:r>
          </w:p>
          <w:p w14:paraId="7ADA23FF" w14:textId="77777777" w:rsidR="004C7353" w:rsidRPr="00393ED1" w:rsidRDefault="004C7353" w:rsidP="00A949AA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4C7353" w14:paraId="534EB1AE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1DA3F33C" w14:textId="77777777" w:rsidR="004C7353" w:rsidRDefault="004C7353" w:rsidP="00A949AA"/>
              </w:tc>
              <w:tc>
                <w:tcPr>
                  <w:tcW w:w="444" w:type="dxa"/>
                </w:tcPr>
                <w:p w14:paraId="35B7198B" w14:textId="77777777" w:rsidR="004C7353" w:rsidRDefault="004C7353" w:rsidP="00A949AA"/>
              </w:tc>
              <w:tc>
                <w:tcPr>
                  <w:tcW w:w="444" w:type="dxa"/>
                </w:tcPr>
                <w:p w14:paraId="4C5BADAE" w14:textId="77777777" w:rsidR="004C7353" w:rsidRDefault="004C7353" w:rsidP="00A949AA"/>
              </w:tc>
              <w:tc>
                <w:tcPr>
                  <w:tcW w:w="444" w:type="dxa"/>
                </w:tcPr>
                <w:p w14:paraId="7422D149" w14:textId="77777777" w:rsidR="004C7353" w:rsidRDefault="004C7353" w:rsidP="00A949AA"/>
              </w:tc>
              <w:tc>
                <w:tcPr>
                  <w:tcW w:w="444" w:type="dxa"/>
                </w:tcPr>
                <w:p w14:paraId="76C3DEFE" w14:textId="77777777" w:rsidR="004C7353" w:rsidRDefault="004C7353" w:rsidP="00A949AA"/>
              </w:tc>
            </w:tr>
            <w:tr w:rsidR="004C7353" w14:paraId="4B5E332E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0D034059" w14:textId="77777777" w:rsidR="004C7353" w:rsidRDefault="004C7353" w:rsidP="00A949AA"/>
              </w:tc>
              <w:tc>
                <w:tcPr>
                  <w:tcW w:w="444" w:type="dxa"/>
                </w:tcPr>
                <w:p w14:paraId="50C84B88" w14:textId="77777777" w:rsidR="004C7353" w:rsidRDefault="004C7353" w:rsidP="00A949AA"/>
              </w:tc>
              <w:tc>
                <w:tcPr>
                  <w:tcW w:w="444" w:type="dxa"/>
                </w:tcPr>
                <w:p w14:paraId="2F0678E6" w14:textId="77777777" w:rsidR="004C7353" w:rsidRDefault="004C7353" w:rsidP="00A949AA"/>
              </w:tc>
              <w:tc>
                <w:tcPr>
                  <w:tcW w:w="444" w:type="dxa"/>
                </w:tcPr>
                <w:p w14:paraId="2658D6E3" w14:textId="77777777" w:rsidR="004C7353" w:rsidRDefault="004C7353" w:rsidP="00A949AA"/>
              </w:tc>
              <w:tc>
                <w:tcPr>
                  <w:tcW w:w="444" w:type="dxa"/>
                </w:tcPr>
                <w:p w14:paraId="3938994F" w14:textId="77777777" w:rsidR="004C7353" w:rsidRDefault="004C7353" w:rsidP="00A949AA"/>
              </w:tc>
            </w:tr>
            <w:tr w:rsidR="004C7353" w14:paraId="6E5E0CE1" w14:textId="77777777" w:rsidTr="00A949AA">
              <w:trPr>
                <w:trHeight w:val="365"/>
              </w:trPr>
              <w:tc>
                <w:tcPr>
                  <w:tcW w:w="444" w:type="dxa"/>
                </w:tcPr>
                <w:p w14:paraId="77DE507D" w14:textId="77777777" w:rsidR="004C7353" w:rsidRDefault="004C7353" w:rsidP="00A949AA"/>
              </w:tc>
              <w:tc>
                <w:tcPr>
                  <w:tcW w:w="444" w:type="dxa"/>
                </w:tcPr>
                <w:p w14:paraId="26C2B104" w14:textId="77777777" w:rsidR="004C7353" w:rsidRDefault="004C7353" w:rsidP="00A949AA"/>
              </w:tc>
              <w:tc>
                <w:tcPr>
                  <w:tcW w:w="444" w:type="dxa"/>
                </w:tcPr>
                <w:p w14:paraId="160DA59F" w14:textId="77777777" w:rsidR="004C7353" w:rsidRDefault="004C7353" w:rsidP="00A949AA"/>
              </w:tc>
              <w:tc>
                <w:tcPr>
                  <w:tcW w:w="444" w:type="dxa"/>
                </w:tcPr>
                <w:p w14:paraId="24977CF6" w14:textId="77777777" w:rsidR="004C7353" w:rsidRDefault="004C7353" w:rsidP="00A949AA"/>
              </w:tc>
              <w:tc>
                <w:tcPr>
                  <w:tcW w:w="444" w:type="dxa"/>
                </w:tcPr>
                <w:p w14:paraId="62A1A5AF" w14:textId="77777777" w:rsidR="004C7353" w:rsidRDefault="004C7353" w:rsidP="00A949AA"/>
              </w:tc>
            </w:tr>
            <w:tr w:rsidR="004C7353" w14:paraId="51001EB4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2920F991" w14:textId="77777777" w:rsidR="004C7353" w:rsidRDefault="004C7353" w:rsidP="00A949AA"/>
              </w:tc>
              <w:tc>
                <w:tcPr>
                  <w:tcW w:w="444" w:type="dxa"/>
                </w:tcPr>
                <w:p w14:paraId="711303D1" w14:textId="77777777" w:rsidR="004C7353" w:rsidRDefault="004C7353" w:rsidP="00A949AA"/>
              </w:tc>
              <w:tc>
                <w:tcPr>
                  <w:tcW w:w="444" w:type="dxa"/>
                </w:tcPr>
                <w:p w14:paraId="01866875" w14:textId="77777777" w:rsidR="004C7353" w:rsidRDefault="004C7353" w:rsidP="00A949AA"/>
              </w:tc>
              <w:tc>
                <w:tcPr>
                  <w:tcW w:w="444" w:type="dxa"/>
                </w:tcPr>
                <w:p w14:paraId="1C6209FA" w14:textId="77777777" w:rsidR="004C7353" w:rsidRDefault="004C7353" w:rsidP="00A949AA"/>
              </w:tc>
              <w:tc>
                <w:tcPr>
                  <w:tcW w:w="444" w:type="dxa"/>
                </w:tcPr>
                <w:p w14:paraId="78257B82" w14:textId="77777777" w:rsidR="004C7353" w:rsidRDefault="004C7353" w:rsidP="00A949AA"/>
              </w:tc>
            </w:tr>
            <w:tr w:rsidR="004C7353" w14:paraId="0726E312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0CA6B3FD" w14:textId="77777777" w:rsidR="004C7353" w:rsidRDefault="004C7353" w:rsidP="00A949AA"/>
              </w:tc>
              <w:tc>
                <w:tcPr>
                  <w:tcW w:w="444" w:type="dxa"/>
                </w:tcPr>
                <w:p w14:paraId="7253A728" w14:textId="77777777" w:rsidR="004C7353" w:rsidRDefault="004C7353" w:rsidP="00A949AA"/>
              </w:tc>
              <w:tc>
                <w:tcPr>
                  <w:tcW w:w="444" w:type="dxa"/>
                </w:tcPr>
                <w:p w14:paraId="0E4096DB" w14:textId="77777777" w:rsidR="004C7353" w:rsidRDefault="004C7353" w:rsidP="00A949AA"/>
              </w:tc>
              <w:tc>
                <w:tcPr>
                  <w:tcW w:w="444" w:type="dxa"/>
                </w:tcPr>
                <w:p w14:paraId="5EE803A2" w14:textId="77777777" w:rsidR="004C7353" w:rsidRDefault="004C7353" w:rsidP="00A949AA"/>
              </w:tc>
              <w:tc>
                <w:tcPr>
                  <w:tcW w:w="444" w:type="dxa"/>
                </w:tcPr>
                <w:p w14:paraId="05E040E9" w14:textId="77777777" w:rsidR="004C7353" w:rsidRDefault="004C7353" w:rsidP="00A949AA"/>
              </w:tc>
            </w:tr>
          </w:tbl>
          <w:p w14:paraId="79E1D465" w14:textId="77777777" w:rsidR="004C7353" w:rsidRDefault="004C7353" w:rsidP="00A949AA">
            <w:r>
              <w:t xml:space="preserve"> </w:t>
            </w:r>
          </w:p>
        </w:tc>
        <w:tc>
          <w:tcPr>
            <w:tcW w:w="3166" w:type="dxa"/>
          </w:tcPr>
          <w:p w14:paraId="679E22FF" w14:textId="77777777" w:rsidR="004C7353" w:rsidRDefault="004C7353" w:rsidP="00A949AA">
            <w:r w:rsidRPr="00393ED1">
              <w:t xml:space="preserve">Output: </w:t>
            </w:r>
          </w:p>
          <w:p w14:paraId="38B177AA" w14:textId="77777777" w:rsidR="004C7353" w:rsidRDefault="004C7353" w:rsidP="00A949AA">
            <w:r>
              <w:t>5x5 game board</w:t>
            </w:r>
          </w:p>
          <w:p w14:paraId="0B48853C" w14:textId="77777777" w:rsidR="004C7353" w:rsidRDefault="004C7353" w:rsidP="00A949AA"/>
          <w:p w14:paraId="782C056B" w14:textId="77777777" w:rsidR="004C7353" w:rsidRDefault="004C7353" w:rsidP="00A949AA">
            <w:proofErr w:type="spellStart"/>
            <w:r>
              <w:t>checkDiagWin</w:t>
            </w:r>
            <w:proofErr w:type="spellEnd"/>
            <w:r>
              <w:t xml:space="preserve"> == true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4C7353" w14:paraId="51BDA792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4BD8C3AB" w14:textId="69B6F8D5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55D7633E" w14:textId="77777777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43071F7C" w14:textId="77777777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034FA959" w14:textId="77777777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222071E2" w14:textId="4DDE2AC6" w:rsidR="004C7353" w:rsidRDefault="004C7353" w:rsidP="00A949AA">
                  <w:pPr>
                    <w:jc w:val="center"/>
                  </w:pPr>
                </w:p>
              </w:tc>
            </w:tr>
            <w:tr w:rsidR="004C7353" w14:paraId="0F701F04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73D26CEB" w14:textId="20BBA663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6AA96E40" w14:textId="5FB7ACFC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00F78943" w14:textId="77777777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3359740E" w14:textId="1E1429F0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09C61714" w14:textId="06999B0E" w:rsidR="004C7353" w:rsidRDefault="004C7353" w:rsidP="00A949AA">
                  <w:pPr>
                    <w:jc w:val="center"/>
                  </w:pPr>
                </w:p>
              </w:tc>
            </w:tr>
            <w:tr w:rsidR="004C7353" w14:paraId="552D9B4D" w14:textId="77777777" w:rsidTr="00A949AA">
              <w:trPr>
                <w:trHeight w:val="365"/>
              </w:trPr>
              <w:tc>
                <w:tcPr>
                  <w:tcW w:w="444" w:type="dxa"/>
                </w:tcPr>
                <w:p w14:paraId="5B6295E2" w14:textId="1E081FD0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701CF4D9" w14:textId="0EC9C933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21EA2703" w14:textId="77777777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2EE7736F" w14:textId="3CFF029E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00443EE6" w14:textId="5F1BBABB" w:rsidR="004C7353" w:rsidRDefault="004C7353" w:rsidP="00A949AA">
                  <w:pPr>
                    <w:jc w:val="center"/>
                  </w:pPr>
                </w:p>
              </w:tc>
            </w:tr>
            <w:tr w:rsidR="004C7353" w14:paraId="0167AC16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51ABB715" w14:textId="0AF83DA8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439B8E40" w14:textId="0A5BEB84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41ACFD20" w14:textId="77777777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2477803B" w14:textId="26C3B4E2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177F157A" w14:textId="45D778BE" w:rsidR="004C7353" w:rsidRDefault="004C7353" w:rsidP="00A949AA">
                  <w:pPr>
                    <w:jc w:val="center"/>
                  </w:pPr>
                </w:p>
              </w:tc>
            </w:tr>
            <w:tr w:rsidR="004C7353" w14:paraId="4BD08750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01417567" w14:textId="56F27E99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4741A6BE" w14:textId="68F5A16C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3CA6A073" w14:textId="77777777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5F6629B4" w14:textId="323E9AC1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6D5AB4A1" w14:textId="763FDE92" w:rsidR="004C7353" w:rsidRDefault="004C7353" w:rsidP="00A949AA">
                  <w:pPr>
                    <w:jc w:val="center"/>
                  </w:pPr>
                </w:p>
              </w:tc>
            </w:tr>
          </w:tbl>
          <w:p w14:paraId="19E3E799" w14:textId="77777777" w:rsidR="004C7353" w:rsidRDefault="004C7353" w:rsidP="00A949AA"/>
        </w:tc>
        <w:tc>
          <w:tcPr>
            <w:tcW w:w="3166" w:type="dxa"/>
          </w:tcPr>
          <w:p w14:paraId="5738A2C3" w14:textId="77777777" w:rsidR="004C7353" w:rsidRDefault="004C7353" w:rsidP="00A949AA">
            <w:r>
              <w:t>Reason:</w:t>
            </w:r>
          </w:p>
          <w:p w14:paraId="32C8E5F0" w14:textId="288C2B39" w:rsidR="004C7353" w:rsidRDefault="004C7353" w:rsidP="00A949AA">
            <w:r>
              <w:t xml:space="preserve">This case is unique because it checks for a win on the top </w:t>
            </w:r>
            <w:r>
              <w:t>left</w:t>
            </w:r>
            <w:r>
              <w:t xml:space="preserve"> edge of the gameboard.</w:t>
            </w:r>
          </w:p>
          <w:p w14:paraId="6029EC85" w14:textId="77777777" w:rsidR="004C7353" w:rsidRDefault="004C7353" w:rsidP="00A949AA"/>
          <w:p w14:paraId="43639D55" w14:textId="77777777" w:rsidR="004C7353" w:rsidRDefault="004C7353" w:rsidP="00A949AA">
            <w:r>
              <w:t>Function:</w:t>
            </w:r>
          </w:p>
          <w:p w14:paraId="5F9798BF" w14:textId="0D90849F" w:rsidR="004C7353" w:rsidRDefault="004C7353" w:rsidP="00A949AA">
            <w:proofErr w:type="spellStart"/>
            <w:r>
              <w:t>test_diag_up_</w:t>
            </w:r>
            <w:r>
              <w:t>left</w:t>
            </w:r>
            <w:proofErr w:type="spellEnd"/>
          </w:p>
        </w:tc>
      </w:tr>
      <w:tr w:rsidR="004C7353" w14:paraId="3F4DDE9A" w14:textId="77777777" w:rsidTr="00A949AA">
        <w:trPr>
          <w:trHeight w:val="3175"/>
        </w:trPr>
        <w:tc>
          <w:tcPr>
            <w:tcW w:w="3166" w:type="dxa"/>
          </w:tcPr>
          <w:p w14:paraId="4F1F18DD" w14:textId="77777777" w:rsidR="004C7353" w:rsidRDefault="004C7353" w:rsidP="00A949AA">
            <w:r>
              <w:lastRenderedPageBreak/>
              <w:t>Input:</w:t>
            </w:r>
          </w:p>
          <w:p w14:paraId="7709B4D7" w14:textId="77777777" w:rsidR="004C7353" w:rsidRDefault="004C7353" w:rsidP="00A949AA">
            <w:r w:rsidRPr="00393ED1">
              <w:t xml:space="preserve">rows = </w:t>
            </w:r>
            <w:r>
              <w:t>5</w:t>
            </w:r>
          </w:p>
          <w:p w14:paraId="4A6BA526" w14:textId="77777777" w:rsidR="004C7353" w:rsidRDefault="004C7353" w:rsidP="00A949AA">
            <w:r w:rsidRPr="00393ED1">
              <w:t xml:space="preserve">columns = </w:t>
            </w:r>
            <w:r>
              <w:t>5</w:t>
            </w:r>
          </w:p>
          <w:p w14:paraId="1EAB8530" w14:textId="77777777" w:rsidR="004C7353" w:rsidRPr="00393ED1" w:rsidRDefault="004C7353" w:rsidP="00A949AA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4C7353" w14:paraId="0CCED5F8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352148DF" w14:textId="77777777" w:rsidR="004C7353" w:rsidRDefault="004C7353" w:rsidP="00A949AA"/>
              </w:tc>
              <w:tc>
                <w:tcPr>
                  <w:tcW w:w="444" w:type="dxa"/>
                </w:tcPr>
                <w:p w14:paraId="58F562F6" w14:textId="77777777" w:rsidR="004C7353" w:rsidRDefault="004C7353" w:rsidP="00A949AA"/>
              </w:tc>
              <w:tc>
                <w:tcPr>
                  <w:tcW w:w="444" w:type="dxa"/>
                </w:tcPr>
                <w:p w14:paraId="58E249F0" w14:textId="77777777" w:rsidR="004C7353" w:rsidRDefault="004C7353" w:rsidP="00A949AA"/>
              </w:tc>
              <w:tc>
                <w:tcPr>
                  <w:tcW w:w="444" w:type="dxa"/>
                </w:tcPr>
                <w:p w14:paraId="7C3B5C78" w14:textId="77777777" w:rsidR="004C7353" w:rsidRDefault="004C7353" w:rsidP="00A949AA"/>
              </w:tc>
              <w:tc>
                <w:tcPr>
                  <w:tcW w:w="444" w:type="dxa"/>
                </w:tcPr>
                <w:p w14:paraId="0C575119" w14:textId="77777777" w:rsidR="004C7353" w:rsidRDefault="004C7353" w:rsidP="00A949AA"/>
              </w:tc>
            </w:tr>
            <w:tr w:rsidR="004C7353" w14:paraId="13E249A5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75F3532C" w14:textId="77777777" w:rsidR="004C7353" w:rsidRDefault="004C7353" w:rsidP="00A949AA"/>
              </w:tc>
              <w:tc>
                <w:tcPr>
                  <w:tcW w:w="444" w:type="dxa"/>
                </w:tcPr>
                <w:p w14:paraId="12CAB526" w14:textId="77777777" w:rsidR="004C7353" w:rsidRDefault="004C7353" w:rsidP="00A949AA"/>
              </w:tc>
              <w:tc>
                <w:tcPr>
                  <w:tcW w:w="444" w:type="dxa"/>
                </w:tcPr>
                <w:p w14:paraId="05943785" w14:textId="77777777" w:rsidR="004C7353" w:rsidRDefault="004C7353" w:rsidP="00A949AA"/>
              </w:tc>
              <w:tc>
                <w:tcPr>
                  <w:tcW w:w="444" w:type="dxa"/>
                </w:tcPr>
                <w:p w14:paraId="22228C16" w14:textId="77777777" w:rsidR="004C7353" w:rsidRDefault="004C7353" w:rsidP="00A949AA"/>
              </w:tc>
              <w:tc>
                <w:tcPr>
                  <w:tcW w:w="444" w:type="dxa"/>
                </w:tcPr>
                <w:p w14:paraId="2264E642" w14:textId="77777777" w:rsidR="004C7353" w:rsidRDefault="004C7353" w:rsidP="00A949AA"/>
              </w:tc>
            </w:tr>
            <w:tr w:rsidR="004C7353" w14:paraId="78C73AEA" w14:textId="77777777" w:rsidTr="00A949AA">
              <w:trPr>
                <w:trHeight w:val="365"/>
              </w:trPr>
              <w:tc>
                <w:tcPr>
                  <w:tcW w:w="444" w:type="dxa"/>
                </w:tcPr>
                <w:p w14:paraId="6B300659" w14:textId="77777777" w:rsidR="004C7353" w:rsidRDefault="004C7353" w:rsidP="00A949AA"/>
              </w:tc>
              <w:tc>
                <w:tcPr>
                  <w:tcW w:w="444" w:type="dxa"/>
                </w:tcPr>
                <w:p w14:paraId="2C706225" w14:textId="77777777" w:rsidR="004C7353" w:rsidRDefault="004C7353" w:rsidP="00A949AA"/>
              </w:tc>
              <w:tc>
                <w:tcPr>
                  <w:tcW w:w="444" w:type="dxa"/>
                </w:tcPr>
                <w:p w14:paraId="6E71E8CD" w14:textId="77777777" w:rsidR="004C7353" w:rsidRDefault="004C7353" w:rsidP="00A949AA"/>
              </w:tc>
              <w:tc>
                <w:tcPr>
                  <w:tcW w:w="444" w:type="dxa"/>
                </w:tcPr>
                <w:p w14:paraId="22FCE5A1" w14:textId="77777777" w:rsidR="004C7353" w:rsidRDefault="004C7353" w:rsidP="00A949AA"/>
              </w:tc>
              <w:tc>
                <w:tcPr>
                  <w:tcW w:w="444" w:type="dxa"/>
                </w:tcPr>
                <w:p w14:paraId="5B020D5B" w14:textId="77777777" w:rsidR="004C7353" w:rsidRDefault="004C7353" w:rsidP="00A949AA"/>
              </w:tc>
            </w:tr>
            <w:tr w:rsidR="004C7353" w14:paraId="589F4D6C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0E2C2191" w14:textId="77777777" w:rsidR="004C7353" w:rsidRDefault="004C7353" w:rsidP="00A949AA"/>
              </w:tc>
              <w:tc>
                <w:tcPr>
                  <w:tcW w:w="444" w:type="dxa"/>
                </w:tcPr>
                <w:p w14:paraId="4E106335" w14:textId="77777777" w:rsidR="004C7353" w:rsidRDefault="004C7353" w:rsidP="00A949AA"/>
              </w:tc>
              <w:tc>
                <w:tcPr>
                  <w:tcW w:w="444" w:type="dxa"/>
                </w:tcPr>
                <w:p w14:paraId="65BAD68C" w14:textId="77777777" w:rsidR="004C7353" w:rsidRDefault="004C7353" w:rsidP="00A949AA"/>
              </w:tc>
              <w:tc>
                <w:tcPr>
                  <w:tcW w:w="444" w:type="dxa"/>
                </w:tcPr>
                <w:p w14:paraId="4BC5A116" w14:textId="77777777" w:rsidR="004C7353" w:rsidRDefault="004C7353" w:rsidP="00A949AA"/>
              </w:tc>
              <w:tc>
                <w:tcPr>
                  <w:tcW w:w="444" w:type="dxa"/>
                </w:tcPr>
                <w:p w14:paraId="77C195DE" w14:textId="77777777" w:rsidR="004C7353" w:rsidRDefault="004C7353" w:rsidP="00A949AA"/>
              </w:tc>
            </w:tr>
            <w:tr w:rsidR="004C7353" w14:paraId="72A9F4D9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726A1819" w14:textId="77777777" w:rsidR="004C7353" w:rsidRDefault="004C7353" w:rsidP="00A949AA"/>
              </w:tc>
              <w:tc>
                <w:tcPr>
                  <w:tcW w:w="444" w:type="dxa"/>
                </w:tcPr>
                <w:p w14:paraId="6B2B7E8D" w14:textId="77777777" w:rsidR="004C7353" w:rsidRDefault="004C7353" w:rsidP="00A949AA"/>
              </w:tc>
              <w:tc>
                <w:tcPr>
                  <w:tcW w:w="444" w:type="dxa"/>
                </w:tcPr>
                <w:p w14:paraId="7EA2D0A5" w14:textId="77777777" w:rsidR="004C7353" w:rsidRDefault="004C7353" w:rsidP="00A949AA"/>
              </w:tc>
              <w:tc>
                <w:tcPr>
                  <w:tcW w:w="444" w:type="dxa"/>
                </w:tcPr>
                <w:p w14:paraId="472B39A9" w14:textId="77777777" w:rsidR="004C7353" w:rsidRDefault="004C7353" w:rsidP="00A949AA"/>
              </w:tc>
              <w:tc>
                <w:tcPr>
                  <w:tcW w:w="444" w:type="dxa"/>
                </w:tcPr>
                <w:p w14:paraId="604FDBA3" w14:textId="77777777" w:rsidR="004C7353" w:rsidRDefault="004C7353" w:rsidP="00A949AA"/>
              </w:tc>
            </w:tr>
          </w:tbl>
          <w:p w14:paraId="7D23139A" w14:textId="77777777" w:rsidR="004C7353" w:rsidRDefault="004C7353" w:rsidP="00A949AA">
            <w:r>
              <w:t xml:space="preserve"> </w:t>
            </w:r>
          </w:p>
        </w:tc>
        <w:tc>
          <w:tcPr>
            <w:tcW w:w="3166" w:type="dxa"/>
          </w:tcPr>
          <w:p w14:paraId="45B3F501" w14:textId="77777777" w:rsidR="004C7353" w:rsidRDefault="004C7353" w:rsidP="00A949AA">
            <w:r w:rsidRPr="00393ED1">
              <w:t xml:space="preserve">Output: </w:t>
            </w:r>
          </w:p>
          <w:p w14:paraId="23CAFD29" w14:textId="77777777" w:rsidR="004C7353" w:rsidRDefault="004C7353" w:rsidP="00A949AA">
            <w:r>
              <w:t>5x5 game board</w:t>
            </w:r>
          </w:p>
          <w:p w14:paraId="3D5EC08C" w14:textId="77777777" w:rsidR="004C7353" w:rsidRDefault="004C7353" w:rsidP="00A949AA"/>
          <w:p w14:paraId="770D8C9A" w14:textId="77777777" w:rsidR="004C7353" w:rsidRDefault="004C7353" w:rsidP="00A949AA">
            <w:proofErr w:type="spellStart"/>
            <w:r>
              <w:t>checkDiagWin</w:t>
            </w:r>
            <w:proofErr w:type="spellEnd"/>
            <w:r>
              <w:t xml:space="preserve"> == false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4C7353" w14:paraId="5A779BC8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5DD7F6AA" w14:textId="00DB5E6E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411EC860" w14:textId="77777777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54F9E4F0" w14:textId="77777777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11D0B1C4" w14:textId="77777777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0E40793C" w14:textId="558E91FD" w:rsidR="004C7353" w:rsidRDefault="004C7353" w:rsidP="00A949AA">
                  <w:pPr>
                    <w:jc w:val="center"/>
                  </w:pPr>
                </w:p>
              </w:tc>
            </w:tr>
            <w:tr w:rsidR="004C7353" w14:paraId="13A00F9C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39A02F35" w14:textId="3DD7C7A9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513FDF24" w14:textId="2DDA0E3A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1A604E95" w14:textId="77777777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7BB3702F" w14:textId="2D30CBF0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2DE3B4E9" w14:textId="59838B46" w:rsidR="004C7353" w:rsidRDefault="004C7353" w:rsidP="00A949AA">
                  <w:pPr>
                    <w:jc w:val="center"/>
                  </w:pPr>
                </w:p>
              </w:tc>
            </w:tr>
            <w:tr w:rsidR="004C7353" w14:paraId="742AD95A" w14:textId="77777777" w:rsidTr="00A949AA">
              <w:trPr>
                <w:trHeight w:val="365"/>
              </w:trPr>
              <w:tc>
                <w:tcPr>
                  <w:tcW w:w="444" w:type="dxa"/>
                </w:tcPr>
                <w:p w14:paraId="7E8399A7" w14:textId="3667FA9C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19AA8E89" w14:textId="74D975AA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3F2AE2C7" w14:textId="77777777" w:rsidR="004C7353" w:rsidRDefault="004C7353" w:rsidP="00A949AA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444" w:type="dxa"/>
                </w:tcPr>
                <w:p w14:paraId="6B4AD14B" w14:textId="7BB6C1AC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304C24C1" w14:textId="2682D9A4" w:rsidR="004C7353" w:rsidRDefault="004C7353" w:rsidP="00A949AA">
                  <w:pPr>
                    <w:jc w:val="center"/>
                  </w:pPr>
                </w:p>
              </w:tc>
            </w:tr>
            <w:tr w:rsidR="004C7353" w14:paraId="35783E94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2AE13859" w14:textId="1395593B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1D3B827B" w14:textId="25E04923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0F095B7D" w14:textId="77777777" w:rsidR="004C7353" w:rsidRDefault="004C7353" w:rsidP="00A949AA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444" w:type="dxa"/>
                </w:tcPr>
                <w:p w14:paraId="750783BA" w14:textId="42C0DBA3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3C55750D" w14:textId="04E440EC" w:rsidR="004C7353" w:rsidRDefault="004C7353" w:rsidP="00A949AA">
                  <w:pPr>
                    <w:jc w:val="center"/>
                  </w:pPr>
                </w:p>
              </w:tc>
            </w:tr>
            <w:tr w:rsidR="004C7353" w14:paraId="07345C5E" w14:textId="77777777" w:rsidTr="00A949AA">
              <w:trPr>
                <w:trHeight w:val="356"/>
              </w:trPr>
              <w:tc>
                <w:tcPr>
                  <w:tcW w:w="444" w:type="dxa"/>
                </w:tcPr>
                <w:p w14:paraId="610578D9" w14:textId="24F23CFE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29FA08CE" w14:textId="3E5ECA95" w:rsidR="004C7353" w:rsidRDefault="004C7353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44" w:type="dxa"/>
                </w:tcPr>
                <w:p w14:paraId="783096DB" w14:textId="77777777" w:rsidR="004C7353" w:rsidRDefault="004C7353" w:rsidP="00A949AA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444" w:type="dxa"/>
                </w:tcPr>
                <w:p w14:paraId="7B184F75" w14:textId="396A6C13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14:paraId="6EAD3E1A" w14:textId="439B5721" w:rsidR="004C7353" w:rsidRDefault="004C7353" w:rsidP="00A949AA">
                  <w:pPr>
                    <w:jc w:val="center"/>
                  </w:pPr>
                </w:p>
              </w:tc>
            </w:tr>
          </w:tbl>
          <w:p w14:paraId="7EC82B6E" w14:textId="77777777" w:rsidR="004C7353" w:rsidRDefault="004C7353" w:rsidP="00A949AA"/>
        </w:tc>
        <w:tc>
          <w:tcPr>
            <w:tcW w:w="3166" w:type="dxa"/>
          </w:tcPr>
          <w:p w14:paraId="60371E62" w14:textId="77777777" w:rsidR="004C7353" w:rsidRDefault="004C7353" w:rsidP="00A949AA">
            <w:r>
              <w:t>Reason:</w:t>
            </w:r>
          </w:p>
          <w:p w14:paraId="3D958685" w14:textId="053B1CC6" w:rsidR="004C7353" w:rsidRDefault="004C7353" w:rsidP="00A949AA">
            <w:r>
              <w:t xml:space="preserve">This case is unique because it checks for a correct sequence on the </w:t>
            </w:r>
            <w:r>
              <w:t>top</w:t>
            </w:r>
            <w:r>
              <w:t xml:space="preserve"> </w:t>
            </w:r>
            <w:r>
              <w:t>left</w:t>
            </w:r>
            <w:r>
              <w:t xml:space="preserve"> edge of the gameboard.</w:t>
            </w:r>
          </w:p>
          <w:p w14:paraId="2C566BE4" w14:textId="77777777" w:rsidR="004C7353" w:rsidRDefault="004C7353" w:rsidP="00A949AA"/>
          <w:p w14:paraId="0A75DFED" w14:textId="77777777" w:rsidR="004C7353" w:rsidRDefault="004C7353" w:rsidP="00A949AA">
            <w:r>
              <w:t>Function:</w:t>
            </w:r>
          </w:p>
          <w:p w14:paraId="671C2F42" w14:textId="42895B7A" w:rsidR="004C7353" w:rsidRDefault="004C7353" w:rsidP="00A949AA">
            <w:proofErr w:type="spellStart"/>
            <w:r>
              <w:t>test_noWin_diag_up_</w:t>
            </w:r>
            <w:r>
              <w:t>left</w:t>
            </w:r>
            <w:proofErr w:type="spellEnd"/>
          </w:p>
        </w:tc>
      </w:tr>
      <w:tr w:rsidR="004C7353" w14:paraId="4360855C" w14:textId="77777777" w:rsidTr="00A949AA">
        <w:trPr>
          <w:trHeight w:val="3175"/>
        </w:trPr>
        <w:tc>
          <w:tcPr>
            <w:tcW w:w="3166" w:type="dxa"/>
          </w:tcPr>
          <w:p w14:paraId="4C5855EF" w14:textId="77777777" w:rsidR="004C7353" w:rsidRDefault="004C7353" w:rsidP="00A949AA">
            <w:r>
              <w:t>Input:</w:t>
            </w:r>
          </w:p>
          <w:p w14:paraId="73E59939" w14:textId="77777777" w:rsidR="004C7353" w:rsidRDefault="004C7353" w:rsidP="00A949AA">
            <w:r w:rsidRPr="00393ED1">
              <w:t xml:space="preserve">rows = </w:t>
            </w:r>
            <w:r>
              <w:t>3</w:t>
            </w:r>
          </w:p>
          <w:p w14:paraId="4A341305" w14:textId="77777777" w:rsidR="004C7353" w:rsidRDefault="004C7353" w:rsidP="00A949AA">
            <w:r w:rsidRPr="00393ED1">
              <w:t xml:space="preserve">columns = </w:t>
            </w:r>
            <w:r>
              <w:t>3</w:t>
            </w:r>
          </w:p>
          <w:p w14:paraId="4ACA95A3" w14:textId="77777777" w:rsidR="004C7353" w:rsidRPr="00393ED1" w:rsidRDefault="004C7353" w:rsidP="00A949AA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4C7353" w14:paraId="12567F2D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58DB5A7E" w14:textId="77777777" w:rsidR="004C7353" w:rsidRDefault="004C7353" w:rsidP="00A949AA"/>
              </w:tc>
              <w:tc>
                <w:tcPr>
                  <w:tcW w:w="599" w:type="dxa"/>
                </w:tcPr>
                <w:p w14:paraId="722B6A2A" w14:textId="77777777" w:rsidR="004C7353" w:rsidRDefault="004C7353" w:rsidP="00A949AA"/>
              </w:tc>
              <w:tc>
                <w:tcPr>
                  <w:tcW w:w="599" w:type="dxa"/>
                </w:tcPr>
                <w:p w14:paraId="0694B7A9" w14:textId="77777777" w:rsidR="004C7353" w:rsidRDefault="004C7353" w:rsidP="00A949AA"/>
              </w:tc>
            </w:tr>
            <w:tr w:rsidR="004C7353" w14:paraId="0BF6C57A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1B599E58" w14:textId="77777777" w:rsidR="004C7353" w:rsidRDefault="004C7353" w:rsidP="00A949AA"/>
              </w:tc>
              <w:tc>
                <w:tcPr>
                  <w:tcW w:w="599" w:type="dxa"/>
                </w:tcPr>
                <w:p w14:paraId="581C43E6" w14:textId="77777777" w:rsidR="004C7353" w:rsidRDefault="004C7353" w:rsidP="00A949AA"/>
              </w:tc>
              <w:tc>
                <w:tcPr>
                  <w:tcW w:w="599" w:type="dxa"/>
                </w:tcPr>
                <w:p w14:paraId="4F65B5A8" w14:textId="77777777" w:rsidR="004C7353" w:rsidRDefault="004C7353" w:rsidP="00A949AA"/>
              </w:tc>
            </w:tr>
            <w:tr w:rsidR="004C7353" w14:paraId="2E7D48F3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15028BD3" w14:textId="77777777" w:rsidR="004C7353" w:rsidRDefault="004C7353" w:rsidP="00A949AA"/>
              </w:tc>
              <w:tc>
                <w:tcPr>
                  <w:tcW w:w="599" w:type="dxa"/>
                </w:tcPr>
                <w:p w14:paraId="1DBAE177" w14:textId="77777777" w:rsidR="004C7353" w:rsidRDefault="004C7353" w:rsidP="00A949AA"/>
              </w:tc>
              <w:tc>
                <w:tcPr>
                  <w:tcW w:w="599" w:type="dxa"/>
                </w:tcPr>
                <w:p w14:paraId="25685478" w14:textId="77777777" w:rsidR="004C7353" w:rsidRDefault="004C7353" w:rsidP="00A949AA"/>
              </w:tc>
            </w:tr>
          </w:tbl>
          <w:p w14:paraId="17646573" w14:textId="77777777" w:rsidR="004C7353" w:rsidRDefault="004C7353" w:rsidP="00A949AA">
            <w:r>
              <w:t xml:space="preserve"> </w:t>
            </w:r>
          </w:p>
        </w:tc>
        <w:tc>
          <w:tcPr>
            <w:tcW w:w="3166" w:type="dxa"/>
          </w:tcPr>
          <w:p w14:paraId="0194B816" w14:textId="77777777" w:rsidR="004C7353" w:rsidRDefault="004C7353" w:rsidP="00A949AA">
            <w:r w:rsidRPr="00393ED1">
              <w:t xml:space="preserve">Output: </w:t>
            </w:r>
          </w:p>
          <w:p w14:paraId="4166C629" w14:textId="77777777" w:rsidR="004C7353" w:rsidRDefault="004C7353" w:rsidP="00A949AA">
            <w:r>
              <w:t>3x3 game board</w:t>
            </w:r>
          </w:p>
          <w:p w14:paraId="1ECCE625" w14:textId="77777777" w:rsidR="004C7353" w:rsidRDefault="004C7353" w:rsidP="00A949AA"/>
          <w:p w14:paraId="35A5D0D0" w14:textId="1E7A9BE5" w:rsidR="004C7353" w:rsidRDefault="004C7353" w:rsidP="00A949AA">
            <w:proofErr w:type="spellStart"/>
            <w:r>
              <w:t>check</w:t>
            </w:r>
            <w:r>
              <w:t>Tie</w:t>
            </w:r>
            <w:proofErr w:type="spellEnd"/>
            <w:r>
              <w:t xml:space="preserve"> == false</w:t>
            </w:r>
          </w:p>
          <w:p w14:paraId="35489E52" w14:textId="77777777" w:rsidR="004C7353" w:rsidRDefault="004C7353" w:rsidP="00A949A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4C7353" w14:paraId="71D6D5C5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3DEE72B3" w14:textId="77777777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7FB31EBB" w14:textId="77777777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15AEE6BE" w14:textId="77777777" w:rsidR="004C7353" w:rsidRDefault="004C7353" w:rsidP="00A949AA">
                  <w:pPr>
                    <w:jc w:val="center"/>
                  </w:pPr>
                </w:p>
              </w:tc>
            </w:tr>
            <w:tr w:rsidR="004C7353" w14:paraId="4EEB1F4B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59D3E319" w14:textId="77777777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30BC0BBA" w14:textId="77777777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391AA9A6" w14:textId="77777777" w:rsidR="004C7353" w:rsidRDefault="004C7353" w:rsidP="00A949AA">
                  <w:pPr>
                    <w:jc w:val="center"/>
                  </w:pPr>
                </w:p>
              </w:tc>
            </w:tr>
            <w:tr w:rsidR="004C7353" w14:paraId="24324DA5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2D1C5FDB" w14:textId="77777777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349625B5" w14:textId="77777777" w:rsidR="004C7353" w:rsidRDefault="004C7353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7F315FBA" w14:textId="77777777" w:rsidR="004C7353" w:rsidRDefault="004C7353" w:rsidP="00A949AA">
                  <w:pPr>
                    <w:jc w:val="center"/>
                  </w:pPr>
                </w:p>
              </w:tc>
            </w:tr>
          </w:tbl>
          <w:p w14:paraId="38D97C26" w14:textId="77777777" w:rsidR="004C7353" w:rsidRDefault="004C7353" w:rsidP="00A949AA"/>
        </w:tc>
        <w:tc>
          <w:tcPr>
            <w:tcW w:w="3166" w:type="dxa"/>
          </w:tcPr>
          <w:p w14:paraId="0A7C830B" w14:textId="77777777" w:rsidR="004C7353" w:rsidRDefault="004C7353" w:rsidP="00A949AA">
            <w:r>
              <w:t>Reason:</w:t>
            </w:r>
          </w:p>
          <w:p w14:paraId="65BBEA2D" w14:textId="04115DF2" w:rsidR="004C7353" w:rsidRDefault="004C7353" w:rsidP="00A949AA">
            <w:r>
              <w:t xml:space="preserve">This case is unique because it verifies </w:t>
            </w:r>
            <w:r>
              <w:t xml:space="preserve">there are </w:t>
            </w:r>
            <w:r w:rsidR="00E8329D">
              <w:t>empty positions on the board.</w:t>
            </w:r>
          </w:p>
          <w:p w14:paraId="7513AE7D" w14:textId="77777777" w:rsidR="004C7353" w:rsidRDefault="004C7353" w:rsidP="00A949AA"/>
          <w:p w14:paraId="0F19F211" w14:textId="77777777" w:rsidR="004C7353" w:rsidRDefault="004C7353" w:rsidP="00A949AA">
            <w:r>
              <w:t>Function:</w:t>
            </w:r>
          </w:p>
          <w:p w14:paraId="71682501" w14:textId="10B72C1A" w:rsidR="004C7353" w:rsidRDefault="004C7353" w:rsidP="00A949AA">
            <w:proofErr w:type="spellStart"/>
            <w:r>
              <w:t>test_</w:t>
            </w:r>
            <w:r w:rsidR="00E8329D">
              <w:t>tie_empty</w:t>
            </w:r>
            <w:proofErr w:type="spellEnd"/>
          </w:p>
        </w:tc>
      </w:tr>
      <w:tr w:rsidR="00E8329D" w14:paraId="348BE107" w14:textId="77777777" w:rsidTr="00A949AA">
        <w:trPr>
          <w:trHeight w:val="3175"/>
        </w:trPr>
        <w:tc>
          <w:tcPr>
            <w:tcW w:w="3166" w:type="dxa"/>
          </w:tcPr>
          <w:p w14:paraId="280D75BD" w14:textId="77777777" w:rsidR="00E8329D" w:rsidRDefault="00E8329D" w:rsidP="00A949AA">
            <w:r>
              <w:t>Input:</w:t>
            </w:r>
          </w:p>
          <w:p w14:paraId="276A93A7" w14:textId="77777777" w:rsidR="00E8329D" w:rsidRDefault="00E8329D" w:rsidP="00A949AA">
            <w:r w:rsidRPr="00393ED1">
              <w:t xml:space="preserve">rows = </w:t>
            </w:r>
            <w:r>
              <w:t>3</w:t>
            </w:r>
          </w:p>
          <w:p w14:paraId="3EAF25CA" w14:textId="77777777" w:rsidR="00E8329D" w:rsidRDefault="00E8329D" w:rsidP="00A949AA">
            <w:r w:rsidRPr="00393ED1">
              <w:t xml:space="preserve">columns = </w:t>
            </w:r>
            <w:r>
              <w:t>3</w:t>
            </w:r>
          </w:p>
          <w:p w14:paraId="60499218" w14:textId="77777777" w:rsidR="00E8329D" w:rsidRPr="00393ED1" w:rsidRDefault="00E8329D" w:rsidP="00A949AA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E8329D" w14:paraId="76BF0FEB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01768926" w14:textId="77777777" w:rsidR="00E8329D" w:rsidRDefault="00E8329D" w:rsidP="00A949AA"/>
              </w:tc>
              <w:tc>
                <w:tcPr>
                  <w:tcW w:w="599" w:type="dxa"/>
                </w:tcPr>
                <w:p w14:paraId="3B7835E5" w14:textId="77777777" w:rsidR="00E8329D" w:rsidRDefault="00E8329D" w:rsidP="00A949AA"/>
              </w:tc>
              <w:tc>
                <w:tcPr>
                  <w:tcW w:w="599" w:type="dxa"/>
                </w:tcPr>
                <w:p w14:paraId="0DB869CA" w14:textId="77777777" w:rsidR="00E8329D" w:rsidRDefault="00E8329D" w:rsidP="00A949AA"/>
              </w:tc>
            </w:tr>
            <w:tr w:rsidR="00E8329D" w14:paraId="7002B8AC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1AD2AAA7" w14:textId="77777777" w:rsidR="00E8329D" w:rsidRDefault="00E8329D" w:rsidP="00A949AA"/>
              </w:tc>
              <w:tc>
                <w:tcPr>
                  <w:tcW w:w="599" w:type="dxa"/>
                </w:tcPr>
                <w:p w14:paraId="1EE97AF2" w14:textId="77777777" w:rsidR="00E8329D" w:rsidRDefault="00E8329D" w:rsidP="00A949AA"/>
              </w:tc>
              <w:tc>
                <w:tcPr>
                  <w:tcW w:w="599" w:type="dxa"/>
                </w:tcPr>
                <w:p w14:paraId="7E1E6B2E" w14:textId="77777777" w:rsidR="00E8329D" w:rsidRDefault="00E8329D" w:rsidP="00A949AA"/>
              </w:tc>
            </w:tr>
            <w:tr w:rsidR="00E8329D" w14:paraId="20FDEF7C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33738D28" w14:textId="77777777" w:rsidR="00E8329D" w:rsidRDefault="00E8329D" w:rsidP="00A949AA"/>
              </w:tc>
              <w:tc>
                <w:tcPr>
                  <w:tcW w:w="599" w:type="dxa"/>
                </w:tcPr>
                <w:p w14:paraId="72FAF5F2" w14:textId="77777777" w:rsidR="00E8329D" w:rsidRDefault="00E8329D" w:rsidP="00A949AA"/>
              </w:tc>
              <w:tc>
                <w:tcPr>
                  <w:tcW w:w="599" w:type="dxa"/>
                </w:tcPr>
                <w:p w14:paraId="20BA2A85" w14:textId="77777777" w:rsidR="00E8329D" w:rsidRDefault="00E8329D" w:rsidP="00A949AA"/>
              </w:tc>
            </w:tr>
          </w:tbl>
          <w:p w14:paraId="48D9203E" w14:textId="77777777" w:rsidR="00E8329D" w:rsidRDefault="00E8329D" w:rsidP="00A949AA">
            <w:r>
              <w:t xml:space="preserve"> </w:t>
            </w:r>
          </w:p>
        </w:tc>
        <w:tc>
          <w:tcPr>
            <w:tcW w:w="3166" w:type="dxa"/>
          </w:tcPr>
          <w:p w14:paraId="4CB6CD34" w14:textId="77777777" w:rsidR="00E8329D" w:rsidRDefault="00E8329D" w:rsidP="00A949AA">
            <w:r w:rsidRPr="00393ED1">
              <w:t xml:space="preserve">Output: </w:t>
            </w:r>
          </w:p>
          <w:p w14:paraId="1BEB2633" w14:textId="77777777" w:rsidR="00E8329D" w:rsidRDefault="00E8329D" w:rsidP="00A949AA">
            <w:r>
              <w:t>3x3 game board</w:t>
            </w:r>
          </w:p>
          <w:p w14:paraId="272531FE" w14:textId="77777777" w:rsidR="00E8329D" w:rsidRDefault="00E8329D" w:rsidP="00A949AA"/>
          <w:p w14:paraId="58FBB157" w14:textId="77777777" w:rsidR="00E8329D" w:rsidRDefault="00E8329D" w:rsidP="00A949AA">
            <w:proofErr w:type="spellStart"/>
            <w:r>
              <w:t>checkTie</w:t>
            </w:r>
            <w:proofErr w:type="spellEnd"/>
            <w:r>
              <w:t xml:space="preserve"> == false</w:t>
            </w:r>
          </w:p>
          <w:p w14:paraId="4ACF4F2A" w14:textId="77777777" w:rsidR="00E8329D" w:rsidRDefault="00E8329D" w:rsidP="00A949A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E8329D" w14:paraId="24D1A70F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0E1CE211" w14:textId="77777777" w:rsidR="00E8329D" w:rsidRDefault="00E8329D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0519578F" w14:textId="77777777" w:rsidR="00E8329D" w:rsidRDefault="00E8329D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3840B0F6" w14:textId="77777777" w:rsidR="00E8329D" w:rsidRDefault="00E8329D" w:rsidP="00A949AA">
                  <w:pPr>
                    <w:jc w:val="center"/>
                  </w:pPr>
                </w:p>
              </w:tc>
            </w:tr>
            <w:tr w:rsidR="00E8329D" w14:paraId="75A27560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1A02AE30" w14:textId="77777777" w:rsidR="00E8329D" w:rsidRDefault="00E8329D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73E122B4" w14:textId="77777777" w:rsidR="00E8329D" w:rsidRDefault="00E8329D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1EFD473B" w14:textId="77777777" w:rsidR="00E8329D" w:rsidRDefault="00E8329D" w:rsidP="00A949AA">
                  <w:pPr>
                    <w:jc w:val="center"/>
                  </w:pPr>
                </w:p>
              </w:tc>
            </w:tr>
            <w:tr w:rsidR="00E8329D" w14:paraId="407E3B8D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747DE6FF" w14:textId="4B3EA382" w:rsidR="00E8329D" w:rsidRDefault="00E8329D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1D13C00C" w14:textId="51B99929" w:rsidR="00E8329D" w:rsidRDefault="00E8329D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19BB4622" w14:textId="6B102137" w:rsidR="00E8329D" w:rsidRDefault="00E8329D" w:rsidP="00A949AA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45BF68B7" w14:textId="77777777" w:rsidR="00E8329D" w:rsidRDefault="00E8329D" w:rsidP="00A949AA"/>
        </w:tc>
        <w:tc>
          <w:tcPr>
            <w:tcW w:w="3166" w:type="dxa"/>
          </w:tcPr>
          <w:p w14:paraId="5B20FBD0" w14:textId="77777777" w:rsidR="00E8329D" w:rsidRDefault="00E8329D" w:rsidP="00A949AA">
            <w:r>
              <w:t>Reason:</w:t>
            </w:r>
          </w:p>
          <w:p w14:paraId="1B693168" w14:textId="6752436C" w:rsidR="00E8329D" w:rsidRDefault="00E8329D" w:rsidP="00A949AA">
            <w:r>
              <w:t xml:space="preserve">This case is unique because it </w:t>
            </w:r>
            <w:r>
              <w:t>returns false is someone has won the game with a horizontal</w:t>
            </w:r>
            <w:r>
              <w:t>.</w:t>
            </w:r>
          </w:p>
          <w:p w14:paraId="2D992A44" w14:textId="77777777" w:rsidR="00E8329D" w:rsidRDefault="00E8329D" w:rsidP="00A949AA"/>
          <w:p w14:paraId="67F7311E" w14:textId="77777777" w:rsidR="00E8329D" w:rsidRDefault="00E8329D" w:rsidP="00A949AA">
            <w:r>
              <w:t>Function:</w:t>
            </w:r>
          </w:p>
          <w:p w14:paraId="11243181" w14:textId="67C11EE5" w:rsidR="00E8329D" w:rsidRDefault="00E8329D" w:rsidP="00A949AA">
            <w:proofErr w:type="spellStart"/>
            <w:r>
              <w:t>test_tie</w:t>
            </w:r>
            <w:r>
              <w:t>_horizW</w:t>
            </w:r>
            <w:proofErr w:type="spellEnd"/>
          </w:p>
        </w:tc>
      </w:tr>
      <w:tr w:rsidR="00E8329D" w14:paraId="6D144FA3" w14:textId="77777777" w:rsidTr="00A949AA">
        <w:trPr>
          <w:trHeight w:val="3175"/>
        </w:trPr>
        <w:tc>
          <w:tcPr>
            <w:tcW w:w="3166" w:type="dxa"/>
          </w:tcPr>
          <w:p w14:paraId="047217E4" w14:textId="77777777" w:rsidR="00E8329D" w:rsidRDefault="00E8329D" w:rsidP="00A949AA">
            <w:r>
              <w:t>Input:</w:t>
            </w:r>
          </w:p>
          <w:p w14:paraId="280B2E84" w14:textId="77777777" w:rsidR="00E8329D" w:rsidRDefault="00E8329D" w:rsidP="00A949AA">
            <w:r w:rsidRPr="00393ED1">
              <w:t xml:space="preserve">rows = </w:t>
            </w:r>
            <w:r>
              <w:t>3</w:t>
            </w:r>
          </w:p>
          <w:p w14:paraId="500449A1" w14:textId="77777777" w:rsidR="00E8329D" w:rsidRDefault="00E8329D" w:rsidP="00A949AA">
            <w:r w:rsidRPr="00393ED1">
              <w:t xml:space="preserve">columns = </w:t>
            </w:r>
            <w:r>
              <w:t>3</w:t>
            </w:r>
          </w:p>
          <w:p w14:paraId="4F8990DC" w14:textId="77777777" w:rsidR="00E8329D" w:rsidRPr="00393ED1" w:rsidRDefault="00E8329D" w:rsidP="00A949AA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E8329D" w14:paraId="6557CA7D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6B872CEC" w14:textId="77777777" w:rsidR="00E8329D" w:rsidRDefault="00E8329D" w:rsidP="00A949AA"/>
              </w:tc>
              <w:tc>
                <w:tcPr>
                  <w:tcW w:w="599" w:type="dxa"/>
                </w:tcPr>
                <w:p w14:paraId="3BD3543E" w14:textId="77777777" w:rsidR="00E8329D" w:rsidRDefault="00E8329D" w:rsidP="00A949AA"/>
              </w:tc>
              <w:tc>
                <w:tcPr>
                  <w:tcW w:w="599" w:type="dxa"/>
                </w:tcPr>
                <w:p w14:paraId="3553A7C4" w14:textId="77777777" w:rsidR="00E8329D" w:rsidRDefault="00E8329D" w:rsidP="00A949AA"/>
              </w:tc>
            </w:tr>
            <w:tr w:rsidR="00E8329D" w14:paraId="747707D9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740017C4" w14:textId="77777777" w:rsidR="00E8329D" w:rsidRDefault="00E8329D" w:rsidP="00A949AA"/>
              </w:tc>
              <w:tc>
                <w:tcPr>
                  <w:tcW w:w="599" w:type="dxa"/>
                </w:tcPr>
                <w:p w14:paraId="429CABCB" w14:textId="77777777" w:rsidR="00E8329D" w:rsidRDefault="00E8329D" w:rsidP="00A949AA"/>
              </w:tc>
              <w:tc>
                <w:tcPr>
                  <w:tcW w:w="599" w:type="dxa"/>
                </w:tcPr>
                <w:p w14:paraId="0F7772AD" w14:textId="77777777" w:rsidR="00E8329D" w:rsidRDefault="00E8329D" w:rsidP="00A949AA"/>
              </w:tc>
            </w:tr>
            <w:tr w:rsidR="00E8329D" w14:paraId="6A15C82C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15750818" w14:textId="77777777" w:rsidR="00E8329D" w:rsidRDefault="00E8329D" w:rsidP="00A949AA"/>
              </w:tc>
              <w:tc>
                <w:tcPr>
                  <w:tcW w:w="599" w:type="dxa"/>
                </w:tcPr>
                <w:p w14:paraId="45C448BA" w14:textId="77777777" w:rsidR="00E8329D" w:rsidRDefault="00E8329D" w:rsidP="00A949AA"/>
              </w:tc>
              <w:tc>
                <w:tcPr>
                  <w:tcW w:w="599" w:type="dxa"/>
                </w:tcPr>
                <w:p w14:paraId="1626D067" w14:textId="77777777" w:rsidR="00E8329D" w:rsidRDefault="00E8329D" w:rsidP="00A949AA"/>
              </w:tc>
            </w:tr>
          </w:tbl>
          <w:p w14:paraId="60AD2822" w14:textId="77777777" w:rsidR="00E8329D" w:rsidRDefault="00E8329D" w:rsidP="00A949AA">
            <w:r>
              <w:t xml:space="preserve"> </w:t>
            </w:r>
          </w:p>
        </w:tc>
        <w:tc>
          <w:tcPr>
            <w:tcW w:w="3166" w:type="dxa"/>
          </w:tcPr>
          <w:p w14:paraId="6DE98C9F" w14:textId="77777777" w:rsidR="00E8329D" w:rsidRDefault="00E8329D" w:rsidP="00A949AA">
            <w:r w:rsidRPr="00393ED1">
              <w:t xml:space="preserve">Output: </w:t>
            </w:r>
          </w:p>
          <w:p w14:paraId="33C49BA9" w14:textId="77777777" w:rsidR="00E8329D" w:rsidRDefault="00E8329D" w:rsidP="00A949AA">
            <w:r>
              <w:t>3x3 game board</w:t>
            </w:r>
          </w:p>
          <w:p w14:paraId="18946B74" w14:textId="77777777" w:rsidR="00E8329D" w:rsidRDefault="00E8329D" w:rsidP="00A949AA"/>
          <w:p w14:paraId="10EAF871" w14:textId="77777777" w:rsidR="00E8329D" w:rsidRDefault="00E8329D" w:rsidP="00A949AA">
            <w:proofErr w:type="spellStart"/>
            <w:r>
              <w:t>checkTie</w:t>
            </w:r>
            <w:proofErr w:type="spellEnd"/>
            <w:r>
              <w:t xml:space="preserve"> == false</w:t>
            </w:r>
          </w:p>
          <w:p w14:paraId="2149BC7A" w14:textId="77777777" w:rsidR="00E8329D" w:rsidRDefault="00E8329D" w:rsidP="00A949A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E8329D" w14:paraId="6047C781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24D05B5B" w14:textId="293F12C1" w:rsidR="00E8329D" w:rsidRDefault="00E8329D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684D6D06" w14:textId="77777777" w:rsidR="00E8329D" w:rsidRDefault="00E8329D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7D5C7D81" w14:textId="77777777" w:rsidR="00E8329D" w:rsidRDefault="00E8329D" w:rsidP="00A949AA">
                  <w:pPr>
                    <w:jc w:val="center"/>
                  </w:pPr>
                </w:p>
              </w:tc>
            </w:tr>
            <w:tr w:rsidR="00E8329D" w14:paraId="4175A246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3CBD93A1" w14:textId="55A417AE" w:rsidR="00E8329D" w:rsidRDefault="00E8329D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4FD55351" w14:textId="77777777" w:rsidR="00E8329D" w:rsidRDefault="00E8329D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45EA1D5F" w14:textId="77777777" w:rsidR="00E8329D" w:rsidRDefault="00E8329D" w:rsidP="00A949AA">
                  <w:pPr>
                    <w:jc w:val="center"/>
                  </w:pPr>
                </w:p>
              </w:tc>
            </w:tr>
            <w:tr w:rsidR="00E8329D" w14:paraId="6F396C90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58DF2C52" w14:textId="77777777" w:rsidR="00E8329D" w:rsidRDefault="00E8329D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04B43E47" w14:textId="73BF387F" w:rsidR="00E8329D" w:rsidRDefault="00E8329D" w:rsidP="00A949AA">
                  <w:pPr>
                    <w:jc w:val="center"/>
                  </w:pPr>
                </w:p>
              </w:tc>
              <w:tc>
                <w:tcPr>
                  <w:tcW w:w="599" w:type="dxa"/>
                </w:tcPr>
                <w:p w14:paraId="11C5E045" w14:textId="09E75DCC" w:rsidR="00E8329D" w:rsidRDefault="00E8329D" w:rsidP="00A949AA">
                  <w:pPr>
                    <w:jc w:val="center"/>
                  </w:pPr>
                </w:p>
              </w:tc>
            </w:tr>
          </w:tbl>
          <w:p w14:paraId="0906C4AE" w14:textId="77777777" w:rsidR="00E8329D" w:rsidRDefault="00E8329D" w:rsidP="00A949AA"/>
        </w:tc>
        <w:tc>
          <w:tcPr>
            <w:tcW w:w="3166" w:type="dxa"/>
          </w:tcPr>
          <w:p w14:paraId="63B3FE22" w14:textId="77777777" w:rsidR="00E8329D" w:rsidRDefault="00E8329D" w:rsidP="00A949AA">
            <w:r>
              <w:t>Reason:</w:t>
            </w:r>
          </w:p>
          <w:p w14:paraId="0B293DAA" w14:textId="5E3DA9EE" w:rsidR="00E8329D" w:rsidRDefault="00E8329D" w:rsidP="00A949AA">
            <w:r>
              <w:t xml:space="preserve">This case is unique because it returns false is someone has won the game with a </w:t>
            </w:r>
            <w:r w:rsidR="00FB306A">
              <w:t>vertical</w:t>
            </w:r>
            <w:r>
              <w:t>.</w:t>
            </w:r>
          </w:p>
          <w:p w14:paraId="482F5808" w14:textId="77777777" w:rsidR="00E8329D" w:rsidRDefault="00E8329D" w:rsidP="00A949AA"/>
          <w:p w14:paraId="5B510A5D" w14:textId="77777777" w:rsidR="00E8329D" w:rsidRDefault="00E8329D" w:rsidP="00A949AA">
            <w:r>
              <w:t>Function:</w:t>
            </w:r>
          </w:p>
          <w:p w14:paraId="4F077B5C" w14:textId="4B742DFA" w:rsidR="00E8329D" w:rsidRDefault="00E8329D" w:rsidP="00A949AA">
            <w:proofErr w:type="spellStart"/>
            <w:r>
              <w:t>test_tie_</w:t>
            </w:r>
            <w:r w:rsidR="00FB306A">
              <w:t>vert</w:t>
            </w:r>
            <w:r>
              <w:t>W</w:t>
            </w:r>
            <w:proofErr w:type="spellEnd"/>
          </w:p>
        </w:tc>
      </w:tr>
      <w:tr w:rsidR="00FB306A" w14:paraId="37995C07" w14:textId="77777777" w:rsidTr="00A949AA">
        <w:trPr>
          <w:trHeight w:val="3175"/>
        </w:trPr>
        <w:tc>
          <w:tcPr>
            <w:tcW w:w="3166" w:type="dxa"/>
          </w:tcPr>
          <w:p w14:paraId="10E52A81" w14:textId="77777777" w:rsidR="00FB306A" w:rsidRDefault="00FB306A" w:rsidP="00A949AA">
            <w:r>
              <w:lastRenderedPageBreak/>
              <w:t>Input:</w:t>
            </w:r>
          </w:p>
          <w:p w14:paraId="429C3FA0" w14:textId="77777777" w:rsidR="00FB306A" w:rsidRDefault="00FB306A" w:rsidP="00A949AA">
            <w:r w:rsidRPr="00393ED1">
              <w:t xml:space="preserve">rows = </w:t>
            </w:r>
            <w:r>
              <w:t>3</w:t>
            </w:r>
          </w:p>
          <w:p w14:paraId="7F41AFC4" w14:textId="77777777" w:rsidR="00FB306A" w:rsidRDefault="00FB306A" w:rsidP="00A949AA">
            <w:r w:rsidRPr="00393ED1">
              <w:t xml:space="preserve">columns = </w:t>
            </w:r>
            <w:r>
              <w:t>3</w:t>
            </w:r>
          </w:p>
          <w:p w14:paraId="1600FFD2" w14:textId="77777777" w:rsidR="00FB306A" w:rsidRPr="00393ED1" w:rsidRDefault="00FB306A" w:rsidP="00A949AA">
            <w:r w:rsidRPr="00393ED1">
              <w:t xml:space="preserve">number to win = </w:t>
            </w:r>
            <w:r>
              <w:t>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FB306A" w14:paraId="62B1450F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3F62DA74" w14:textId="77777777" w:rsidR="00FB306A" w:rsidRDefault="00FB306A" w:rsidP="00A949AA"/>
              </w:tc>
              <w:tc>
                <w:tcPr>
                  <w:tcW w:w="599" w:type="dxa"/>
                </w:tcPr>
                <w:p w14:paraId="4E6372B3" w14:textId="77777777" w:rsidR="00FB306A" w:rsidRDefault="00FB306A" w:rsidP="00A949AA"/>
              </w:tc>
              <w:tc>
                <w:tcPr>
                  <w:tcW w:w="599" w:type="dxa"/>
                </w:tcPr>
                <w:p w14:paraId="58341FB5" w14:textId="77777777" w:rsidR="00FB306A" w:rsidRDefault="00FB306A" w:rsidP="00A949AA"/>
              </w:tc>
            </w:tr>
            <w:tr w:rsidR="00FB306A" w14:paraId="0E66FF7E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45B33647" w14:textId="77777777" w:rsidR="00FB306A" w:rsidRDefault="00FB306A" w:rsidP="00A949AA"/>
              </w:tc>
              <w:tc>
                <w:tcPr>
                  <w:tcW w:w="599" w:type="dxa"/>
                </w:tcPr>
                <w:p w14:paraId="073615DE" w14:textId="77777777" w:rsidR="00FB306A" w:rsidRDefault="00FB306A" w:rsidP="00A949AA"/>
              </w:tc>
              <w:tc>
                <w:tcPr>
                  <w:tcW w:w="599" w:type="dxa"/>
                </w:tcPr>
                <w:p w14:paraId="40F1917B" w14:textId="77777777" w:rsidR="00FB306A" w:rsidRDefault="00FB306A" w:rsidP="00A949AA"/>
              </w:tc>
            </w:tr>
            <w:tr w:rsidR="00FB306A" w14:paraId="447B8F2C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20643627" w14:textId="77777777" w:rsidR="00FB306A" w:rsidRDefault="00FB306A" w:rsidP="00A949AA"/>
              </w:tc>
              <w:tc>
                <w:tcPr>
                  <w:tcW w:w="599" w:type="dxa"/>
                </w:tcPr>
                <w:p w14:paraId="3F7E448B" w14:textId="77777777" w:rsidR="00FB306A" w:rsidRDefault="00FB306A" w:rsidP="00A949AA"/>
              </w:tc>
              <w:tc>
                <w:tcPr>
                  <w:tcW w:w="599" w:type="dxa"/>
                </w:tcPr>
                <w:p w14:paraId="6A18622F" w14:textId="77777777" w:rsidR="00FB306A" w:rsidRDefault="00FB306A" w:rsidP="00A949AA"/>
              </w:tc>
            </w:tr>
          </w:tbl>
          <w:p w14:paraId="53306C9D" w14:textId="77777777" w:rsidR="00FB306A" w:rsidRDefault="00FB306A" w:rsidP="00A949AA">
            <w:r>
              <w:t xml:space="preserve"> </w:t>
            </w:r>
          </w:p>
        </w:tc>
        <w:tc>
          <w:tcPr>
            <w:tcW w:w="3166" w:type="dxa"/>
          </w:tcPr>
          <w:p w14:paraId="03C3B6E1" w14:textId="77777777" w:rsidR="00FB306A" w:rsidRDefault="00FB306A" w:rsidP="00A949AA">
            <w:r w:rsidRPr="00393ED1">
              <w:t xml:space="preserve">Output: </w:t>
            </w:r>
          </w:p>
          <w:p w14:paraId="064B822D" w14:textId="77777777" w:rsidR="00FB306A" w:rsidRDefault="00FB306A" w:rsidP="00A949AA">
            <w:r>
              <w:t>3x3 game board</w:t>
            </w:r>
          </w:p>
          <w:p w14:paraId="19CDA0D0" w14:textId="77777777" w:rsidR="00FB306A" w:rsidRDefault="00FB306A" w:rsidP="00A949AA"/>
          <w:p w14:paraId="009F0257" w14:textId="18433DE5" w:rsidR="00FB306A" w:rsidRDefault="00FB306A" w:rsidP="00A949AA">
            <w:proofErr w:type="spellStart"/>
            <w:r>
              <w:t>checkTie</w:t>
            </w:r>
            <w:proofErr w:type="spellEnd"/>
            <w:r>
              <w:t xml:space="preserve"> == </w:t>
            </w:r>
            <w:r>
              <w:t>true</w:t>
            </w:r>
          </w:p>
          <w:p w14:paraId="6F296E9D" w14:textId="77777777" w:rsidR="00FB306A" w:rsidRDefault="00FB306A" w:rsidP="00A949A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99"/>
              <w:gridCol w:w="599"/>
            </w:tblGrid>
            <w:tr w:rsidR="00FB306A" w14:paraId="4CDB0633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238560EB" w14:textId="06C82301" w:rsidR="00FB306A" w:rsidRDefault="00FB306A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4EE3DB55" w14:textId="2246386B" w:rsidR="00FB306A" w:rsidRDefault="00FB306A" w:rsidP="00A949AA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599" w:type="dxa"/>
                </w:tcPr>
                <w:p w14:paraId="16621C0E" w14:textId="77033975" w:rsidR="00FB306A" w:rsidRDefault="00FB306A" w:rsidP="00A949AA">
                  <w:pPr>
                    <w:jc w:val="center"/>
                  </w:pPr>
                  <w:r>
                    <w:t>X</w:t>
                  </w:r>
                </w:p>
              </w:tc>
            </w:tr>
            <w:tr w:rsidR="00FB306A" w14:paraId="0974496C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0989A673" w14:textId="2D90F3AD" w:rsidR="00FB306A" w:rsidRDefault="00FB306A" w:rsidP="00A949AA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599" w:type="dxa"/>
                </w:tcPr>
                <w:p w14:paraId="00C34E0B" w14:textId="71B54BAF" w:rsidR="00FB306A" w:rsidRDefault="00FB306A" w:rsidP="00A949AA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99" w:type="dxa"/>
                </w:tcPr>
                <w:p w14:paraId="5F959B51" w14:textId="4C2A726C" w:rsidR="00FB306A" w:rsidRDefault="00FB306A" w:rsidP="00A949AA">
                  <w:pPr>
                    <w:jc w:val="center"/>
                  </w:pPr>
                  <w:r>
                    <w:t>O</w:t>
                  </w:r>
                </w:p>
              </w:tc>
            </w:tr>
            <w:tr w:rsidR="00FB306A" w14:paraId="2A31E54B" w14:textId="77777777" w:rsidTr="00A949AA">
              <w:trPr>
                <w:trHeight w:val="572"/>
              </w:trPr>
              <w:tc>
                <w:tcPr>
                  <w:tcW w:w="599" w:type="dxa"/>
                </w:tcPr>
                <w:p w14:paraId="4D316EC1" w14:textId="77777777" w:rsidR="00FB306A" w:rsidRDefault="00FB306A" w:rsidP="00A949A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9" w:type="dxa"/>
                </w:tcPr>
                <w:p w14:paraId="7C72B6A1" w14:textId="5D163131" w:rsidR="00FB306A" w:rsidRDefault="00FB306A" w:rsidP="00A949AA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599" w:type="dxa"/>
                </w:tcPr>
                <w:p w14:paraId="57D53A7E" w14:textId="77777777" w:rsidR="00FB306A" w:rsidRDefault="00FB306A" w:rsidP="00A949AA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573628D7" w14:textId="77777777" w:rsidR="00FB306A" w:rsidRDefault="00FB306A" w:rsidP="00A949AA"/>
        </w:tc>
        <w:tc>
          <w:tcPr>
            <w:tcW w:w="3166" w:type="dxa"/>
          </w:tcPr>
          <w:p w14:paraId="53C99B98" w14:textId="77777777" w:rsidR="00FB306A" w:rsidRDefault="00FB306A" w:rsidP="00A949AA">
            <w:r>
              <w:t>Reason:</w:t>
            </w:r>
          </w:p>
          <w:p w14:paraId="7862E7BD" w14:textId="214F887A" w:rsidR="00FB306A" w:rsidRDefault="00FB306A" w:rsidP="00A949AA">
            <w:r>
              <w:t xml:space="preserve">This case is unique because it returns </w:t>
            </w:r>
            <w:r>
              <w:t>true when no one has won the game and there are no moves left</w:t>
            </w:r>
            <w:r>
              <w:t>.</w:t>
            </w:r>
          </w:p>
          <w:p w14:paraId="05612F7B" w14:textId="77777777" w:rsidR="00FB306A" w:rsidRDefault="00FB306A" w:rsidP="00A949AA"/>
          <w:p w14:paraId="7C6731DC" w14:textId="77777777" w:rsidR="00FB306A" w:rsidRDefault="00FB306A" w:rsidP="00A949AA">
            <w:r>
              <w:t>Function:</w:t>
            </w:r>
          </w:p>
          <w:p w14:paraId="1DF0BD42" w14:textId="258CD087" w:rsidR="00FB306A" w:rsidRDefault="00FB306A" w:rsidP="00A949AA">
            <w:proofErr w:type="spellStart"/>
            <w:r>
              <w:t>test_tie</w:t>
            </w:r>
            <w:proofErr w:type="spellEnd"/>
          </w:p>
        </w:tc>
      </w:tr>
    </w:tbl>
    <w:p w14:paraId="42776348" w14:textId="54C33808" w:rsidR="00E80E5F" w:rsidRPr="008A4A17" w:rsidRDefault="00E80E5F" w:rsidP="004C7353">
      <w:pPr>
        <w:pStyle w:val="ListParagraph"/>
        <w:ind w:left="360"/>
      </w:pPr>
    </w:p>
    <w:p w14:paraId="69B2F654" w14:textId="7955D9D4" w:rsidR="005C4A11" w:rsidRDefault="005C4A11" w:rsidP="005C4A11">
      <w:pPr>
        <w:pStyle w:val="ListParagraph"/>
        <w:numPr>
          <w:ilvl w:val="0"/>
          <w:numId w:val="32"/>
        </w:numPr>
      </w:pPr>
      <w:bookmarkStart w:id="11" w:name="_GoBack"/>
      <w:bookmarkEnd w:id="11"/>
      <w:r>
        <w:t xml:space="preserve">Case: </w:t>
      </w:r>
      <w:proofErr w:type="spellStart"/>
      <w:r>
        <w:t>test_pos_empty</w:t>
      </w:r>
      <w:proofErr w:type="spellEnd"/>
    </w:p>
    <w:p w14:paraId="11727CA3" w14:textId="77777777" w:rsidR="005C4A11" w:rsidRDefault="005C4A11" w:rsidP="005C4A11">
      <w:pPr>
        <w:pStyle w:val="ListParagraph"/>
        <w:numPr>
          <w:ilvl w:val="1"/>
          <w:numId w:val="32"/>
        </w:numPr>
      </w:pPr>
      <w:r>
        <w:t>Input: rows = 3, columns = 3, number to win = 3</w:t>
      </w:r>
    </w:p>
    <w:p w14:paraId="2436A8A9" w14:textId="151D88EB" w:rsidR="005C4A11" w:rsidRDefault="005C4A11" w:rsidP="005C4A11">
      <w:pPr>
        <w:pStyle w:val="ListParagraph"/>
        <w:numPr>
          <w:ilvl w:val="1"/>
          <w:numId w:val="32"/>
        </w:numPr>
      </w:pPr>
      <w:r>
        <w:t xml:space="preserve">Output: blank </w:t>
      </w:r>
      <w:r w:rsidR="00016525">
        <w:t>3x3 board</w:t>
      </w:r>
    </w:p>
    <w:p w14:paraId="291A619C" w14:textId="114C9D34" w:rsidR="00016525" w:rsidRDefault="00016525" w:rsidP="00016525">
      <w:pPr>
        <w:pStyle w:val="ListParagraph"/>
        <w:numPr>
          <w:ilvl w:val="2"/>
          <w:numId w:val="32"/>
        </w:numPr>
      </w:pPr>
      <w:r>
        <w:t xml:space="preserve">This test will ensure </w:t>
      </w:r>
      <w:proofErr w:type="spellStart"/>
      <w:r>
        <w:t>whatsAtPos</w:t>
      </w:r>
      <w:proofErr w:type="spellEnd"/>
      <w:r>
        <w:t xml:space="preserve"> will return a blank if nothing has been placed.</w:t>
      </w:r>
    </w:p>
    <w:p w14:paraId="14C128C1" w14:textId="597DFDCD" w:rsidR="00016525" w:rsidRDefault="00016525" w:rsidP="00016525">
      <w:pPr>
        <w:pStyle w:val="ListParagraph"/>
        <w:numPr>
          <w:ilvl w:val="0"/>
          <w:numId w:val="32"/>
        </w:numPr>
      </w:pPr>
      <w:r>
        <w:t xml:space="preserve">Case: </w:t>
      </w:r>
      <w:proofErr w:type="spellStart"/>
      <w:r>
        <w:t>test_pos_left</w:t>
      </w:r>
      <w:proofErr w:type="spellEnd"/>
    </w:p>
    <w:p w14:paraId="51451D9F" w14:textId="77777777" w:rsidR="00016525" w:rsidRDefault="00016525" w:rsidP="00016525">
      <w:pPr>
        <w:pStyle w:val="ListParagraph"/>
        <w:numPr>
          <w:ilvl w:val="1"/>
          <w:numId w:val="32"/>
        </w:numPr>
      </w:pPr>
      <w:r>
        <w:t>Input: rows = 3, columns = 3, number to win = 3</w:t>
      </w:r>
    </w:p>
    <w:p w14:paraId="638E4EBA" w14:textId="5413698F" w:rsidR="00016525" w:rsidRDefault="00016525" w:rsidP="00016525">
      <w:pPr>
        <w:pStyle w:val="ListParagraph"/>
        <w:numPr>
          <w:ilvl w:val="1"/>
          <w:numId w:val="32"/>
        </w:numPr>
      </w:pPr>
      <w:r>
        <w:t>Output: 3x3 board with one char in the left most column</w:t>
      </w:r>
    </w:p>
    <w:p w14:paraId="656F19F9" w14:textId="47A13C64" w:rsidR="00016525" w:rsidRPr="008A4A17" w:rsidRDefault="00016525" w:rsidP="00016525">
      <w:pPr>
        <w:pStyle w:val="ListParagraph"/>
        <w:numPr>
          <w:ilvl w:val="2"/>
          <w:numId w:val="32"/>
        </w:numPr>
      </w:pPr>
      <w:r>
        <w:t xml:space="preserve">This test will ensure </w:t>
      </w:r>
      <w:proofErr w:type="spellStart"/>
      <w:r>
        <w:t>whatsAtPos</w:t>
      </w:r>
      <w:proofErr w:type="spellEnd"/>
      <w:r>
        <w:t xml:space="preserve"> will return a char in a left edge case.</w:t>
      </w:r>
    </w:p>
    <w:p w14:paraId="7C130509" w14:textId="462BEC17" w:rsidR="00016525" w:rsidRDefault="00016525" w:rsidP="00016525">
      <w:pPr>
        <w:pStyle w:val="ListParagraph"/>
        <w:numPr>
          <w:ilvl w:val="0"/>
          <w:numId w:val="32"/>
        </w:numPr>
      </w:pPr>
      <w:r>
        <w:t xml:space="preserve">Case: </w:t>
      </w:r>
      <w:proofErr w:type="spellStart"/>
      <w:r>
        <w:t>test_pos_right</w:t>
      </w:r>
      <w:proofErr w:type="spellEnd"/>
    </w:p>
    <w:p w14:paraId="00B52AB3" w14:textId="77777777" w:rsidR="00016525" w:rsidRDefault="00016525" w:rsidP="00016525">
      <w:pPr>
        <w:pStyle w:val="ListParagraph"/>
        <w:numPr>
          <w:ilvl w:val="1"/>
          <w:numId w:val="32"/>
        </w:numPr>
      </w:pPr>
      <w:r>
        <w:t>Input: rows = 3, columns = 3, number to win = 3</w:t>
      </w:r>
    </w:p>
    <w:p w14:paraId="4133D564" w14:textId="2890D819" w:rsidR="00016525" w:rsidRDefault="00016525" w:rsidP="00016525">
      <w:pPr>
        <w:pStyle w:val="ListParagraph"/>
        <w:numPr>
          <w:ilvl w:val="1"/>
          <w:numId w:val="32"/>
        </w:numPr>
      </w:pPr>
      <w:r>
        <w:t>Output: 3x3 board with one char in the right most column</w:t>
      </w:r>
    </w:p>
    <w:p w14:paraId="7C8E384A" w14:textId="5D21F1FA" w:rsidR="00016525" w:rsidRPr="008A4A17" w:rsidRDefault="00016525" w:rsidP="00016525">
      <w:pPr>
        <w:pStyle w:val="ListParagraph"/>
        <w:numPr>
          <w:ilvl w:val="2"/>
          <w:numId w:val="32"/>
        </w:numPr>
      </w:pPr>
      <w:r>
        <w:t xml:space="preserve">This test will ensure </w:t>
      </w:r>
      <w:proofErr w:type="spellStart"/>
      <w:r>
        <w:t>whatsAtPos</w:t>
      </w:r>
      <w:proofErr w:type="spellEnd"/>
      <w:r>
        <w:t xml:space="preserve"> will return a char in a right edge case.</w:t>
      </w:r>
    </w:p>
    <w:p w14:paraId="7A4CFCD4" w14:textId="02287FC9" w:rsidR="00016525" w:rsidRDefault="00016525" w:rsidP="00016525">
      <w:pPr>
        <w:pStyle w:val="ListParagraph"/>
        <w:numPr>
          <w:ilvl w:val="0"/>
          <w:numId w:val="32"/>
        </w:numPr>
      </w:pPr>
      <w:r>
        <w:t xml:space="preserve">Case: </w:t>
      </w:r>
      <w:proofErr w:type="spellStart"/>
      <w:r>
        <w:t>test_pos_full</w:t>
      </w:r>
      <w:proofErr w:type="spellEnd"/>
    </w:p>
    <w:p w14:paraId="768C3844" w14:textId="38F5D06E" w:rsidR="00016525" w:rsidRDefault="00016525" w:rsidP="00016525">
      <w:pPr>
        <w:pStyle w:val="ListParagraph"/>
        <w:numPr>
          <w:ilvl w:val="1"/>
          <w:numId w:val="32"/>
        </w:numPr>
      </w:pPr>
      <w:r>
        <w:t>Input: rows = 5, columns = 5, number to win = 3</w:t>
      </w:r>
    </w:p>
    <w:p w14:paraId="7C576E3A" w14:textId="2578EBC8" w:rsidR="00016525" w:rsidRDefault="00016525" w:rsidP="00016525">
      <w:pPr>
        <w:pStyle w:val="ListParagraph"/>
        <w:numPr>
          <w:ilvl w:val="1"/>
          <w:numId w:val="32"/>
        </w:numPr>
      </w:pPr>
      <w:r>
        <w:t>Output: 5x5 board with every position filled with the same char</w:t>
      </w:r>
    </w:p>
    <w:p w14:paraId="412CAC11" w14:textId="76E0CB0F" w:rsidR="00016525" w:rsidRPr="008A4A17" w:rsidRDefault="00016525" w:rsidP="00016525">
      <w:pPr>
        <w:pStyle w:val="ListParagraph"/>
        <w:numPr>
          <w:ilvl w:val="2"/>
          <w:numId w:val="32"/>
        </w:numPr>
      </w:pPr>
      <w:r>
        <w:t xml:space="preserve">This test will ensure </w:t>
      </w:r>
      <w:proofErr w:type="spellStart"/>
      <w:r>
        <w:t>whatsAtPos</w:t>
      </w:r>
      <w:proofErr w:type="spellEnd"/>
      <w:r>
        <w:t xml:space="preserve"> will return </w:t>
      </w:r>
      <w:r w:rsidR="000F0FF7">
        <w:t>a char in every board position</w:t>
      </w:r>
      <w:r>
        <w:t>.</w:t>
      </w:r>
    </w:p>
    <w:p w14:paraId="28DAF18A" w14:textId="1A84FABA" w:rsidR="000F0FF7" w:rsidRDefault="000F0FF7" w:rsidP="000F0FF7">
      <w:pPr>
        <w:pStyle w:val="ListParagraph"/>
        <w:numPr>
          <w:ilvl w:val="0"/>
          <w:numId w:val="32"/>
        </w:numPr>
      </w:pPr>
      <w:r>
        <w:t xml:space="preserve">Case: </w:t>
      </w:r>
      <w:proofErr w:type="spellStart"/>
      <w:r>
        <w:t>test_pos_place_all</w:t>
      </w:r>
      <w:proofErr w:type="spellEnd"/>
    </w:p>
    <w:p w14:paraId="727114F8" w14:textId="00FBD03E" w:rsidR="000F0FF7" w:rsidRDefault="000F0FF7" w:rsidP="000F0FF7">
      <w:pPr>
        <w:pStyle w:val="ListParagraph"/>
        <w:numPr>
          <w:ilvl w:val="1"/>
          <w:numId w:val="32"/>
        </w:numPr>
      </w:pPr>
      <w:r>
        <w:t>Input: rows = 5, columns = 5, number to win = 3</w:t>
      </w:r>
    </w:p>
    <w:p w14:paraId="773E6620" w14:textId="3A41C52E" w:rsidR="000F0FF7" w:rsidRDefault="000F0FF7" w:rsidP="000F0FF7">
      <w:pPr>
        <w:pStyle w:val="ListParagraph"/>
        <w:numPr>
          <w:ilvl w:val="1"/>
          <w:numId w:val="32"/>
        </w:numPr>
      </w:pPr>
      <w:r>
        <w:t>Output: 5x5 board filled with a different char in every position</w:t>
      </w:r>
    </w:p>
    <w:p w14:paraId="2FE0D987" w14:textId="7CA0CDC0" w:rsidR="000F0FF7" w:rsidRPr="008A4A17" w:rsidRDefault="000F0FF7" w:rsidP="000F0FF7">
      <w:pPr>
        <w:pStyle w:val="ListParagraph"/>
        <w:numPr>
          <w:ilvl w:val="2"/>
          <w:numId w:val="32"/>
        </w:numPr>
      </w:pPr>
      <w:r>
        <w:t xml:space="preserve">This test will ensure </w:t>
      </w:r>
      <w:proofErr w:type="spellStart"/>
      <w:r>
        <w:t>whatsAtPos</w:t>
      </w:r>
      <w:proofErr w:type="spellEnd"/>
      <w:r>
        <w:t xml:space="preserve"> will return a variety of player tokens.</w:t>
      </w:r>
    </w:p>
    <w:p w14:paraId="7A936A4A" w14:textId="41CD3C81" w:rsidR="000F0FF7" w:rsidRDefault="000F0FF7" w:rsidP="000F0FF7">
      <w:pPr>
        <w:pStyle w:val="ListParagraph"/>
        <w:numPr>
          <w:ilvl w:val="0"/>
          <w:numId w:val="32"/>
        </w:numPr>
      </w:pPr>
      <w:r>
        <w:t xml:space="preserve">Case: </w:t>
      </w:r>
      <w:proofErr w:type="spellStart"/>
      <w:r>
        <w:t>test_pos_left_uneven</w:t>
      </w:r>
      <w:proofErr w:type="spellEnd"/>
    </w:p>
    <w:p w14:paraId="046185FB" w14:textId="2E2B5370" w:rsidR="000F0FF7" w:rsidRDefault="000F0FF7" w:rsidP="000F0FF7">
      <w:pPr>
        <w:pStyle w:val="ListParagraph"/>
        <w:numPr>
          <w:ilvl w:val="1"/>
          <w:numId w:val="32"/>
        </w:numPr>
      </w:pPr>
      <w:r>
        <w:t>Input: rows = 3, columns = 5, number to win = 3</w:t>
      </w:r>
    </w:p>
    <w:p w14:paraId="2C5DB3A5" w14:textId="3A18189A" w:rsidR="000F0FF7" w:rsidRDefault="000F0FF7" w:rsidP="000F0FF7">
      <w:pPr>
        <w:pStyle w:val="ListParagraph"/>
        <w:numPr>
          <w:ilvl w:val="1"/>
          <w:numId w:val="32"/>
        </w:numPr>
      </w:pPr>
      <w:r>
        <w:t>Output: 3x5 board with one char in the left most column</w:t>
      </w:r>
    </w:p>
    <w:p w14:paraId="21C18308" w14:textId="7676EA29" w:rsidR="000F0FF7" w:rsidRPr="008A4A17" w:rsidRDefault="000F0FF7" w:rsidP="000F0FF7">
      <w:pPr>
        <w:pStyle w:val="ListParagraph"/>
        <w:numPr>
          <w:ilvl w:val="2"/>
          <w:numId w:val="32"/>
        </w:numPr>
      </w:pPr>
      <w:r>
        <w:t xml:space="preserve">This test will ensure </w:t>
      </w:r>
      <w:proofErr w:type="spellStart"/>
      <w:r>
        <w:t>whatsAtPos</w:t>
      </w:r>
      <w:proofErr w:type="spellEnd"/>
      <w:r>
        <w:t xml:space="preserve"> will return a left edge case on a non-square board.</w:t>
      </w:r>
    </w:p>
    <w:p w14:paraId="303A3562" w14:textId="60A11EC8" w:rsidR="000F0FF7" w:rsidRDefault="000F0FF7" w:rsidP="000F0FF7">
      <w:pPr>
        <w:pStyle w:val="ListParagraph"/>
        <w:numPr>
          <w:ilvl w:val="0"/>
          <w:numId w:val="32"/>
        </w:numPr>
      </w:pPr>
      <w:r>
        <w:t xml:space="preserve">Case: </w:t>
      </w:r>
      <w:proofErr w:type="spellStart"/>
      <w:r>
        <w:t>test_pos_right_uneven</w:t>
      </w:r>
      <w:proofErr w:type="spellEnd"/>
    </w:p>
    <w:p w14:paraId="441EB888" w14:textId="0C9CC27B" w:rsidR="000F0FF7" w:rsidRDefault="000F0FF7" w:rsidP="000F0FF7">
      <w:pPr>
        <w:pStyle w:val="ListParagraph"/>
        <w:numPr>
          <w:ilvl w:val="1"/>
          <w:numId w:val="32"/>
        </w:numPr>
      </w:pPr>
      <w:r>
        <w:t>Input: rows = 3, columns = 5, number to win = 3</w:t>
      </w:r>
    </w:p>
    <w:p w14:paraId="699A21A1" w14:textId="35589E3B" w:rsidR="000F0FF7" w:rsidRDefault="000F0FF7" w:rsidP="000F0FF7">
      <w:pPr>
        <w:pStyle w:val="ListParagraph"/>
        <w:numPr>
          <w:ilvl w:val="1"/>
          <w:numId w:val="32"/>
        </w:numPr>
      </w:pPr>
      <w:r>
        <w:t>Output: 3x5 board with one char in the right most column</w:t>
      </w:r>
    </w:p>
    <w:p w14:paraId="590910BA" w14:textId="649E9DEF" w:rsidR="000F0FF7" w:rsidRPr="008A4A17" w:rsidRDefault="000F0FF7" w:rsidP="000F0FF7">
      <w:pPr>
        <w:pStyle w:val="ListParagraph"/>
        <w:numPr>
          <w:ilvl w:val="2"/>
          <w:numId w:val="32"/>
        </w:numPr>
      </w:pPr>
      <w:r>
        <w:t xml:space="preserve">This test will ensure </w:t>
      </w:r>
      <w:proofErr w:type="spellStart"/>
      <w:r>
        <w:t>whatsAtPos</w:t>
      </w:r>
      <w:proofErr w:type="spellEnd"/>
      <w:r>
        <w:t xml:space="preserve"> will return a right edge case on a non-square board.</w:t>
      </w:r>
    </w:p>
    <w:p w14:paraId="43378C16" w14:textId="5BC122C3" w:rsidR="00016525" w:rsidRDefault="00A12102" w:rsidP="00016525">
      <w:pPr>
        <w:pStyle w:val="ListParagraph"/>
        <w:numPr>
          <w:ilvl w:val="0"/>
          <w:numId w:val="32"/>
        </w:numPr>
      </w:pPr>
      <w:r>
        <w:t xml:space="preserve">Case: </w:t>
      </w:r>
      <w:proofErr w:type="spellStart"/>
      <w:r>
        <w:t>test_token_left</w:t>
      </w:r>
      <w:proofErr w:type="spellEnd"/>
    </w:p>
    <w:p w14:paraId="1B5F72C0" w14:textId="1CF35F73" w:rsidR="00A12102" w:rsidRDefault="00A12102" w:rsidP="00A12102">
      <w:pPr>
        <w:pStyle w:val="ListParagraph"/>
        <w:numPr>
          <w:ilvl w:val="1"/>
          <w:numId w:val="32"/>
        </w:numPr>
      </w:pPr>
      <w:r>
        <w:t>Input: rows = 3, columns = 3, number to win = 3</w:t>
      </w:r>
    </w:p>
    <w:p w14:paraId="3FA17075" w14:textId="1263708A" w:rsidR="00A12102" w:rsidRDefault="00A12102" w:rsidP="00A12102">
      <w:pPr>
        <w:pStyle w:val="ListParagraph"/>
        <w:numPr>
          <w:ilvl w:val="1"/>
          <w:numId w:val="32"/>
        </w:numPr>
      </w:pPr>
      <w:r>
        <w:t>Output: 3x3 board with one char in the left most column</w:t>
      </w:r>
    </w:p>
    <w:p w14:paraId="0BE12B3D" w14:textId="270D23F8" w:rsidR="00A12102" w:rsidRDefault="00A12102" w:rsidP="00A12102">
      <w:pPr>
        <w:pStyle w:val="ListParagraph"/>
        <w:numPr>
          <w:ilvl w:val="2"/>
          <w:numId w:val="32"/>
        </w:numPr>
      </w:pPr>
      <w:r>
        <w:t xml:space="preserve">This test ensures </w:t>
      </w:r>
      <w:proofErr w:type="spellStart"/>
      <w:r>
        <w:t>placeToken</w:t>
      </w:r>
      <w:proofErr w:type="spellEnd"/>
      <w:r>
        <w:t xml:space="preserve"> is placing the chars correctly in left edge cases.</w:t>
      </w:r>
    </w:p>
    <w:p w14:paraId="71A1F6E1" w14:textId="700DAE52" w:rsidR="00A12102" w:rsidRDefault="00A12102" w:rsidP="00A12102">
      <w:pPr>
        <w:pStyle w:val="ListParagraph"/>
        <w:numPr>
          <w:ilvl w:val="0"/>
          <w:numId w:val="32"/>
        </w:numPr>
      </w:pPr>
      <w:r>
        <w:t xml:space="preserve">Case: </w:t>
      </w:r>
      <w:proofErr w:type="spellStart"/>
      <w:r>
        <w:t>test_token_right</w:t>
      </w:r>
      <w:proofErr w:type="spellEnd"/>
    </w:p>
    <w:p w14:paraId="6D890587" w14:textId="77777777" w:rsidR="00A12102" w:rsidRDefault="00A12102" w:rsidP="00A12102">
      <w:pPr>
        <w:pStyle w:val="ListParagraph"/>
        <w:numPr>
          <w:ilvl w:val="1"/>
          <w:numId w:val="32"/>
        </w:numPr>
      </w:pPr>
      <w:r>
        <w:lastRenderedPageBreak/>
        <w:t>Input: rows = 3, columns = 3, number to win = 3</w:t>
      </w:r>
    </w:p>
    <w:p w14:paraId="3CA60C8C" w14:textId="25C80CA1" w:rsidR="00A12102" w:rsidRDefault="00A12102" w:rsidP="00A12102">
      <w:pPr>
        <w:pStyle w:val="ListParagraph"/>
        <w:numPr>
          <w:ilvl w:val="1"/>
          <w:numId w:val="32"/>
        </w:numPr>
      </w:pPr>
      <w:r>
        <w:t>Output: 3x3 board with one char in the right most column</w:t>
      </w:r>
    </w:p>
    <w:p w14:paraId="493C1E1E" w14:textId="226CE3F2" w:rsidR="00A12102" w:rsidRPr="008A4A17" w:rsidRDefault="00A12102" w:rsidP="00A12102">
      <w:pPr>
        <w:pStyle w:val="ListParagraph"/>
        <w:numPr>
          <w:ilvl w:val="2"/>
          <w:numId w:val="32"/>
        </w:numPr>
      </w:pPr>
      <w:r>
        <w:t xml:space="preserve">This test ensures </w:t>
      </w:r>
      <w:proofErr w:type="spellStart"/>
      <w:r>
        <w:t>placeToken</w:t>
      </w:r>
      <w:proofErr w:type="spellEnd"/>
      <w:r>
        <w:t xml:space="preserve"> is placing the chars correctly in right edge cases.</w:t>
      </w:r>
    </w:p>
    <w:p w14:paraId="4799C6B0" w14:textId="0DF7661B" w:rsidR="00A12102" w:rsidRDefault="00A12102" w:rsidP="00A12102">
      <w:pPr>
        <w:pStyle w:val="ListParagraph"/>
        <w:numPr>
          <w:ilvl w:val="0"/>
          <w:numId w:val="32"/>
        </w:numPr>
      </w:pPr>
      <w:r>
        <w:t xml:space="preserve">Case: </w:t>
      </w:r>
      <w:proofErr w:type="spellStart"/>
      <w:r>
        <w:t>test_token_middle</w:t>
      </w:r>
      <w:proofErr w:type="spellEnd"/>
    </w:p>
    <w:p w14:paraId="716826F3" w14:textId="77777777" w:rsidR="00A12102" w:rsidRDefault="00A12102" w:rsidP="00A12102">
      <w:pPr>
        <w:pStyle w:val="ListParagraph"/>
        <w:numPr>
          <w:ilvl w:val="1"/>
          <w:numId w:val="32"/>
        </w:numPr>
      </w:pPr>
      <w:r>
        <w:t>Input: rows = 3, columns = 3, number to win = 3</w:t>
      </w:r>
    </w:p>
    <w:p w14:paraId="43AB3063" w14:textId="77777777" w:rsidR="00A12102" w:rsidRDefault="00A12102" w:rsidP="00A12102">
      <w:pPr>
        <w:pStyle w:val="ListParagraph"/>
        <w:numPr>
          <w:ilvl w:val="1"/>
          <w:numId w:val="32"/>
        </w:numPr>
      </w:pPr>
      <w:r>
        <w:t>Output: 3x3 board with one char in the left most column</w:t>
      </w:r>
    </w:p>
    <w:p w14:paraId="196C2666" w14:textId="77777777" w:rsidR="00A12102" w:rsidRPr="008A4A17" w:rsidRDefault="00A12102" w:rsidP="00A12102">
      <w:pPr>
        <w:pStyle w:val="ListParagraph"/>
        <w:numPr>
          <w:ilvl w:val="2"/>
          <w:numId w:val="32"/>
        </w:numPr>
      </w:pPr>
      <w:r>
        <w:t xml:space="preserve">This test ensures </w:t>
      </w:r>
      <w:proofErr w:type="spellStart"/>
      <w:r>
        <w:t>placeToken</w:t>
      </w:r>
      <w:proofErr w:type="spellEnd"/>
      <w:r>
        <w:t xml:space="preserve"> is placing the chars correctly in left edge cases.</w:t>
      </w:r>
    </w:p>
    <w:p w14:paraId="4F285C77" w14:textId="1E15EC94" w:rsidR="00A12102" w:rsidRDefault="00A12102" w:rsidP="00A12102">
      <w:pPr>
        <w:pStyle w:val="ListParagraph"/>
        <w:numPr>
          <w:ilvl w:val="0"/>
          <w:numId w:val="32"/>
        </w:numPr>
      </w:pPr>
      <w:r>
        <w:t xml:space="preserve">Case: </w:t>
      </w:r>
      <w:proofErr w:type="spellStart"/>
      <w:r>
        <w:t>test_token_two</w:t>
      </w:r>
      <w:proofErr w:type="spellEnd"/>
    </w:p>
    <w:p w14:paraId="5A703059" w14:textId="77777777" w:rsidR="00A12102" w:rsidRDefault="00A12102" w:rsidP="00A12102">
      <w:pPr>
        <w:pStyle w:val="ListParagraph"/>
        <w:numPr>
          <w:ilvl w:val="1"/>
          <w:numId w:val="32"/>
        </w:numPr>
      </w:pPr>
      <w:r>
        <w:t>Input: rows = 3, columns = 3, number to win = 3</w:t>
      </w:r>
    </w:p>
    <w:p w14:paraId="1CFBAE7C" w14:textId="5D6B7B36" w:rsidR="00A12102" w:rsidRDefault="00A12102" w:rsidP="00A12102">
      <w:pPr>
        <w:pStyle w:val="ListParagraph"/>
        <w:numPr>
          <w:ilvl w:val="1"/>
          <w:numId w:val="32"/>
        </w:numPr>
      </w:pPr>
      <w:r>
        <w:t>Output: 3x3 board with two chars in the middle most column</w:t>
      </w:r>
    </w:p>
    <w:p w14:paraId="7E6190F4" w14:textId="78A42514" w:rsidR="00A12102" w:rsidRPr="008A4A17" w:rsidRDefault="00A12102" w:rsidP="00A12102">
      <w:pPr>
        <w:pStyle w:val="ListParagraph"/>
        <w:numPr>
          <w:ilvl w:val="2"/>
          <w:numId w:val="32"/>
        </w:numPr>
      </w:pPr>
      <w:r>
        <w:t xml:space="preserve">This test ensures </w:t>
      </w:r>
      <w:proofErr w:type="spellStart"/>
      <w:r>
        <w:t>placeToken</w:t>
      </w:r>
      <w:proofErr w:type="spellEnd"/>
      <w:r>
        <w:t xml:space="preserve"> is placing the chars correctly in the same row.</w:t>
      </w:r>
    </w:p>
    <w:p w14:paraId="34B4761A" w14:textId="6CE51FAD" w:rsidR="00A12102" w:rsidRDefault="00A12102" w:rsidP="00A12102">
      <w:pPr>
        <w:pStyle w:val="ListParagraph"/>
        <w:numPr>
          <w:ilvl w:val="0"/>
          <w:numId w:val="32"/>
        </w:numPr>
      </w:pPr>
      <w:r>
        <w:t xml:space="preserve">Case: </w:t>
      </w:r>
      <w:proofErr w:type="spellStart"/>
      <w:r>
        <w:t>test_token_top_left</w:t>
      </w:r>
      <w:proofErr w:type="spellEnd"/>
    </w:p>
    <w:p w14:paraId="0A2386B5" w14:textId="77777777" w:rsidR="00A12102" w:rsidRDefault="00A12102" w:rsidP="00A12102">
      <w:pPr>
        <w:pStyle w:val="ListParagraph"/>
        <w:numPr>
          <w:ilvl w:val="1"/>
          <w:numId w:val="32"/>
        </w:numPr>
      </w:pPr>
      <w:r>
        <w:t>Input: rows = 3, columns = 3, number to win = 3</w:t>
      </w:r>
    </w:p>
    <w:p w14:paraId="0FF37E29" w14:textId="78E46437" w:rsidR="00A12102" w:rsidRDefault="00A12102" w:rsidP="00A12102">
      <w:pPr>
        <w:pStyle w:val="ListParagraph"/>
        <w:numPr>
          <w:ilvl w:val="1"/>
          <w:numId w:val="32"/>
        </w:numPr>
      </w:pPr>
      <w:r>
        <w:t>Output: 3x3 board with the left most column full of chars</w:t>
      </w:r>
    </w:p>
    <w:p w14:paraId="0B3BAB69" w14:textId="68D724A7" w:rsidR="00A12102" w:rsidRPr="008A4A17" w:rsidRDefault="00A12102" w:rsidP="00A12102">
      <w:pPr>
        <w:pStyle w:val="ListParagraph"/>
        <w:numPr>
          <w:ilvl w:val="2"/>
          <w:numId w:val="32"/>
        </w:numPr>
      </w:pPr>
      <w:r>
        <w:t xml:space="preserve">This test ensures </w:t>
      </w:r>
      <w:proofErr w:type="spellStart"/>
      <w:r>
        <w:t>placeToken</w:t>
      </w:r>
      <w:proofErr w:type="spellEnd"/>
      <w:r>
        <w:t xml:space="preserve"> is placing the chars correctly in top edge cases.</w:t>
      </w:r>
    </w:p>
    <w:p w14:paraId="3E29B7A3" w14:textId="124687BF" w:rsidR="00A12102" w:rsidRPr="008A4A17" w:rsidRDefault="00A12102" w:rsidP="00A12102">
      <w:pPr>
        <w:pStyle w:val="ListParagraph"/>
        <w:ind w:left="360"/>
      </w:pPr>
    </w:p>
    <w:p w14:paraId="6FB344A7" w14:textId="77777777" w:rsidR="005C4A11" w:rsidRPr="008A4A17" w:rsidRDefault="005C4A11" w:rsidP="005C4A11">
      <w:pPr>
        <w:pStyle w:val="ListParagraph"/>
        <w:ind w:left="1224"/>
      </w:pPr>
    </w:p>
    <w:p w14:paraId="337E5185" w14:textId="77777777" w:rsidR="0063030D" w:rsidRPr="008A4A17" w:rsidRDefault="0063030D" w:rsidP="0063030D"/>
    <w:p w14:paraId="5C1A4E57" w14:textId="51CB61D1" w:rsidR="000E42F3" w:rsidRPr="0063030D" w:rsidRDefault="000E42F3" w:rsidP="0063030D">
      <w:pPr>
        <w:pStyle w:val="ListParagraph"/>
        <w:numPr>
          <w:ilvl w:val="0"/>
          <w:numId w:val="32"/>
        </w:numPr>
      </w:pPr>
      <w:r w:rsidRPr="0063030D">
        <w:rPr>
          <w:sz w:val="40"/>
          <w:szCs w:val="40"/>
        </w:rPr>
        <w:br w:type="page"/>
      </w:r>
    </w:p>
    <w:p w14:paraId="570DDED7" w14:textId="687CDC27" w:rsidR="000E42F3" w:rsidRPr="003706AE" w:rsidRDefault="000E42F3" w:rsidP="000E42F3">
      <w:pPr>
        <w:pStyle w:val="Heading1"/>
        <w:rPr>
          <w:sz w:val="40"/>
          <w:szCs w:val="40"/>
        </w:rPr>
      </w:pPr>
      <w:bookmarkStart w:id="12" w:name="_Toc529983753"/>
      <w:r w:rsidRPr="003706AE">
        <w:rPr>
          <w:sz w:val="40"/>
          <w:szCs w:val="40"/>
        </w:rPr>
        <w:lastRenderedPageBreak/>
        <w:t>4. Deployment</w:t>
      </w:r>
      <w:bookmarkEnd w:id="12"/>
    </w:p>
    <w:p w14:paraId="211DD3AD" w14:textId="104E5F74" w:rsidR="008A3335" w:rsidRDefault="008A3335" w:rsidP="000E42F3">
      <w:pPr>
        <w:pStyle w:val="Heading1"/>
      </w:pPr>
      <w:bookmarkStart w:id="13" w:name="_Hlk529983598"/>
    </w:p>
    <w:p w14:paraId="4D79C92A" w14:textId="77777777" w:rsidR="008A3335" w:rsidRDefault="008A3335" w:rsidP="008A3335">
      <w:pPr>
        <w:tabs>
          <w:tab w:val="left" w:pos="6690"/>
        </w:tabs>
      </w:pPr>
      <w:r>
        <w:t xml:space="preserve">This program will include </w:t>
      </w:r>
      <w:bookmarkEnd w:id="13"/>
      <w:r>
        <w:t xml:space="preserve">a make file which can be used for three operations make, make run, make clean.  The </w:t>
      </w:r>
      <w:proofErr w:type="spellStart"/>
      <w:r>
        <w:t>makefile</w:t>
      </w:r>
      <w:proofErr w:type="spellEnd"/>
      <w:r>
        <w:t xml:space="preserve"> must be in the same folder as cpsc2150 and not inside of it or any other subfolder.</w:t>
      </w:r>
    </w:p>
    <w:p w14:paraId="54273D5A" w14:textId="77777777" w:rsidR="008A3335" w:rsidRDefault="008A3335" w:rsidP="008A3335">
      <w:pPr>
        <w:tabs>
          <w:tab w:val="left" w:pos="6690"/>
        </w:tabs>
      </w:pPr>
    </w:p>
    <w:p w14:paraId="00699185" w14:textId="77777777" w:rsidR="008A3335" w:rsidRPr="007D15F1" w:rsidRDefault="008A3335" w:rsidP="008A3335">
      <w:pPr>
        <w:tabs>
          <w:tab w:val="left" w:pos="6690"/>
        </w:tabs>
        <w:rPr>
          <w:b/>
        </w:rPr>
      </w:pPr>
      <w:r w:rsidRPr="007D15F1">
        <w:rPr>
          <w:b/>
        </w:rPr>
        <w:t>make:</w:t>
      </w:r>
    </w:p>
    <w:p w14:paraId="6D005D67" w14:textId="77777777" w:rsidR="008A3335" w:rsidRDefault="008A3335" w:rsidP="008A3335">
      <w:pPr>
        <w:tabs>
          <w:tab w:val="left" w:pos="6690"/>
        </w:tabs>
      </w:pPr>
      <w:r>
        <w:t>Expected output:</w:t>
      </w:r>
    </w:p>
    <w:p w14:paraId="65560066" w14:textId="2F748391" w:rsidR="008A3335" w:rsidRDefault="008A3335" w:rsidP="008A3335">
      <w:pPr>
        <w:tabs>
          <w:tab w:val="left" w:pos="6690"/>
        </w:tabs>
      </w:pPr>
      <w:proofErr w:type="spellStart"/>
      <w:r>
        <w:t>javac</w:t>
      </w:r>
      <w:proofErr w:type="spellEnd"/>
      <w:r>
        <w:t xml:space="preserve"> cpsc2150/</w:t>
      </w:r>
      <w:proofErr w:type="spellStart"/>
      <w:r w:rsidR="003706AE">
        <w:t>connect</w:t>
      </w:r>
      <w:r w:rsidR="000822B7">
        <w:t>X</w:t>
      </w:r>
      <w:proofErr w:type="spellEnd"/>
      <w:r>
        <w:t>/</w:t>
      </w:r>
      <w:r w:rsidR="00225A3A">
        <w:t>C</w:t>
      </w:r>
      <w:r w:rsidR="003706AE">
        <w:t>onnect4</w:t>
      </w:r>
      <w:r w:rsidR="00225A3A">
        <w:t>G</w:t>
      </w:r>
      <w:r w:rsidR="003706AE">
        <w:t>ame</w:t>
      </w:r>
      <w:r>
        <w:t>.java</w:t>
      </w:r>
    </w:p>
    <w:p w14:paraId="2F5A3C25" w14:textId="77777777" w:rsidR="008A3335" w:rsidRDefault="008A3335" w:rsidP="008A3335">
      <w:pPr>
        <w:tabs>
          <w:tab w:val="left" w:pos="6690"/>
        </w:tabs>
      </w:pPr>
    </w:p>
    <w:p w14:paraId="33C23148" w14:textId="77777777" w:rsidR="008A3335" w:rsidRPr="007D15F1" w:rsidRDefault="008A3335" w:rsidP="008A3335">
      <w:pPr>
        <w:tabs>
          <w:tab w:val="left" w:pos="6690"/>
        </w:tabs>
        <w:rPr>
          <w:b/>
        </w:rPr>
      </w:pPr>
      <w:r w:rsidRPr="007D15F1">
        <w:rPr>
          <w:b/>
        </w:rPr>
        <w:t>make run:</w:t>
      </w:r>
    </w:p>
    <w:p w14:paraId="3BE968D4" w14:textId="77777777" w:rsidR="008A3335" w:rsidRDefault="008A3335" w:rsidP="008A3335">
      <w:pPr>
        <w:tabs>
          <w:tab w:val="left" w:pos="6690"/>
        </w:tabs>
      </w:pPr>
      <w:r>
        <w:t>Expected output:</w:t>
      </w:r>
    </w:p>
    <w:p w14:paraId="0DD07203" w14:textId="1B6A492E" w:rsidR="008A3335" w:rsidRDefault="008A3335" w:rsidP="008A3335">
      <w:pPr>
        <w:tabs>
          <w:tab w:val="left" w:pos="6690"/>
        </w:tabs>
      </w:pPr>
      <w:r>
        <w:t xml:space="preserve">java </w:t>
      </w:r>
      <w:proofErr w:type="gramStart"/>
      <w:r>
        <w:t>cpsc2150.</w:t>
      </w:r>
      <w:r w:rsidR="003706AE">
        <w:t>connect</w:t>
      </w:r>
      <w:r w:rsidR="000822B7">
        <w:t>X</w:t>
      </w:r>
      <w:r>
        <w:t>.</w:t>
      </w:r>
      <w:r w:rsidR="00225A3A">
        <w:t>C</w:t>
      </w:r>
      <w:r w:rsidR="003706AE">
        <w:t>onnect</w:t>
      </w:r>
      <w:proofErr w:type="gramEnd"/>
      <w:r w:rsidR="003706AE">
        <w:t>4</w:t>
      </w:r>
      <w:r w:rsidR="00225A3A">
        <w:t>G</w:t>
      </w:r>
      <w:r w:rsidR="003706AE">
        <w:t>ame</w:t>
      </w:r>
    </w:p>
    <w:p w14:paraId="10B2827B" w14:textId="226BD345" w:rsidR="008A3335" w:rsidRDefault="008A3335" w:rsidP="008A3335">
      <w:pPr>
        <w:tabs>
          <w:tab w:val="left" w:pos="6690"/>
        </w:tabs>
      </w:pPr>
      <w:r>
        <w:t>**start of game**</w:t>
      </w:r>
    </w:p>
    <w:p w14:paraId="63BBE6EC" w14:textId="77777777" w:rsidR="00A52402" w:rsidRDefault="00A52402" w:rsidP="008A3335">
      <w:pPr>
        <w:tabs>
          <w:tab w:val="left" w:pos="6690"/>
        </w:tabs>
      </w:pPr>
    </w:p>
    <w:p w14:paraId="1D94B49E" w14:textId="409D0B00" w:rsidR="00C43597" w:rsidRPr="00A52402" w:rsidRDefault="00A52402" w:rsidP="008A3335">
      <w:pPr>
        <w:tabs>
          <w:tab w:val="left" w:pos="6690"/>
        </w:tabs>
        <w:rPr>
          <w:b/>
        </w:rPr>
      </w:pPr>
      <w:r w:rsidRPr="00A52402">
        <w:rPr>
          <w:b/>
        </w:rPr>
        <w:t>make test:</w:t>
      </w:r>
    </w:p>
    <w:p w14:paraId="01361B53" w14:textId="6497110A" w:rsidR="009A419F" w:rsidRDefault="009A419F" w:rsidP="008A3335">
      <w:pPr>
        <w:tabs>
          <w:tab w:val="left" w:pos="6690"/>
        </w:tabs>
      </w:pPr>
      <w:r>
        <w:t>Expected output:</w:t>
      </w:r>
    </w:p>
    <w:p w14:paraId="22BE0B83" w14:textId="335FE738" w:rsidR="00A52402" w:rsidRDefault="009A419F" w:rsidP="008A3335">
      <w:pPr>
        <w:tabs>
          <w:tab w:val="left" w:pos="6690"/>
        </w:tabs>
      </w:pPr>
      <w:proofErr w:type="spellStart"/>
      <w:r>
        <w:t>javac</w:t>
      </w:r>
      <w:proofErr w:type="spellEnd"/>
      <w:r>
        <w:t xml:space="preserve"> -</w:t>
      </w:r>
      <w:proofErr w:type="gramStart"/>
      <w:r>
        <w:t>cp .</w:t>
      </w:r>
      <w:proofErr w:type="gramEnd"/>
      <w:r>
        <w:t>:/</w:t>
      </w:r>
      <w:proofErr w:type="spellStart"/>
      <w:r>
        <w:t>usr</w:t>
      </w:r>
      <w:proofErr w:type="spellEnd"/>
      <w:r>
        <w:t>/share/java/junit4.jar cpsc2150/connect/TestIGameBoard.java</w:t>
      </w:r>
    </w:p>
    <w:p w14:paraId="027E2363" w14:textId="77777777" w:rsidR="009A419F" w:rsidRDefault="009A419F" w:rsidP="008A3335">
      <w:pPr>
        <w:tabs>
          <w:tab w:val="left" w:pos="6690"/>
        </w:tabs>
      </w:pPr>
    </w:p>
    <w:p w14:paraId="0DD5D570" w14:textId="3920F67E" w:rsidR="00A52402" w:rsidRPr="00A52402" w:rsidRDefault="00A52402" w:rsidP="008A3335">
      <w:pPr>
        <w:tabs>
          <w:tab w:val="left" w:pos="6690"/>
        </w:tabs>
        <w:rPr>
          <w:b/>
        </w:rPr>
      </w:pPr>
      <w:r w:rsidRPr="00A52402">
        <w:rPr>
          <w:b/>
        </w:rPr>
        <w:t xml:space="preserve">make </w:t>
      </w:r>
      <w:proofErr w:type="spellStart"/>
      <w:r w:rsidRPr="00A52402">
        <w:rPr>
          <w:b/>
        </w:rPr>
        <w:t>runtest</w:t>
      </w:r>
      <w:proofErr w:type="spellEnd"/>
      <w:r w:rsidRPr="00A52402">
        <w:rPr>
          <w:b/>
        </w:rPr>
        <w:t>:</w:t>
      </w:r>
    </w:p>
    <w:p w14:paraId="2B4474AA" w14:textId="73B8AC87" w:rsidR="008A3335" w:rsidRDefault="009A419F" w:rsidP="008A3335">
      <w:pPr>
        <w:tabs>
          <w:tab w:val="left" w:pos="6690"/>
        </w:tabs>
      </w:pPr>
      <w:r>
        <w:t>Expected output:</w:t>
      </w:r>
    </w:p>
    <w:p w14:paraId="0EBFAB56" w14:textId="6CE52251" w:rsidR="009A419F" w:rsidRDefault="009A419F" w:rsidP="008A3335">
      <w:pPr>
        <w:tabs>
          <w:tab w:val="left" w:pos="6690"/>
        </w:tabs>
      </w:pPr>
      <w:r>
        <w:t>Java -</w:t>
      </w:r>
      <w:proofErr w:type="gramStart"/>
      <w:r>
        <w:t>cp .</w:t>
      </w:r>
      <w:proofErr w:type="gramEnd"/>
      <w:r>
        <w:t>:/</w:t>
      </w:r>
      <w:proofErr w:type="spellStart"/>
      <w:r>
        <w:t>usr</w:t>
      </w:r>
      <w:proofErr w:type="spellEnd"/>
      <w:r>
        <w:t xml:space="preserve">/share/java/junit4.jar </w:t>
      </w:r>
      <w:proofErr w:type="spellStart"/>
      <w:r>
        <w:t>org.junit.runner.JUnitCore</w:t>
      </w:r>
      <w:proofErr w:type="spellEnd"/>
      <w:r>
        <w:t xml:space="preserve"> cpsc2150.connectX.TestIGameBoard</w:t>
      </w:r>
    </w:p>
    <w:p w14:paraId="3ED603E3" w14:textId="77777777" w:rsidR="009A419F" w:rsidRDefault="009A419F" w:rsidP="008A3335">
      <w:pPr>
        <w:tabs>
          <w:tab w:val="left" w:pos="6690"/>
        </w:tabs>
      </w:pPr>
    </w:p>
    <w:p w14:paraId="7C3C5846" w14:textId="77777777" w:rsidR="008A3335" w:rsidRPr="007D15F1" w:rsidRDefault="008A3335" w:rsidP="008A3335">
      <w:pPr>
        <w:tabs>
          <w:tab w:val="left" w:pos="6690"/>
        </w:tabs>
        <w:rPr>
          <w:b/>
        </w:rPr>
      </w:pPr>
      <w:r w:rsidRPr="007D15F1">
        <w:rPr>
          <w:b/>
        </w:rPr>
        <w:t>make clean:</w:t>
      </w:r>
    </w:p>
    <w:p w14:paraId="2EC882B5" w14:textId="783815A2" w:rsidR="008A3335" w:rsidRDefault="008A3335" w:rsidP="008A3335">
      <w:pPr>
        <w:tabs>
          <w:tab w:val="left" w:pos="6690"/>
        </w:tabs>
      </w:pPr>
      <w:r>
        <w:t>Expected output:</w:t>
      </w:r>
    </w:p>
    <w:p w14:paraId="5D4B24D5" w14:textId="77777777" w:rsidR="008A3335" w:rsidRPr="000D1072" w:rsidRDefault="008A3335" w:rsidP="008A3335">
      <w:pPr>
        <w:tabs>
          <w:tab w:val="left" w:pos="6690"/>
        </w:tabs>
      </w:pPr>
      <w:r>
        <w:t>rm -f *.class</w:t>
      </w:r>
    </w:p>
    <w:p w14:paraId="29B0A32F" w14:textId="77777777" w:rsidR="008A3335" w:rsidRDefault="008A3335" w:rsidP="008A3335"/>
    <w:sectPr w:rsidR="008A3335" w:rsidSect="008A3335">
      <w:headerReference w:type="even" r:id="rId22"/>
      <w:headerReference w:type="default" r:id="rId23"/>
      <w:footerReference w:type="even" r:id="rId24"/>
      <w:footerReference w:type="default" r:id="rId25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E18CE" w14:textId="77777777" w:rsidR="002B62E3" w:rsidRDefault="002B62E3">
      <w:pPr>
        <w:spacing w:after="0" w:line="240" w:lineRule="auto"/>
      </w:pPr>
      <w:r>
        <w:separator/>
      </w:r>
    </w:p>
  </w:endnote>
  <w:endnote w:type="continuationSeparator" w:id="0">
    <w:p w14:paraId="777C461C" w14:textId="77777777" w:rsidR="002B62E3" w:rsidRDefault="002B6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OpenSymbol">
    <w:altName w:val="Calibri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16113" w14:textId="77777777" w:rsidR="004301BE" w:rsidRDefault="004301BE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Pr="003E38B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14F6A" w14:textId="77777777" w:rsidR="004301BE" w:rsidRDefault="004301BE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Pr="003E38BF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1D8CF" w14:textId="77777777" w:rsidR="002B62E3" w:rsidRDefault="002B62E3">
      <w:pPr>
        <w:spacing w:after="0" w:line="240" w:lineRule="auto"/>
      </w:pPr>
      <w:r>
        <w:separator/>
      </w:r>
    </w:p>
  </w:footnote>
  <w:footnote w:type="continuationSeparator" w:id="0">
    <w:p w14:paraId="528C1D1A" w14:textId="77777777" w:rsidR="002B62E3" w:rsidRDefault="002B6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933FC" w14:textId="48817D7F" w:rsidR="004301BE" w:rsidRPr="005225B2" w:rsidRDefault="004301BE" w:rsidP="008A3335">
    <w:pPr>
      <w:pStyle w:val="HeaderEven"/>
    </w:pPr>
    <w:sdt>
      <w:sdtPr>
        <w:alias w:val="Title:"/>
        <w:tag w:val="Title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Content>
        <w:r w:rsidRPr="00FE6DC2">
          <w:t>Jeremy Holloway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D426B" w14:textId="7F3CF467" w:rsidR="004301BE" w:rsidRPr="00431C36" w:rsidRDefault="004301BE" w:rsidP="00431C36">
    <w:pPr>
      <w:pStyle w:val="HeaderOdd"/>
    </w:pPr>
    <w:sdt>
      <w:sdtPr>
        <w:alias w:val="Title:"/>
        <w:tag w:val="Title:"/>
        <w:id w:val="-145816976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Content>
        <w:r w:rsidRPr="00FE6DC2">
          <w:t>Jeremy Holloway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C188A"/>
    <w:multiLevelType w:val="hybridMultilevel"/>
    <w:tmpl w:val="4850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8795205"/>
    <w:multiLevelType w:val="multilevel"/>
    <w:tmpl w:val="AFB64E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A9515F0"/>
    <w:multiLevelType w:val="multilevel"/>
    <w:tmpl w:val="9028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F647F33"/>
    <w:multiLevelType w:val="multilevel"/>
    <w:tmpl w:val="20E8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0"/>
  </w:num>
  <w:num w:numId="30">
    <w:abstractNumId w:val="14"/>
  </w:num>
  <w:num w:numId="31">
    <w:abstractNumId w:val="1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F3"/>
    <w:rsid w:val="00016525"/>
    <w:rsid w:val="00052A4A"/>
    <w:rsid w:val="00067337"/>
    <w:rsid w:val="000822B7"/>
    <w:rsid w:val="000848F6"/>
    <w:rsid w:val="000A3D00"/>
    <w:rsid w:val="000E42F3"/>
    <w:rsid w:val="000F0FF7"/>
    <w:rsid w:val="00106B79"/>
    <w:rsid w:val="00132205"/>
    <w:rsid w:val="001544A2"/>
    <w:rsid w:val="00177883"/>
    <w:rsid w:val="0019783B"/>
    <w:rsid w:val="001D4AE0"/>
    <w:rsid w:val="001E51BD"/>
    <w:rsid w:val="00225394"/>
    <w:rsid w:val="00225A3A"/>
    <w:rsid w:val="002471C6"/>
    <w:rsid w:val="002B0918"/>
    <w:rsid w:val="002B2685"/>
    <w:rsid w:val="002B62E3"/>
    <w:rsid w:val="002C6871"/>
    <w:rsid w:val="002D3102"/>
    <w:rsid w:val="00323E05"/>
    <w:rsid w:val="00356B91"/>
    <w:rsid w:val="003706AE"/>
    <w:rsid w:val="00377213"/>
    <w:rsid w:val="00393ED1"/>
    <w:rsid w:val="003A2F68"/>
    <w:rsid w:val="003E38BF"/>
    <w:rsid w:val="00402606"/>
    <w:rsid w:val="00413EF8"/>
    <w:rsid w:val="004301BE"/>
    <w:rsid w:val="00431B47"/>
    <w:rsid w:val="00431C36"/>
    <w:rsid w:val="0049775F"/>
    <w:rsid w:val="004A3696"/>
    <w:rsid w:val="004C7353"/>
    <w:rsid w:val="004E1718"/>
    <w:rsid w:val="005225B2"/>
    <w:rsid w:val="005230E7"/>
    <w:rsid w:val="005473E9"/>
    <w:rsid w:val="00565997"/>
    <w:rsid w:val="0057034B"/>
    <w:rsid w:val="005B08E9"/>
    <w:rsid w:val="005B18C0"/>
    <w:rsid w:val="005C1358"/>
    <w:rsid w:val="005C4A11"/>
    <w:rsid w:val="006114B5"/>
    <w:rsid w:val="00614741"/>
    <w:rsid w:val="0063030D"/>
    <w:rsid w:val="0064466C"/>
    <w:rsid w:val="00653C00"/>
    <w:rsid w:val="00677FE6"/>
    <w:rsid w:val="00697978"/>
    <w:rsid w:val="006A43F0"/>
    <w:rsid w:val="006E212B"/>
    <w:rsid w:val="006E5894"/>
    <w:rsid w:val="006E69C9"/>
    <w:rsid w:val="00716FDD"/>
    <w:rsid w:val="007212B2"/>
    <w:rsid w:val="00730696"/>
    <w:rsid w:val="00736763"/>
    <w:rsid w:val="00783448"/>
    <w:rsid w:val="007859A6"/>
    <w:rsid w:val="007B0A29"/>
    <w:rsid w:val="007C3F55"/>
    <w:rsid w:val="007D052D"/>
    <w:rsid w:val="007D5DA8"/>
    <w:rsid w:val="007F105E"/>
    <w:rsid w:val="008662AD"/>
    <w:rsid w:val="008916CD"/>
    <w:rsid w:val="008A3335"/>
    <w:rsid w:val="008A4A17"/>
    <w:rsid w:val="008C4EC9"/>
    <w:rsid w:val="008F56CC"/>
    <w:rsid w:val="00901FA9"/>
    <w:rsid w:val="009568A3"/>
    <w:rsid w:val="00970396"/>
    <w:rsid w:val="00991626"/>
    <w:rsid w:val="0099370F"/>
    <w:rsid w:val="00997ACB"/>
    <w:rsid w:val="009A419F"/>
    <w:rsid w:val="009D314A"/>
    <w:rsid w:val="00A12102"/>
    <w:rsid w:val="00A329B9"/>
    <w:rsid w:val="00A37BEE"/>
    <w:rsid w:val="00A52402"/>
    <w:rsid w:val="00A5429D"/>
    <w:rsid w:val="00AF59E5"/>
    <w:rsid w:val="00B074FD"/>
    <w:rsid w:val="00B2134A"/>
    <w:rsid w:val="00B74112"/>
    <w:rsid w:val="00BC0A22"/>
    <w:rsid w:val="00BF74AE"/>
    <w:rsid w:val="00C43597"/>
    <w:rsid w:val="00C85AA2"/>
    <w:rsid w:val="00CA51C9"/>
    <w:rsid w:val="00CB1583"/>
    <w:rsid w:val="00CD12DE"/>
    <w:rsid w:val="00D4032E"/>
    <w:rsid w:val="00D4773D"/>
    <w:rsid w:val="00D50D33"/>
    <w:rsid w:val="00D615E7"/>
    <w:rsid w:val="00D62024"/>
    <w:rsid w:val="00DC305C"/>
    <w:rsid w:val="00E04568"/>
    <w:rsid w:val="00E44E60"/>
    <w:rsid w:val="00E80E5F"/>
    <w:rsid w:val="00E8329D"/>
    <w:rsid w:val="00E90D9F"/>
    <w:rsid w:val="00E959BE"/>
    <w:rsid w:val="00ED1452"/>
    <w:rsid w:val="00EF4DCC"/>
    <w:rsid w:val="00EF7D65"/>
    <w:rsid w:val="00F53617"/>
    <w:rsid w:val="00F56675"/>
    <w:rsid w:val="00F56EBD"/>
    <w:rsid w:val="00FB306A"/>
    <w:rsid w:val="00FD6B14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4A1B9"/>
  <w15:docId w15:val="{E6EE3591-53ED-45E6-82E5-C3CA4410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8BF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lemson_Agricultural_College_of_South_Carolina" TargetMode="External"/><Relationship Id="rId14" Type="http://schemas.openxmlformats.org/officeDocument/2006/relationships/image" Target="media/image6.jpg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's%20Laptop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9BB7BCFF64458496EA6CD800DB7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70512-769F-4FBB-91D2-1BD34A889E57}"/>
      </w:docPartPr>
      <w:docPartBody>
        <w:p w:rsidR="007D54F0" w:rsidRDefault="00C817DB">
          <w:pPr>
            <w:pStyle w:val="1E9BB7BCFF64458496EA6CD800DB72C3"/>
          </w:pPr>
          <w:r w:rsidRPr="00D4032E">
            <w:t>title</w:t>
          </w:r>
        </w:p>
      </w:docPartBody>
    </w:docPart>
    <w:docPart>
      <w:docPartPr>
        <w:name w:val="105694FCACDE4040ABD52990764F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47C75-445A-4922-9134-70F9996E99DD}"/>
      </w:docPartPr>
      <w:docPartBody>
        <w:p w:rsidR="007D54F0" w:rsidRDefault="00C817DB">
          <w:pPr>
            <w:pStyle w:val="105694FCACDE4040ABD52990764F3997"/>
          </w:pPr>
          <w:r w:rsidRPr="00A5429D"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OpenSymbol">
    <w:altName w:val="Calibri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DB"/>
    <w:rsid w:val="00022557"/>
    <w:rsid w:val="00030810"/>
    <w:rsid w:val="002374FF"/>
    <w:rsid w:val="00557001"/>
    <w:rsid w:val="00756151"/>
    <w:rsid w:val="007D54F0"/>
    <w:rsid w:val="008A182B"/>
    <w:rsid w:val="00A81A7B"/>
    <w:rsid w:val="00C817DB"/>
    <w:rsid w:val="00D749B6"/>
    <w:rsid w:val="00EB2B82"/>
    <w:rsid w:val="00F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9BB7BCFF64458496EA6CD800DB72C3">
    <w:name w:val="1E9BB7BCFF64458496EA6CD800DB72C3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F5E33A2A78F349FAAE61931AE13722DF">
    <w:name w:val="F5E33A2A78F349FAAE61931AE13722DF"/>
  </w:style>
  <w:style w:type="paragraph" w:customStyle="1" w:styleId="105694FCACDE4040ABD52990764F3997">
    <w:name w:val="105694FCACDE4040ABD52990764F3997"/>
  </w:style>
  <w:style w:type="paragraph" w:customStyle="1" w:styleId="513FDCFB4B0A4001A3597D0F9F43B388">
    <w:name w:val="513FDCFB4B0A4001A3597D0F9F43B388"/>
  </w:style>
  <w:style w:type="paragraph" w:customStyle="1" w:styleId="34693BD97DE94AF883962E1D53EF1C7D">
    <w:name w:val="34693BD97DE94AF883962E1D53EF1C7D"/>
  </w:style>
  <w:style w:type="paragraph" w:customStyle="1" w:styleId="701A5617D6C54B23998DFAA997CAF821">
    <w:name w:val="701A5617D6C54B23998DFAA997CAF82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paragraph" w:customStyle="1" w:styleId="AA057C33A6F6405A8A80B1B342F1A6D2">
    <w:name w:val="AA057C33A6F6405A8A80B1B342F1A6D2"/>
  </w:style>
  <w:style w:type="paragraph" w:customStyle="1" w:styleId="A7C6A83D35DA471ABC97635B80786909">
    <w:name w:val="A7C6A83D35DA471ABC97635B80786909"/>
  </w:style>
  <w:style w:type="paragraph" w:customStyle="1" w:styleId="FA818C55C00D4FF6BE45E97C6696DE04">
    <w:name w:val="FA818C55C00D4FF6BE45E97C6696DE04"/>
  </w:style>
  <w:style w:type="paragraph" w:customStyle="1" w:styleId="41AB862C3DC14634BAC7645DA51CB092">
    <w:name w:val="41AB862C3DC14634BAC7645DA51CB092"/>
  </w:style>
  <w:style w:type="paragraph" w:customStyle="1" w:styleId="B9D740AABE9C474C80B42A41A3BD98CA">
    <w:name w:val="B9D740AABE9C474C80B42A41A3BD98CA"/>
  </w:style>
  <w:style w:type="paragraph" w:customStyle="1" w:styleId="E15F9D591857483D9B92EFE26949A0D2">
    <w:name w:val="E15F9D591857483D9B92EFE26949A0D2"/>
  </w:style>
  <w:style w:type="paragraph" w:customStyle="1" w:styleId="D3A8D22FF94B40B8954CAC88E9F1B288">
    <w:name w:val="D3A8D22FF94B40B8954CAC88E9F1B288"/>
  </w:style>
  <w:style w:type="paragraph" w:customStyle="1" w:styleId="536FDAF97677451782B984D226E87C1B">
    <w:name w:val="536FDAF97677451782B984D226E87C1B"/>
  </w:style>
  <w:style w:type="paragraph" w:customStyle="1" w:styleId="978B8619075041E3BCD96D3E8DBEA9A3">
    <w:name w:val="978B8619075041E3BCD96D3E8DBEA9A3"/>
  </w:style>
  <w:style w:type="paragraph" w:customStyle="1" w:styleId="4AAF763CAC3C4C1FA488848B8E845CCA">
    <w:name w:val="4AAF763CAC3C4C1FA488848B8E845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5.jpeg"/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87D1F-A4ED-4C1B-B2A4-04C8DD30C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</Template>
  <TotalTime>427</TotalTime>
  <Pages>24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Jeremy Holloway</vt:lpstr>
    </vt:vector>
  </TitlesOfParts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Jeremy Holloway</dc:title>
  <dc:subject>Technical Report</dc:subject>
  <dc:creator>Jeremy's Laptop</dc:creator>
  <cp:lastModifiedBy>Jeremy</cp:lastModifiedBy>
  <cp:revision>10</cp:revision>
  <dcterms:created xsi:type="dcterms:W3CDTF">2018-10-28T23:52:00Z</dcterms:created>
  <dcterms:modified xsi:type="dcterms:W3CDTF">2018-11-16T23:36:00Z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