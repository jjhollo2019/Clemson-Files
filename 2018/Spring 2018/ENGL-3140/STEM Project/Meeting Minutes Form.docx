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4937A3B" w14:textId="77777777" w:rsidTr="001E0877">
        <w:tc>
          <w:tcPr>
            <w:tcW w:w="7650" w:type="dxa"/>
          </w:tcPr>
          <w:p w14:paraId="354D1F96" w14:textId="77777777" w:rsidR="002B2D13" w:rsidRPr="00D60069" w:rsidRDefault="006F50EA">
            <w:pPr>
              <w:pStyle w:val="Title"/>
            </w:pPr>
            <w:sdt>
              <w:sdtPr>
                <w:id w:val="-1086378735"/>
                <w:placeholder>
                  <w:docPart w:val="7D9A250291C244EF98F6CAB60E63FE1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AC18652" w14:textId="44BC764F" w:rsidR="00D62E01" w:rsidRPr="00D60069" w:rsidRDefault="007763A8">
            <w:pPr>
              <w:pStyle w:val="Heading3"/>
            </w:pPr>
            <w:r>
              <w:t xml:space="preserve"> Date: 4/3/2018</w:t>
            </w:r>
          </w:p>
          <w:p w14:paraId="1D4AE6E9" w14:textId="2F775887" w:rsidR="00D62E01" w:rsidRPr="00D60069" w:rsidRDefault="007763A8">
            <w:pPr>
              <w:pStyle w:val="Heading3"/>
            </w:pPr>
            <w:r>
              <w:t>Time: 1100 AM</w:t>
            </w:r>
          </w:p>
          <w:p w14:paraId="5D893A6E" w14:textId="57F02963" w:rsidR="002B2D13" w:rsidRPr="00D60069" w:rsidRDefault="007763A8" w:rsidP="00D62E01">
            <w:pPr>
              <w:pStyle w:val="Heading3"/>
            </w:pPr>
            <w:r>
              <w:t>Location: Cooper Library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36A7E4C6" w14:textId="77777777" w:rsidTr="00E048B4">
        <w:tc>
          <w:tcPr>
            <w:tcW w:w="1946" w:type="dxa"/>
            <w:tcMar>
              <w:top w:w="144" w:type="dxa"/>
            </w:tcMar>
          </w:tcPr>
          <w:p w14:paraId="58C51554" w14:textId="77777777" w:rsidR="002B2D13" w:rsidRPr="00D60069" w:rsidRDefault="007763A8" w:rsidP="00D60069">
            <w:pPr>
              <w:pStyle w:val="Heading2"/>
              <w:spacing w:after="8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98EEA47BF22A45D28F171430E48D5D2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1BD026F0" w14:textId="41AD820C" w:rsidR="002B2D13" w:rsidRPr="00D60069" w:rsidRDefault="00AF44A9" w:rsidP="00D60069">
            <w:pPr>
              <w:spacing w:after="80"/>
            </w:pPr>
            <w:r>
              <w:t>Jeremy Holloway</w:t>
            </w:r>
          </w:p>
        </w:tc>
        <w:tc>
          <w:tcPr>
            <w:tcW w:w="1779" w:type="dxa"/>
            <w:tcMar>
              <w:top w:w="144" w:type="dxa"/>
            </w:tcMar>
          </w:tcPr>
          <w:p w14:paraId="1B727C7D" w14:textId="77777777" w:rsidR="002B2D13" w:rsidRPr="00D60069" w:rsidRDefault="006F50EA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38DBA2F136142EEBE1F9690B314848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21E7CD6" w14:textId="7FC47B05" w:rsidR="002B2D13" w:rsidRPr="00D60069" w:rsidRDefault="00F1410B" w:rsidP="00D60069">
            <w:pPr>
              <w:spacing w:after="80"/>
            </w:pPr>
            <w:r>
              <w:t>Planning</w:t>
            </w:r>
          </w:p>
        </w:tc>
      </w:tr>
      <w:tr w:rsidR="002B2D13" w:rsidRPr="00D60069" w14:paraId="70AFFC6D" w14:textId="77777777" w:rsidTr="00E048B4">
        <w:sdt>
          <w:sdtPr>
            <w:id w:val="-906145096"/>
            <w:placeholder>
              <w:docPart w:val="45FC007613E3466D8EFD0192025E50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62006143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3A01F4E" w14:textId="5AE7050D" w:rsidR="002B2D13" w:rsidRPr="00D60069" w:rsidRDefault="00F1410B" w:rsidP="00D60069">
            <w:pPr>
              <w:spacing w:after="80"/>
            </w:pPr>
            <w:r>
              <w:t>Jeremy Holloway</w:t>
            </w:r>
          </w:p>
        </w:tc>
        <w:tc>
          <w:tcPr>
            <w:tcW w:w="1779" w:type="dxa"/>
          </w:tcPr>
          <w:p w14:paraId="70DDD69D" w14:textId="77777777" w:rsidR="002B2D13" w:rsidRPr="00D60069" w:rsidRDefault="006F50EA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91CC1915217742F1B6AC5063E5119A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097F38BA" w14:textId="416BC873" w:rsidR="002B2D13" w:rsidRPr="00D60069" w:rsidRDefault="00F1410B" w:rsidP="00D60069">
            <w:pPr>
              <w:spacing w:after="80"/>
            </w:pPr>
            <w:r>
              <w:t>Allison Diaz</w:t>
            </w:r>
          </w:p>
        </w:tc>
      </w:tr>
      <w:tr w:rsidR="002B2D13" w:rsidRPr="00D60069" w14:paraId="5242A1D0" w14:textId="77777777" w:rsidTr="00E048B4">
        <w:tc>
          <w:tcPr>
            <w:tcW w:w="1946" w:type="dxa"/>
          </w:tcPr>
          <w:p w14:paraId="2A73DF07" w14:textId="77777777" w:rsidR="002B2D13" w:rsidRPr="00D60069" w:rsidRDefault="006F50EA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AD561322B8F34FF7A63F27FA70B0CBF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3A3FEC15" w14:textId="0F255C30" w:rsidR="002B2D13" w:rsidRPr="00D60069" w:rsidRDefault="00F1410B" w:rsidP="00D60069">
            <w:pPr>
              <w:spacing w:after="80"/>
            </w:pPr>
            <w:r>
              <w:t xml:space="preserve">Frank </w:t>
            </w:r>
            <w:proofErr w:type="spellStart"/>
            <w:r>
              <w:t>Zanin</w:t>
            </w:r>
            <w:proofErr w:type="spellEnd"/>
          </w:p>
        </w:tc>
        <w:tc>
          <w:tcPr>
            <w:tcW w:w="1779" w:type="dxa"/>
          </w:tcPr>
          <w:p w14:paraId="4150A19E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D5508E2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0857860" w14:textId="77777777" w:rsidTr="00E048B4">
        <w:tc>
          <w:tcPr>
            <w:tcW w:w="1980" w:type="dxa"/>
            <w:tcMar>
              <w:top w:w="144" w:type="dxa"/>
            </w:tcMar>
          </w:tcPr>
          <w:p w14:paraId="61468EFD" w14:textId="77777777" w:rsidR="002B2D13" w:rsidRPr="00D60069" w:rsidRDefault="006F50EA">
            <w:pPr>
              <w:pStyle w:val="Heading2"/>
            </w:pPr>
            <w:sdt>
              <w:sdtPr>
                <w:id w:val="1643469904"/>
                <w:placeholder>
                  <w:docPart w:val="C0A03F675FFC4E6394502B6E3388B7F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AE8655C" w14:textId="17EA433B" w:rsidR="002B2D13" w:rsidRPr="00D60069" w:rsidRDefault="00F1410B" w:rsidP="00D62E01">
            <w:r>
              <w:t xml:space="preserve">Jeremy Holloway, Allison Diaz, Frank </w:t>
            </w:r>
            <w:proofErr w:type="spellStart"/>
            <w:r>
              <w:t>Zanin</w:t>
            </w:r>
            <w:proofErr w:type="spellEnd"/>
          </w:p>
        </w:tc>
      </w:tr>
      <w:tr w:rsidR="002B2D13" w:rsidRPr="00D60069" w14:paraId="6DCD8467" w14:textId="77777777" w:rsidTr="00E048B4">
        <w:tc>
          <w:tcPr>
            <w:tcW w:w="1980" w:type="dxa"/>
          </w:tcPr>
          <w:p w14:paraId="4B67E1C0" w14:textId="77777777" w:rsidR="002B2D13" w:rsidRPr="00D60069" w:rsidRDefault="006F50EA">
            <w:pPr>
              <w:pStyle w:val="Heading2"/>
            </w:pPr>
            <w:sdt>
              <w:sdtPr>
                <w:id w:val="-1255275818"/>
                <w:placeholder>
                  <w:docPart w:val="2F8ABB93019D419EA7E727B174D3D76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6B4C6BB9" w14:textId="55B15236" w:rsidR="002B2D13" w:rsidRPr="00D60069" w:rsidRDefault="00F1410B">
            <w:r>
              <w:t>N/A</w:t>
            </w:r>
          </w:p>
        </w:tc>
      </w:tr>
      <w:tr w:rsidR="002B2D13" w:rsidRPr="00D60069" w14:paraId="34397763" w14:textId="77777777" w:rsidTr="00E048B4">
        <w:tc>
          <w:tcPr>
            <w:tcW w:w="1980" w:type="dxa"/>
          </w:tcPr>
          <w:p w14:paraId="005D485A" w14:textId="77777777" w:rsidR="002B2D13" w:rsidRPr="00D60069" w:rsidRDefault="006F50EA">
            <w:pPr>
              <w:pStyle w:val="Heading2"/>
            </w:pPr>
            <w:sdt>
              <w:sdtPr>
                <w:id w:val="681237791"/>
                <w:placeholder>
                  <w:docPart w:val="0B18CF4E1BD34F4A9ADD93EA394B45C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15AD4B96" w14:textId="659DDE08" w:rsidR="002B2D13" w:rsidRPr="00D60069" w:rsidRDefault="00F1410B" w:rsidP="00D62E01">
            <w:r>
              <w:t>Laptop</w:t>
            </w:r>
          </w:p>
        </w:tc>
      </w:tr>
    </w:tbl>
    <w:sdt>
      <w:sdtPr>
        <w:id w:val="-2901889"/>
        <w:placeholder>
          <w:docPart w:val="D638D1EBBF5B468F91D63350C56D4367"/>
        </w:placeholder>
        <w:temporary/>
        <w:showingPlcHdr/>
        <w15:appearance w15:val="hidden"/>
      </w:sdtPr>
      <w:sdtEndPr/>
      <w:sdtContent>
        <w:p w14:paraId="1BA5D429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3B555516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3C8E19E" w14:textId="77777777" w:rsidR="002B2D13" w:rsidRPr="00D60069" w:rsidRDefault="006F50EA">
            <w:pPr>
              <w:pStyle w:val="Heading2"/>
            </w:pPr>
            <w:sdt>
              <w:sdtPr>
                <w:id w:val="90904773"/>
                <w:placeholder>
                  <w:docPart w:val="64A54098CFE24DCDB1D9BBB43CB0660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C843122" w14:textId="5EE462E5" w:rsidR="002B2D13" w:rsidRPr="00D60069" w:rsidRDefault="00F1410B">
            <w:r>
              <w:t>Brain Storming</w:t>
            </w:r>
          </w:p>
        </w:tc>
        <w:tc>
          <w:tcPr>
            <w:tcW w:w="1324" w:type="dxa"/>
          </w:tcPr>
          <w:p w14:paraId="465DAACF" w14:textId="77777777" w:rsidR="002B2D13" w:rsidRPr="00D60069" w:rsidRDefault="006F50EA">
            <w:pPr>
              <w:pStyle w:val="Heading2"/>
            </w:pPr>
            <w:sdt>
              <w:sdtPr>
                <w:id w:val="1737199064"/>
                <w:placeholder>
                  <w:docPart w:val="E0C3E9E693FA461F8A6862FB6BCA284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26EAFA7" w14:textId="23C8D1FC" w:rsidR="002B2D13" w:rsidRPr="00D60069" w:rsidRDefault="00F1410B">
            <w:r>
              <w:t>N/A</w:t>
            </w:r>
          </w:p>
        </w:tc>
      </w:tr>
    </w:tbl>
    <w:p w14:paraId="53AE0867" w14:textId="77777777" w:rsidR="002B2D13" w:rsidRPr="00D60069" w:rsidRDefault="006F50EA">
      <w:pPr>
        <w:pStyle w:val="Heading4"/>
      </w:pPr>
      <w:sdt>
        <w:sdtPr>
          <w:id w:val="-391195506"/>
          <w:placeholder>
            <w:docPart w:val="9CFA8E4D5BE347B7BD032CC67ECF7653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56854855" w14:textId="3D95F52A" w:rsidR="002B2D13" w:rsidRPr="00D60069" w:rsidRDefault="00F1410B">
      <w:r>
        <w:t>We need to develop a rough outline for our video and the direction of production we want to take</w:t>
      </w:r>
    </w:p>
    <w:p w14:paraId="5234DAD1" w14:textId="77777777" w:rsidR="002B2D13" w:rsidRPr="00D60069" w:rsidRDefault="006F50EA">
      <w:pPr>
        <w:pStyle w:val="Heading4"/>
      </w:pPr>
      <w:sdt>
        <w:sdtPr>
          <w:id w:val="1574465788"/>
          <w:placeholder>
            <w:docPart w:val="F729C5EC12404B378AECD4AD1FC5EA7A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50BB5A05" w14:textId="01535389" w:rsidR="002B2D13" w:rsidRPr="00D60069" w:rsidRDefault="00F1410B">
      <w:r>
        <w:t xml:space="preserve">We will develop </w:t>
      </w:r>
      <w:proofErr w:type="gramStart"/>
      <w:r>
        <w:t>a the</w:t>
      </w:r>
      <w:proofErr w:type="gramEnd"/>
      <w:r>
        <w:t xml:space="preserve"> video with a direction of Destination STEM Career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1B1BA744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3E794057" w14:textId="77777777" w:rsidR="002B2D13" w:rsidRPr="00D60069" w:rsidRDefault="006F50EA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4CFF0DF8480D415ABBB2FB7DF784094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4CA6313B" w14:textId="77777777" w:rsidR="002B2D13" w:rsidRPr="00D60069" w:rsidRDefault="006F50EA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80A51F6773754E1BB6AB6B25646BFBC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EBB864B" w14:textId="77777777" w:rsidR="002B2D13" w:rsidRPr="00D60069" w:rsidRDefault="006F50EA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5FFCEE55E7324B17803863FF001471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5DFD3ACC" w14:textId="77777777" w:rsidTr="00D60069">
        <w:tc>
          <w:tcPr>
            <w:tcW w:w="5310" w:type="dxa"/>
          </w:tcPr>
          <w:p w14:paraId="0EECA224" w14:textId="5107E127" w:rsidR="002B2D13" w:rsidRPr="00D60069" w:rsidRDefault="00F1410B" w:rsidP="00D60069">
            <w:pPr>
              <w:pStyle w:val="ListBullet"/>
              <w:spacing w:after="80"/>
            </w:pPr>
            <w:r>
              <w:t>Script Draft and informational slides</w:t>
            </w:r>
          </w:p>
        </w:tc>
        <w:tc>
          <w:tcPr>
            <w:tcW w:w="3060" w:type="dxa"/>
          </w:tcPr>
          <w:p w14:paraId="2714E8AA" w14:textId="6AED79D3" w:rsidR="002B2D13" w:rsidRPr="00D60069" w:rsidRDefault="00F1410B" w:rsidP="00D60069">
            <w:pPr>
              <w:spacing w:after="80"/>
            </w:pPr>
            <w:r>
              <w:t>All</w:t>
            </w:r>
          </w:p>
        </w:tc>
        <w:tc>
          <w:tcPr>
            <w:tcW w:w="1854" w:type="dxa"/>
          </w:tcPr>
          <w:p w14:paraId="682E9454" w14:textId="44E6C43A" w:rsidR="002B2D13" w:rsidRPr="00D60069" w:rsidRDefault="00F1410B" w:rsidP="00D60069">
            <w:pPr>
              <w:spacing w:after="80"/>
            </w:pPr>
            <w:r>
              <w:t>4/8/18</w:t>
            </w:r>
          </w:p>
        </w:tc>
      </w:tr>
      <w:tr w:rsidR="002B2D13" w:rsidRPr="00D60069" w14:paraId="370503E0" w14:textId="77777777" w:rsidTr="00D60069">
        <w:tc>
          <w:tcPr>
            <w:tcW w:w="5310" w:type="dxa"/>
          </w:tcPr>
          <w:p w14:paraId="56C58D9B" w14:textId="63ED57C2" w:rsidR="002B2D13" w:rsidRPr="00D60069" w:rsidRDefault="00F1410B" w:rsidP="00D60069">
            <w:pPr>
              <w:pStyle w:val="ListBullet"/>
              <w:spacing w:after="80"/>
            </w:pPr>
            <w:r>
              <w:t>Recommendation Report</w:t>
            </w:r>
          </w:p>
        </w:tc>
        <w:tc>
          <w:tcPr>
            <w:tcW w:w="3060" w:type="dxa"/>
          </w:tcPr>
          <w:p w14:paraId="73D669EB" w14:textId="7AF1180E" w:rsidR="002B2D13" w:rsidRPr="00D60069" w:rsidRDefault="00F1410B" w:rsidP="00D60069">
            <w:pPr>
              <w:spacing w:after="80"/>
            </w:pPr>
            <w:r>
              <w:t>All</w:t>
            </w:r>
          </w:p>
        </w:tc>
        <w:tc>
          <w:tcPr>
            <w:tcW w:w="1854" w:type="dxa"/>
          </w:tcPr>
          <w:p w14:paraId="03AA4AD2" w14:textId="05C4481F" w:rsidR="002B2D13" w:rsidRPr="00D60069" w:rsidRDefault="00F1410B" w:rsidP="00D60069">
            <w:pPr>
              <w:spacing w:after="80"/>
            </w:pPr>
            <w:r>
              <w:t>4/10/18</w:t>
            </w:r>
          </w:p>
        </w:tc>
      </w:tr>
      <w:tr w:rsidR="002B2D13" w:rsidRPr="00D60069" w14:paraId="238F5B02" w14:textId="77777777" w:rsidTr="00D60069">
        <w:tc>
          <w:tcPr>
            <w:tcW w:w="5310" w:type="dxa"/>
            <w:tcMar>
              <w:bottom w:w="288" w:type="dxa"/>
            </w:tcMar>
          </w:tcPr>
          <w:p w14:paraId="56727AF2" w14:textId="4A846F97" w:rsidR="002B2D13" w:rsidRPr="00D60069" w:rsidRDefault="00F1410B" w:rsidP="00D60069">
            <w:pPr>
              <w:pStyle w:val="ListBullet"/>
              <w:spacing w:after="80"/>
            </w:pPr>
            <w:r>
              <w:t>Video downloads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00E37633" w14:textId="169ED866" w:rsidR="002B2D13" w:rsidRPr="00D60069" w:rsidRDefault="00F1410B" w:rsidP="00D60069">
            <w:pPr>
              <w:spacing w:after="80"/>
            </w:pPr>
            <w:r>
              <w:t>Jeremy Holloway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13A45AA" w14:textId="7782479D" w:rsidR="002B2D13" w:rsidRPr="00D60069" w:rsidRDefault="00F1410B" w:rsidP="00D60069">
            <w:pPr>
              <w:spacing w:after="80"/>
            </w:pPr>
            <w:r>
              <w:t>4/8/18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4D6D56B6" w14:textId="77777777" w:rsidTr="00D62E01">
        <w:tc>
          <w:tcPr>
            <w:tcW w:w="1620" w:type="dxa"/>
          </w:tcPr>
          <w:bookmarkEnd w:id="1"/>
          <w:p w14:paraId="4DA32F4F" w14:textId="77777777" w:rsidR="00D62E01" w:rsidRPr="00D60069" w:rsidRDefault="006F50EA" w:rsidP="006344A8">
            <w:pPr>
              <w:pStyle w:val="Heading2"/>
            </w:pPr>
            <w:sdt>
              <w:sdtPr>
                <w:id w:val="113951409"/>
                <w:placeholder>
                  <w:docPart w:val="1573CBC538FF45B3AAAAB3CA838C457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85AC826" w14:textId="1F06D63E" w:rsidR="00D62E01" w:rsidRPr="00D60069" w:rsidRDefault="00F1410B" w:rsidP="006344A8">
            <w:r>
              <w:t>N/A</w:t>
            </w:r>
          </w:p>
        </w:tc>
        <w:tc>
          <w:tcPr>
            <w:tcW w:w="1324" w:type="dxa"/>
          </w:tcPr>
          <w:p w14:paraId="1DBD1EE4" w14:textId="77777777" w:rsidR="00D62E01" w:rsidRPr="00D60069" w:rsidRDefault="006F50EA" w:rsidP="006344A8">
            <w:pPr>
              <w:pStyle w:val="Heading2"/>
            </w:pPr>
            <w:sdt>
              <w:sdtPr>
                <w:id w:val="1072624145"/>
                <w:placeholder>
                  <w:docPart w:val="0299EA708E0B4ED1ACF243E3AE2B0AC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B56D66F" w14:textId="75B5B18C" w:rsidR="00D62E01" w:rsidRPr="00D60069" w:rsidRDefault="00F1410B" w:rsidP="006344A8">
            <w:r>
              <w:t>N/A</w:t>
            </w:r>
          </w:p>
        </w:tc>
      </w:tr>
    </w:tbl>
    <w:p w14:paraId="76A45DA7" w14:textId="77777777" w:rsidR="00D62E01" w:rsidRPr="00D60069" w:rsidRDefault="006F50EA" w:rsidP="00D62E01">
      <w:pPr>
        <w:pStyle w:val="Heading4"/>
      </w:pPr>
      <w:sdt>
        <w:sdtPr>
          <w:id w:val="1495455185"/>
          <w:placeholder>
            <w:docPart w:val="D2AB35DF7F9A41FBBF425E5E3F0F6AFD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1AA9D232" w14:textId="0272C6FB" w:rsidR="00D62E01" w:rsidRPr="00D60069" w:rsidRDefault="00F1410B" w:rsidP="00D62E01">
      <w:r>
        <w:t>N/A</w:t>
      </w:r>
    </w:p>
    <w:p w14:paraId="7FF18BD2" w14:textId="77777777" w:rsidR="00D62E01" w:rsidRPr="00D60069" w:rsidRDefault="006F50EA" w:rsidP="00D62E01">
      <w:pPr>
        <w:pStyle w:val="Heading4"/>
      </w:pPr>
      <w:sdt>
        <w:sdtPr>
          <w:id w:val="-1295436725"/>
          <w:placeholder>
            <w:docPart w:val="CE45D772315842479212DE5A4FE3CDE7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708DF850" w14:textId="36E0F6A4" w:rsidR="00D62E01" w:rsidRPr="00D60069" w:rsidRDefault="00F1410B" w:rsidP="00D62E01">
      <w:r>
        <w:t>N/A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5F5759EB" w14:textId="77777777" w:rsidTr="001E0877">
        <w:trPr>
          <w:tblHeader/>
        </w:trPr>
        <w:tc>
          <w:tcPr>
            <w:tcW w:w="5310" w:type="dxa"/>
            <w:vAlign w:val="bottom"/>
          </w:tcPr>
          <w:p w14:paraId="117C0D2D" w14:textId="77777777" w:rsidR="00D60069" w:rsidRPr="00D60069" w:rsidRDefault="006F50EA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652937F0C1F04005ADD443ACF80E89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F12316A" w14:textId="77777777" w:rsidR="00D60069" w:rsidRPr="00D60069" w:rsidRDefault="006F50EA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9C567AC562244D379D7EC4A9D8D2BD1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7FEA6F1" w14:textId="77777777" w:rsidR="00D60069" w:rsidRPr="00D60069" w:rsidRDefault="006F50EA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8F3623CCF3314885848306C62C90D74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6A25B471" w14:textId="77777777" w:rsidTr="00284200">
        <w:tc>
          <w:tcPr>
            <w:tcW w:w="5310" w:type="dxa"/>
          </w:tcPr>
          <w:p w14:paraId="35217B91" w14:textId="35AC6EA0" w:rsidR="00D60069" w:rsidRPr="00D60069" w:rsidRDefault="00F1410B" w:rsidP="0028420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</w:tcPr>
          <w:p w14:paraId="608E326E" w14:textId="146DEB02" w:rsidR="00D60069" w:rsidRPr="00D60069" w:rsidRDefault="00F1410B" w:rsidP="00284200">
            <w:pPr>
              <w:spacing w:after="80"/>
            </w:pPr>
            <w:r>
              <w:t>N/A</w:t>
            </w:r>
          </w:p>
        </w:tc>
        <w:tc>
          <w:tcPr>
            <w:tcW w:w="1854" w:type="dxa"/>
          </w:tcPr>
          <w:p w14:paraId="4A318E1C" w14:textId="23C48969" w:rsidR="00D60069" w:rsidRPr="00D60069" w:rsidRDefault="00F1410B" w:rsidP="00284200">
            <w:pPr>
              <w:spacing w:after="80"/>
            </w:pPr>
            <w:r>
              <w:t>N/A</w:t>
            </w:r>
          </w:p>
        </w:tc>
      </w:tr>
      <w:tr w:rsidR="00D60069" w:rsidRPr="00D60069" w14:paraId="55ABBCEB" w14:textId="77777777" w:rsidTr="00284200">
        <w:tc>
          <w:tcPr>
            <w:tcW w:w="5310" w:type="dxa"/>
          </w:tcPr>
          <w:p w14:paraId="43883EF3" w14:textId="643F3B5E" w:rsidR="00D60069" w:rsidRPr="00D60069" w:rsidRDefault="00F1410B" w:rsidP="0028420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</w:tcPr>
          <w:p w14:paraId="5CE3B955" w14:textId="50654769" w:rsidR="00D60069" w:rsidRPr="00D60069" w:rsidRDefault="00F1410B" w:rsidP="00284200">
            <w:pPr>
              <w:spacing w:after="80"/>
            </w:pPr>
            <w:r>
              <w:t>N/A</w:t>
            </w:r>
          </w:p>
        </w:tc>
        <w:tc>
          <w:tcPr>
            <w:tcW w:w="1854" w:type="dxa"/>
          </w:tcPr>
          <w:p w14:paraId="2749CF8B" w14:textId="1087F5B1" w:rsidR="00D60069" w:rsidRPr="00D60069" w:rsidRDefault="00F1410B" w:rsidP="00284200">
            <w:pPr>
              <w:spacing w:after="80"/>
            </w:pPr>
            <w:r>
              <w:t>N/A</w:t>
            </w:r>
          </w:p>
        </w:tc>
      </w:tr>
      <w:tr w:rsidR="00D60069" w:rsidRPr="00D60069" w14:paraId="09B802BB" w14:textId="77777777" w:rsidTr="00284200">
        <w:tc>
          <w:tcPr>
            <w:tcW w:w="5310" w:type="dxa"/>
            <w:tcMar>
              <w:bottom w:w="288" w:type="dxa"/>
            </w:tcMar>
          </w:tcPr>
          <w:p w14:paraId="387B70C4" w14:textId="62B7EC8A" w:rsidR="00D60069" w:rsidRPr="00D60069" w:rsidRDefault="00F1410B" w:rsidP="0028420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2A1F088" w14:textId="06D27501" w:rsidR="00D60069" w:rsidRPr="00D60069" w:rsidRDefault="00F1410B" w:rsidP="00284200">
            <w:pPr>
              <w:spacing w:after="80"/>
            </w:pPr>
            <w:r>
              <w:t>N/A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9958FBC" w14:textId="6A90C0C3" w:rsidR="00D60069" w:rsidRPr="00D60069" w:rsidRDefault="00F1410B" w:rsidP="00284200">
            <w:pPr>
              <w:spacing w:after="80"/>
            </w:pPr>
            <w:r>
              <w:t>N/A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51D80C31" w14:textId="77777777" w:rsidTr="006344A8">
        <w:tc>
          <w:tcPr>
            <w:tcW w:w="1620" w:type="dxa"/>
          </w:tcPr>
          <w:p w14:paraId="734D74D5" w14:textId="77777777" w:rsidR="00D62E01" w:rsidRPr="00D60069" w:rsidRDefault="006F50EA" w:rsidP="006344A8">
            <w:pPr>
              <w:pStyle w:val="Heading2"/>
            </w:pPr>
            <w:sdt>
              <w:sdtPr>
                <w:id w:val="885458630"/>
                <w:placeholder>
                  <w:docPart w:val="23A885C8DFA1481283FF7213B899186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D87F25B" w14:textId="0E9CBF70" w:rsidR="00D62E01" w:rsidRPr="00D60069" w:rsidRDefault="00F1410B" w:rsidP="006344A8">
            <w:r>
              <w:t>N/A</w:t>
            </w:r>
          </w:p>
        </w:tc>
        <w:tc>
          <w:tcPr>
            <w:tcW w:w="1324" w:type="dxa"/>
          </w:tcPr>
          <w:p w14:paraId="63698B50" w14:textId="77777777" w:rsidR="00D62E01" w:rsidRPr="00D60069" w:rsidRDefault="006F50EA" w:rsidP="006344A8">
            <w:pPr>
              <w:pStyle w:val="Heading2"/>
            </w:pPr>
            <w:sdt>
              <w:sdtPr>
                <w:id w:val="-765931208"/>
                <w:placeholder>
                  <w:docPart w:val="3CBB99D840E34984BF2D10D1C42D8B9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3125873" w14:textId="2E118C93" w:rsidR="00D62E01" w:rsidRPr="00D60069" w:rsidRDefault="00F1410B" w:rsidP="006344A8">
            <w:r>
              <w:t>N/A</w:t>
            </w:r>
          </w:p>
        </w:tc>
      </w:tr>
    </w:tbl>
    <w:p w14:paraId="68589A86" w14:textId="77777777" w:rsidR="00D62E01" w:rsidRPr="00D60069" w:rsidRDefault="006F50EA" w:rsidP="00D62E01">
      <w:pPr>
        <w:pStyle w:val="Heading4"/>
      </w:pPr>
      <w:sdt>
        <w:sdtPr>
          <w:id w:val="-98801915"/>
          <w:placeholder>
            <w:docPart w:val="32F003A96E4A4295B2DDB9F19490648B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2A2D0802" w14:textId="7E5BF9C1" w:rsidR="00D62E01" w:rsidRPr="00D60069" w:rsidRDefault="00F1410B" w:rsidP="00D62E01">
      <w:r>
        <w:t>N/A</w:t>
      </w:r>
    </w:p>
    <w:p w14:paraId="1C98FBD6" w14:textId="77777777" w:rsidR="00D62E01" w:rsidRPr="00D60069" w:rsidRDefault="006F50EA" w:rsidP="00D62E01">
      <w:pPr>
        <w:pStyle w:val="Heading4"/>
      </w:pPr>
      <w:sdt>
        <w:sdtPr>
          <w:id w:val="-1388485399"/>
          <w:placeholder>
            <w:docPart w:val="384A8DDB3830474F8721A77295FC903C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340202AE" w14:textId="280C25EC" w:rsidR="00D62E01" w:rsidRPr="00D60069" w:rsidRDefault="00F1410B" w:rsidP="00D62E01">
      <w:r>
        <w:t>N/A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417196A2" w14:textId="77777777" w:rsidTr="001E0877">
        <w:trPr>
          <w:tblHeader/>
        </w:trPr>
        <w:tc>
          <w:tcPr>
            <w:tcW w:w="5310" w:type="dxa"/>
            <w:vAlign w:val="bottom"/>
          </w:tcPr>
          <w:p w14:paraId="4C2DA10E" w14:textId="77777777" w:rsidR="00D60069" w:rsidRPr="00D60069" w:rsidRDefault="006F50EA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605729B3BC9A4082A37190E6A7E7AC4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D8879BE" w14:textId="77777777" w:rsidR="00D60069" w:rsidRPr="00D60069" w:rsidRDefault="006F50EA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E3C482A9D77E427EA2FF3D4ACB48838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47B337D4" w14:textId="77777777" w:rsidR="00D60069" w:rsidRPr="00D60069" w:rsidRDefault="006F50EA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74008B12214145FFBE404AB81E32A3F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56D5DA9F" w14:textId="77777777" w:rsidTr="00284200">
        <w:tc>
          <w:tcPr>
            <w:tcW w:w="5310" w:type="dxa"/>
          </w:tcPr>
          <w:p w14:paraId="3DAC9DCB" w14:textId="38C9F6B0" w:rsidR="00D60069" w:rsidRPr="00D60069" w:rsidRDefault="00F1410B" w:rsidP="0028420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</w:tcPr>
          <w:p w14:paraId="222E3F87" w14:textId="74330088" w:rsidR="00D60069" w:rsidRPr="00D60069" w:rsidRDefault="00F1410B" w:rsidP="00284200">
            <w:pPr>
              <w:spacing w:after="80"/>
            </w:pPr>
            <w:r>
              <w:t>N/A</w:t>
            </w:r>
          </w:p>
        </w:tc>
        <w:tc>
          <w:tcPr>
            <w:tcW w:w="1854" w:type="dxa"/>
          </w:tcPr>
          <w:p w14:paraId="6347DC28" w14:textId="1E6C3F06" w:rsidR="00D60069" w:rsidRPr="00D60069" w:rsidRDefault="00F1410B" w:rsidP="00284200">
            <w:pPr>
              <w:spacing w:after="80"/>
            </w:pPr>
            <w:r>
              <w:t>N/A</w:t>
            </w:r>
          </w:p>
        </w:tc>
      </w:tr>
      <w:tr w:rsidR="00D60069" w:rsidRPr="00D60069" w14:paraId="5AD5B5D9" w14:textId="77777777" w:rsidTr="00284200">
        <w:tc>
          <w:tcPr>
            <w:tcW w:w="5310" w:type="dxa"/>
          </w:tcPr>
          <w:p w14:paraId="6530FBC6" w14:textId="5EEFF8C5" w:rsidR="00D60069" w:rsidRPr="00D60069" w:rsidRDefault="00F1410B" w:rsidP="0028420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</w:tcPr>
          <w:p w14:paraId="2337B7FE" w14:textId="577697F3" w:rsidR="00D60069" w:rsidRPr="00D60069" w:rsidRDefault="00F1410B" w:rsidP="00284200">
            <w:pPr>
              <w:spacing w:after="80"/>
            </w:pPr>
            <w:r>
              <w:t>N/A</w:t>
            </w:r>
          </w:p>
        </w:tc>
        <w:tc>
          <w:tcPr>
            <w:tcW w:w="1854" w:type="dxa"/>
          </w:tcPr>
          <w:p w14:paraId="2B9A55AE" w14:textId="13765BBC" w:rsidR="00D60069" w:rsidRPr="00D60069" w:rsidRDefault="00F1410B" w:rsidP="00284200">
            <w:pPr>
              <w:spacing w:after="80"/>
            </w:pPr>
            <w:r>
              <w:t>N/A</w:t>
            </w:r>
          </w:p>
        </w:tc>
      </w:tr>
      <w:tr w:rsidR="00D60069" w:rsidRPr="00D60069" w14:paraId="71F9061F" w14:textId="77777777" w:rsidTr="00284200">
        <w:tc>
          <w:tcPr>
            <w:tcW w:w="5310" w:type="dxa"/>
            <w:tcMar>
              <w:bottom w:w="288" w:type="dxa"/>
            </w:tcMar>
          </w:tcPr>
          <w:p w14:paraId="53AE242A" w14:textId="51C43CF3" w:rsidR="00D60069" w:rsidRPr="00D60069" w:rsidRDefault="00F1410B" w:rsidP="00284200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AAE5365" w14:textId="57336114" w:rsidR="00D60069" w:rsidRPr="00D60069" w:rsidRDefault="00F1410B" w:rsidP="00284200">
            <w:pPr>
              <w:spacing w:after="80"/>
            </w:pPr>
            <w:r>
              <w:t>N/A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CC2385C" w14:textId="458BAB44" w:rsidR="00D60069" w:rsidRPr="00D60069" w:rsidRDefault="006F50EA" w:rsidP="00284200">
            <w:pPr>
              <w:spacing w:after="80"/>
            </w:pPr>
            <w:r>
              <w:t>N/A</w:t>
            </w:r>
          </w:p>
        </w:tc>
      </w:tr>
    </w:tbl>
    <w:p w14:paraId="796CD842" w14:textId="77777777" w:rsidR="002B2D13" w:rsidRPr="00D60069" w:rsidRDefault="006F50EA">
      <w:pPr>
        <w:pStyle w:val="Heading1"/>
      </w:pPr>
      <w:sdt>
        <w:sdtPr>
          <w:id w:val="-1794281877"/>
          <w:placeholder>
            <w:docPart w:val="02B66C487C8549D5B5A9A8EA1A7A77F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5FB145B3" w14:textId="77777777" w:rsidR="002B2D13" w:rsidRPr="00D60069" w:rsidRDefault="006F50EA">
      <w:pPr>
        <w:pStyle w:val="Heading4"/>
      </w:pPr>
      <w:sdt>
        <w:sdtPr>
          <w:id w:val="2125887421"/>
          <w:placeholder>
            <w:docPart w:val="96CD9E378314446DA2F817405D04D827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2ECBC942" w14:textId="103881AF" w:rsidR="002B2D13" w:rsidRPr="00D60069" w:rsidRDefault="006F50EA">
      <w:r>
        <w:t>None</w:t>
      </w:r>
    </w:p>
    <w:p w14:paraId="5AF4ABA9" w14:textId="77777777" w:rsidR="002B2D13" w:rsidRPr="00D60069" w:rsidRDefault="006F50EA">
      <w:pPr>
        <w:pStyle w:val="Heading4"/>
      </w:pPr>
      <w:sdt>
        <w:sdtPr>
          <w:id w:val="-671956156"/>
          <w:placeholder>
            <w:docPart w:val="83A3E5892DA04B76A01082F1A493C5D5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776A658E" w14:textId="1B44CCB4" w:rsidR="002B2D13" w:rsidRPr="00D60069" w:rsidRDefault="006F50EA">
      <w:r>
        <w:t>None</w:t>
      </w:r>
    </w:p>
    <w:p w14:paraId="47C6FFC2" w14:textId="77777777" w:rsidR="002B2D13" w:rsidRPr="00D60069" w:rsidRDefault="006F50EA">
      <w:pPr>
        <w:pStyle w:val="Heading4"/>
      </w:pPr>
      <w:sdt>
        <w:sdtPr>
          <w:id w:val="1633520843"/>
          <w:placeholder>
            <w:docPart w:val="5D1A6114FDFF4D3D910DE96A7100C2B9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384E8307" w14:textId="3ED22E90" w:rsidR="002B2D13" w:rsidRPr="00D60069" w:rsidRDefault="006F50EA">
      <w:r>
        <w:t>None</w:t>
      </w:r>
      <w:bookmarkStart w:id="6" w:name="_GoBack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BDD4" w14:textId="77777777" w:rsidR="0030465F" w:rsidRDefault="0030465F">
      <w:pPr>
        <w:spacing w:before="0" w:after="0"/>
      </w:pPr>
      <w:r>
        <w:separator/>
      </w:r>
    </w:p>
  </w:endnote>
  <w:endnote w:type="continuationSeparator" w:id="0">
    <w:p w14:paraId="27050786" w14:textId="77777777" w:rsidR="0030465F" w:rsidRDefault="003046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8F10D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0A67" w14:textId="77777777" w:rsidR="0030465F" w:rsidRDefault="0030465F">
      <w:pPr>
        <w:spacing w:before="0" w:after="0"/>
      </w:pPr>
      <w:r>
        <w:separator/>
      </w:r>
    </w:p>
  </w:footnote>
  <w:footnote w:type="continuationSeparator" w:id="0">
    <w:p w14:paraId="1FB6EE50" w14:textId="77777777" w:rsidR="0030465F" w:rsidRDefault="0030465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F427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F"/>
    <w:rsid w:val="001E0877"/>
    <w:rsid w:val="002B2D13"/>
    <w:rsid w:val="0030465F"/>
    <w:rsid w:val="0034721D"/>
    <w:rsid w:val="003D5BF7"/>
    <w:rsid w:val="003F257D"/>
    <w:rsid w:val="005A7328"/>
    <w:rsid w:val="006344A8"/>
    <w:rsid w:val="006F50EA"/>
    <w:rsid w:val="00734EEC"/>
    <w:rsid w:val="007763A8"/>
    <w:rsid w:val="007F04FA"/>
    <w:rsid w:val="00AF44A9"/>
    <w:rsid w:val="00D60069"/>
    <w:rsid w:val="00D62E01"/>
    <w:rsid w:val="00D661EE"/>
    <w:rsid w:val="00E048B4"/>
    <w:rsid w:val="00F1410B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A4A4F"/>
  <w15:docId w15:val="{007C69DD-69A0-4190-A148-1EC6DA9A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9A250291C244EF98F6CAB60E63F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434D-0286-4DA3-A761-C9D73603DCDB}"/>
      </w:docPartPr>
      <w:docPartBody>
        <w:p w:rsidR="00000000" w:rsidRDefault="00513DC5">
          <w:pPr>
            <w:pStyle w:val="7D9A250291C244EF98F6CAB60E63FE18"/>
          </w:pPr>
          <w:r>
            <w:t>Team Meeting</w:t>
          </w:r>
        </w:p>
      </w:docPartBody>
    </w:docPart>
    <w:docPart>
      <w:docPartPr>
        <w:name w:val="98EEA47BF22A45D28F171430E48D5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FDC64-2F6E-47AC-9C73-313FD01FE045}"/>
      </w:docPartPr>
      <w:docPartBody>
        <w:p w:rsidR="00000000" w:rsidRDefault="00513DC5">
          <w:pPr>
            <w:pStyle w:val="98EEA47BF22A45D28F171430E48D5D2E"/>
          </w:pPr>
          <w:r w:rsidRPr="00E048B4">
            <w:t>Meeting called by:</w:t>
          </w:r>
        </w:p>
      </w:docPartBody>
    </w:docPart>
    <w:docPart>
      <w:docPartPr>
        <w:name w:val="238DBA2F136142EEBE1F9690B3148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EB9B9-A8A9-4EB2-A0CC-DD8E98C2DBD8}"/>
      </w:docPartPr>
      <w:docPartBody>
        <w:p w:rsidR="00000000" w:rsidRDefault="00513DC5">
          <w:pPr>
            <w:pStyle w:val="238DBA2F136142EEBE1F9690B314848D"/>
          </w:pPr>
          <w:r w:rsidRPr="00E048B4">
            <w:t>Type of meeting:</w:t>
          </w:r>
        </w:p>
      </w:docPartBody>
    </w:docPart>
    <w:docPart>
      <w:docPartPr>
        <w:name w:val="45FC007613E3466D8EFD0192025E5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5F697-D87C-40DC-8323-667F46BB044A}"/>
      </w:docPartPr>
      <w:docPartBody>
        <w:p w:rsidR="00000000" w:rsidRDefault="00513DC5">
          <w:pPr>
            <w:pStyle w:val="45FC007613E3466D8EFD0192025E5041"/>
          </w:pPr>
          <w:r w:rsidRPr="00E048B4">
            <w:t>Facilitator:</w:t>
          </w:r>
        </w:p>
      </w:docPartBody>
    </w:docPart>
    <w:docPart>
      <w:docPartPr>
        <w:name w:val="91CC1915217742F1B6AC5063E5119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458EA-683E-4F06-A8FA-D0EBEB39E121}"/>
      </w:docPartPr>
      <w:docPartBody>
        <w:p w:rsidR="00000000" w:rsidRDefault="00513DC5">
          <w:pPr>
            <w:pStyle w:val="91CC1915217742F1B6AC5063E5119A00"/>
          </w:pPr>
          <w:r w:rsidRPr="00E048B4">
            <w:t>Note taker:</w:t>
          </w:r>
        </w:p>
      </w:docPartBody>
    </w:docPart>
    <w:docPart>
      <w:docPartPr>
        <w:name w:val="AD561322B8F34FF7A63F27FA70B0C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5D727-A064-481C-BEC6-F5453762B318}"/>
      </w:docPartPr>
      <w:docPartBody>
        <w:p w:rsidR="00000000" w:rsidRDefault="00513DC5">
          <w:pPr>
            <w:pStyle w:val="AD561322B8F34FF7A63F27FA70B0CBF6"/>
          </w:pPr>
          <w:r w:rsidRPr="00E048B4">
            <w:t>Timekeeper:</w:t>
          </w:r>
        </w:p>
      </w:docPartBody>
    </w:docPart>
    <w:docPart>
      <w:docPartPr>
        <w:name w:val="C0A03F675FFC4E6394502B6E3388B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A8973-5E44-4F39-AA3E-8FF3FF7D3058}"/>
      </w:docPartPr>
      <w:docPartBody>
        <w:p w:rsidR="00000000" w:rsidRDefault="00513DC5">
          <w:pPr>
            <w:pStyle w:val="C0A03F675FFC4E6394502B6E3388B7F2"/>
          </w:pPr>
          <w:r>
            <w:t>Attendees:</w:t>
          </w:r>
        </w:p>
      </w:docPartBody>
    </w:docPart>
    <w:docPart>
      <w:docPartPr>
        <w:name w:val="2F8ABB93019D419EA7E727B174D3D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77214-202B-478D-BB17-22C83DAAD73B}"/>
      </w:docPartPr>
      <w:docPartBody>
        <w:p w:rsidR="00000000" w:rsidRDefault="00513DC5">
          <w:pPr>
            <w:pStyle w:val="2F8ABB93019D419EA7E727B174D3D766"/>
          </w:pPr>
          <w:r>
            <w:t>Please read:</w:t>
          </w:r>
        </w:p>
      </w:docPartBody>
    </w:docPart>
    <w:docPart>
      <w:docPartPr>
        <w:name w:val="0B18CF4E1BD34F4A9ADD93EA394B4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BD54C-716A-45EB-AF6D-494DEECC74EE}"/>
      </w:docPartPr>
      <w:docPartBody>
        <w:p w:rsidR="00000000" w:rsidRDefault="00513DC5">
          <w:pPr>
            <w:pStyle w:val="0B18CF4E1BD34F4A9ADD93EA394B45CA"/>
          </w:pPr>
          <w:r>
            <w:t>Please bring:</w:t>
          </w:r>
        </w:p>
      </w:docPartBody>
    </w:docPart>
    <w:docPart>
      <w:docPartPr>
        <w:name w:val="D638D1EBBF5B468F91D63350C56D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5EE3B-9C77-4CD9-AE7B-113FCB247E69}"/>
      </w:docPartPr>
      <w:docPartBody>
        <w:p w:rsidR="00000000" w:rsidRDefault="00513DC5">
          <w:pPr>
            <w:pStyle w:val="D638D1EBBF5B468F91D63350C56D4367"/>
          </w:pPr>
          <w:r>
            <w:t>Minutes</w:t>
          </w:r>
        </w:p>
      </w:docPartBody>
    </w:docPart>
    <w:docPart>
      <w:docPartPr>
        <w:name w:val="64A54098CFE24DCDB1D9BBB43CB06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7954-4C6B-4D53-948D-2434DC428F49}"/>
      </w:docPartPr>
      <w:docPartBody>
        <w:p w:rsidR="00000000" w:rsidRDefault="00513DC5">
          <w:pPr>
            <w:pStyle w:val="64A54098CFE24DCDB1D9BBB43CB0660A"/>
          </w:pPr>
          <w:r>
            <w:t>Agenda item:</w:t>
          </w:r>
        </w:p>
      </w:docPartBody>
    </w:docPart>
    <w:docPart>
      <w:docPartPr>
        <w:name w:val="E0C3E9E693FA461F8A6862FB6BCA2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4E3A8-8207-4BE5-AF6E-1977BAF7089A}"/>
      </w:docPartPr>
      <w:docPartBody>
        <w:p w:rsidR="00000000" w:rsidRDefault="00513DC5">
          <w:pPr>
            <w:pStyle w:val="E0C3E9E693FA461F8A6862FB6BCA284F"/>
          </w:pPr>
          <w:r>
            <w:t>Presenter:</w:t>
          </w:r>
        </w:p>
      </w:docPartBody>
    </w:docPart>
    <w:docPart>
      <w:docPartPr>
        <w:name w:val="9CFA8E4D5BE347B7BD032CC67ECF7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B4FB5-6A27-454D-8FA7-6CE416761E70}"/>
      </w:docPartPr>
      <w:docPartBody>
        <w:p w:rsidR="00000000" w:rsidRDefault="00513DC5">
          <w:pPr>
            <w:pStyle w:val="9CFA8E4D5BE347B7BD032CC67ECF7653"/>
          </w:pPr>
          <w:r>
            <w:t>Discussion:</w:t>
          </w:r>
        </w:p>
      </w:docPartBody>
    </w:docPart>
    <w:docPart>
      <w:docPartPr>
        <w:name w:val="F729C5EC12404B378AECD4AD1FC5E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0C12C-E4A0-4BD3-A3DB-8F12BA8EEEF6}"/>
      </w:docPartPr>
      <w:docPartBody>
        <w:p w:rsidR="00000000" w:rsidRDefault="00513DC5">
          <w:pPr>
            <w:pStyle w:val="F729C5EC12404B378AECD4AD1FC5EA7A"/>
          </w:pPr>
          <w:r>
            <w:t>Conclusions:</w:t>
          </w:r>
        </w:p>
      </w:docPartBody>
    </w:docPart>
    <w:docPart>
      <w:docPartPr>
        <w:name w:val="4CFF0DF8480D415ABBB2FB7DF784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8F21-8F50-4969-A21E-B87C85822024}"/>
      </w:docPartPr>
      <w:docPartBody>
        <w:p w:rsidR="00000000" w:rsidRDefault="00513DC5">
          <w:pPr>
            <w:pStyle w:val="4CFF0DF8480D415ABBB2FB7DF7840947"/>
          </w:pPr>
          <w:r>
            <w:t>Action items</w:t>
          </w:r>
        </w:p>
      </w:docPartBody>
    </w:docPart>
    <w:docPart>
      <w:docPartPr>
        <w:name w:val="80A51F6773754E1BB6AB6B25646BF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7D6F-3CAA-46E9-9D30-5B7CD4EFF235}"/>
      </w:docPartPr>
      <w:docPartBody>
        <w:p w:rsidR="00000000" w:rsidRDefault="00513DC5">
          <w:pPr>
            <w:pStyle w:val="80A51F6773754E1BB6AB6B25646BFBC3"/>
          </w:pPr>
          <w:r>
            <w:t>Person responsible</w:t>
          </w:r>
        </w:p>
      </w:docPartBody>
    </w:docPart>
    <w:docPart>
      <w:docPartPr>
        <w:name w:val="5FFCEE55E7324B17803863FF0014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C64C-467D-4D7B-B8DE-BE8E310720C2}"/>
      </w:docPartPr>
      <w:docPartBody>
        <w:p w:rsidR="00000000" w:rsidRDefault="00513DC5">
          <w:pPr>
            <w:pStyle w:val="5FFCEE55E7324B17803863FF001471C7"/>
          </w:pPr>
          <w:r>
            <w:t>Deadline</w:t>
          </w:r>
        </w:p>
      </w:docPartBody>
    </w:docPart>
    <w:docPart>
      <w:docPartPr>
        <w:name w:val="1573CBC538FF45B3AAAAB3CA838C4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77967-89DF-4329-9E6C-E079ECECD82D}"/>
      </w:docPartPr>
      <w:docPartBody>
        <w:p w:rsidR="00000000" w:rsidRDefault="00513DC5">
          <w:pPr>
            <w:pStyle w:val="1573CBC538FF45B3AAAAB3CA838C457D"/>
          </w:pPr>
          <w:r>
            <w:t>Agenda item:</w:t>
          </w:r>
        </w:p>
      </w:docPartBody>
    </w:docPart>
    <w:docPart>
      <w:docPartPr>
        <w:name w:val="0299EA708E0B4ED1ACF243E3AE2B0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34EE5-115D-4701-A6EB-4406E898869F}"/>
      </w:docPartPr>
      <w:docPartBody>
        <w:p w:rsidR="00000000" w:rsidRDefault="00513DC5">
          <w:pPr>
            <w:pStyle w:val="0299EA708E0B4ED1ACF243E3AE2B0ACB"/>
          </w:pPr>
          <w:r>
            <w:t>Presenter:</w:t>
          </w:r>
        </w:p>
      </w:docPartBody>
    </w:docPart>
    <w:docPart>
      <w:docPartPr>
        <w:name w:val="D2AB35DF7F9A41FBBF425E5E3F0F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30D9C-837D-4AA7-A69E-F8EBF5EBD99D}"/>
      </w:docPartPr>
      <w:docPartBody>
        <w:p w:rsidR="00000000" w:rsidRDefault="00513DC5">
          <w:pPr>
            <w:pStyle w:val="D2AB35DF7F9A41FBBF425E5E3F0F6AFD"/>
          </w:pPr>
          <w:r>
            <w:t>Discussion:</w:t>
          </w:r>
        </w:p>
      </w:docPartBody>
    </w:docPart>
    <w:docPart>
      <w:docPartPr>
        <w:name w:val="CE45D772315842479212DE5A4FE3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BF5C7-A877-40E3-BB2D-5302F6EA2113}"/>
      </w:docPartPr>
      <w:docPartBody>
        <w:p w:rsidR="00000000" w:rsidRDefault="00513DC5">
          <w:pPr>
            <w:pStyle w:val="CE45D772315842479212DE5A4FE3CDE7"/>
          </w:pPr>
          <w:r>
            <w:t>Conclusions:</w:t>
          </w:r>
        </w:p>
      </w:docPartBody>
    </w:docPart>
    <w:docPart>
      <w:docPartPr>
        <w:name w:val="652937F0C1F04005ADD443ACF80E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50A30-CBE5-4AA2-AC0E-5D08CE1649B7}"/>
      </w:docPartPr>
      <w:docPartBody>
        <w:p w:rsidR="00000000" w:rsidRDefault="000A0185">
          <w:pPr>
            <w:pStyle w:val="652937F0C1F04005ADD443ACF80E89BD"/>
          </w:pPr>
          <w:r>
            <w:t>Action items</w:t>
          </w:r>
        </w:p>
      </w:docPartBody>
    </w:docPart>
    <w:docPart>
      <w:docPartPr>
        <w:name w:val="9C567AC562244D379D7EC4A9D8D2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AF4B3-7A7A-4244-B64D-691E26596FF0}"/>
      </w:docPartPr>
      <w:docPartBody>
        <w:p w:rsidR="00000000" w:rsidRDefault="000A0185">
          <w:pPr>
            <w:pStyle w:val="9C567AC562244D379D7EC4A9D8D2BD10"/>
          </w:pPr>
          <w:r>
            <w:t>Person responsible</w:t>
          </w:r>
        </w:p>
      </w:docPartBody>
    </w:docPart>
    <w:docPart>
      <w:docPartPr>
        <w:name w:val="8F3623CCF3314885848306C62C90D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809E4-F93D-46C4-87B3-44053792D052}"/>
      </w:docPartPr>
      <w:docPartBody>
        <w:p w:rsidR="00000000" w:rsidRDefault="000A0185">
          <w:pPr>
            <w:pStyle w:val="8F3623CCF3314885848306C62C90D744"/>
          </w:pPr>
          <w:r>
            <w:t>Deadline</w:t>
          </w:r>
        </w:p>
      </w:docPartBody>
    </w:docPart>
    <w:docPart>
      <w:docPartPr>
        <w:name w:val="23A885C8DFA1481283FF7213B899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F7F6-FAD9-41B3-82F2-3A13799C0E33}"/>
      </w:docPartPr>
      <w:docPartBody>
        <w:p w:rsidR="00000000" w:rsidRDefault="00513DC5">
          <w:pPr>
            <w:pStyle w:val="23A885C8DFA1481283FF7213B899186A"/>
          </w:pPr>
          <w:r>
            <w:t>Agenda item:</w:t>
          </w:r>
        </w:p>
      </w:docPartBody>
    </w:docPart>
    <w:docPart>
      <w:docPartPr>
        <w:name w:val="3CBB99D840E34984BF2D10D1C42D8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7E3AF-7A56-40EE-9AD9-38F53FE2E23A}"/>
      </w:docPartPr>
      <w:docPartBody>
        <w:p w:rsidR="00000000" w:rsidRDefault="00513DC5">
          <w:pPr>
            <w:pStyle w:val="3CBB99D840E34984BF2D10D1C42D8B9E"/>
          </w:pPr>
          <w:r>
            <w:t>Presenter:</w:t>
          </w:r>
        </w:p>
      </w:docPartBody>
    </w:docPart>
    <w:docPart>
      <w:docPartPr>
        <w:name w:val="32F003A96E4A4295B2DDB9F194906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AEC9A-FAB1-402D-8169-95794511F09A}"/>
      </w:docPartPr>
      <w:docPartBody>
        <w:p w:rsidR="00000000" w:rsidRDefault="00513DC5">
          <w:pPr>
            <w:pStyle w:val="32F003A96E4A4295B2DDB9F19490648B"/>
          </w:pPr>
          <w:r>
            <w:t>Discussion:</w:t>
          </w:r>
        </w:p>
      </w:docPartBody>
    </w:docPart>
    <w:docPart>
      <w:docPartPr>
        <w:name w:val="384A8DDB3830474F8721A77295FC9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E413-9827-4888-8F3F-99B954F35136}"/>
      </w:docPartPr>
      <w:docPartBody>
        <w:p w:rsidR="00000000" w:rsidRDefault="00513DC5">
          <w:pPr>
            <w:pStyle w:val="384A8DDB3830474F8721A77295FC903C"/>
          </w:pPr>
          <w:r>
            <w:t>Conclusions:</w:t>
          </w:r>
        </w:p>
      </w:docPartBody>
    </w:docPart>
    <w:docPart>
      <w:docPartPr>
        <w:name w:val="605729B3BC9A4082A37190E6A7E7A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D7003-2B24-49E5-BDAB-395042B03319}"/>
      </w:docPartPr>
      <w:docPartBody>
        <w:p w:rsidR="00000000" w:rsidRDefault="000A0185">
          <w:pPr>
            <w:pStyle w:val="605729B3BC9A4082A37190E6A7E7AC42"/>
          </w:pPr>
          <w:r>
            <w:t>Action items</w:t>
          </w:r>
        </w:p>
      </w:docPartBody>
    </w:docPart>
    <w:docPart>
      <w:docPartPr>
        <w:name w:val="E3C482A9D77E427EA2FF3D4ACB488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9155-3ACE-47B0-8F45-A62B5437C016}"/>
      </w:docPartPr>
      <w:docPartBody>
        <w:p w:rsidR="00000000" w:rsidRDefault="000A0185">
          <w:pPr>
            <w:pStyle w:val="E3C482A9D77E427EA2FF3D4ACB488387"/>
          </w:pPr>
          <w:r>
            <w:t>Person responsible</w:t>
          </w:r>
        </w:p>
      </w:docPartBody>
    </w:docPart>
    <w:docPart>
      <w:docPartPr>
        <w:name w:val="74008B12214145FFBE404AB81E32A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6D710-A3BC-45B1-A5D6-ED52A52F9E1E}"/>
      </w:docPartPr>
      <w:docPartBody>
        <w:p w:rsidR="00000000" w:rsidRDefault="000A0185">
          <w:pPr>
            <w:pStyle w:val="74008B12214145FFBE404AB81E32A3F0"/>
          </w:pPr>
          <w:r>
            <w:t>Deadline</w:t>
          </w:r>
        </w:p>
      </w:docPartBody>
    </w:docPart>
    <w:docPart>
      <w:docPartPr>
        <w:name w:val="02B66C487C8549D5B5A9A8EA1A7A7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727BA-3E62-4848-AAC2-A8051CCD47F6}"/>
      </w:docPartPr>
      <w:docPartBody>
        <w:p w:rsidR="00000000" w:rsidRDefault="00513DC5">
          <w:pPr>
            <w:pStyle w:val="02B66C487C8549D5B5A9A8EA1A7A77FC"/>
          </w:pPr>
          <w:r>
            <w:t>Other Information</w:t>
          </w:r>
        </w:p>
      </w:docPartBody>
    </w:docPart>
    <w:docPart>
      <w:docPartPr>
        <w:name w:val="96CD9E378314446DA2F817405D04D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9708-360E-4E8E-A75D-BC3DB8B51457}"/>
      </w:docPartPr>
      <w:docPartBody>
        <w:p w:rsidR="00000000" w:rsidRDefault="00513DC5">
          <w:pPr>
            <w:pStyle w:val="96CD9E378314446DA2F817405D04D827"/>
          </w:pPr>
          <w:r>
            <w:t>Observers:</w:t>
          </w:r>
        </w:p>
      </w:docPartBody>
    </w:docPart>
    <w:docPart>
      <w:docPartPr>
        <w:name w:val="83A3E5892DA04B76A01082F1A493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80F0A-B047-49B5-B7FB-6E18302D0C1C}"/>
      </w:docPartPr>
      <w:docPartBody>
        <w:p w:rsidR="00000000" w:rsidRDefault="00513DC5">
          <w:pPr>
            <w:pStyle w:val="83A3E5892DA04B76A01082F1A493C5D5"/>
          </w:pPr>
          <w:r>
            <w:t>Resources:</w:t>
          </w:r>
        </w:p>
      </w:docPartBody>
    </w:docPart>
    <w:docPart>
      <w:docPartPr>
        <w:name w:val="5D1A6114FDFF4D3D910DE96A7100C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9B944-71C3-4539-9A0A-2F2D8FCCB7F4}"/>
      </w:docPartPr>
      <w:docPartBody>
        <w:p w:rsidR="00000000" w:rsidRDefault="00513DC5">
          <w:pPr>
            <w:pStyle w:val="5D1A6114FDFF4D3D910DE96A7100C2B9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A250291C244EF98F6CAB60E63FE18">
    <w:name w:val="7D9A250291C244EF98F6CAB60E63FE18"/>
  </w:style>
  <w:style w:type="paragraph" w:customStyle="1" w:styleId="018D0F80C45543188D652F83C9C714CB">
    <w:name w:val="018D0F80C45543188D652F83C9C714CB"/>
  </w:style>
  <w:style w:type="paragraph" w:customStyle="1" w:styleId="8F36F434ED204EB49E8825498611EA26">
    <w:name w:val="8F36F434ED204EB49E8825498611EA26"/>
  </w:style>
  <w:style w:type="paragraph" w:customStyle="1" w:styleId="584132F22BAE465DB2216211AB3F8448">
    <w:name w:val="584132F22BAE465DB2216211AB3F8448"/>
  </w:style>
  <w:style w:type="paragraph" w:customStyle="1" w:styleId="98EEA47BF22A45D28F171430E48D5D2E">
    <w:name w:val="98EEA47BF22A45D28F171430E48D5D2E"/>
  </w:style>
  <w:style w:type="paragraph" w:customStyle="1" w:styleId="00F1C16D9623493E83BC33ACD2712FF5">
    <w:name w:val="00F1C16D9623493E83BC33ACD2712FF5"/>
  </w:style>
  <w:style w:type="paragraph" w:customStyle="1" w:styleId="238DBA2F136142EEBE1F9690B314848D">
    <w:name w:val="238DBA2F136142EEBE1F9690B314848D"/>
  </w:style>
  <w:style w:type="paragraph" w:customStyle="1" w:styleId="C17E48EE788F4675A8BDE57E4B3E5103">
    <w:name w:val="C17E48EE788F4675A8BDE57E4B3E5103"/>
  </w:style>
  <w:style w:type="paragraph" w:customStyle="1" w:styleId="45FC007613E3466D8EFD0192025E5041">
    <w:name w:val="45FC007613E3466D8EFD0192025E5041"/>
  </w:style>
  <w:style w:type="paragraph" w:customStyle="1" w:styleId="725D01B6617B433F92CAF39AB4EB8B27">
    <w:name w:val="725D01B6617B433F92CAF39AB4EB8B27"/>
  </w:style>
  <w:style w:type="paragraph" w:customStyle="1" w:styleId="91CC1915217742F1B6AC5063E5119A00">
    <w:name w:val="91CC1915217742F1B6AC5063E5119A00"/>
  </w:style>
  <w:style w:type="paragraph" w:customStyle="1" w:styleId="6A9B16B2C1B243988240DD38726959B1">
    <w:name w:val="6A9B16B2C1B243988240DD38726959B1"/>
  </w:style>
  <w:style w:type="paragraph" w:customStyle="1" w:styleId="AD561322B8F34FF7A63F27FA70B0CBF6">
    <w:name w:val="AD561322B8F34FF7A63F27FA70B0CBF6"/>
  </w:style>
  <w:style w:type="paragraph" w:customStyle="1" w:styleId="241ACDA5E8F84F86AD7B00FF5E1A3A6F">
    <w:name w:val="241ACDA5E8F84F86AD7B00FF5E1A3A6F"/>
  </w:style>
  <w:style w:type="paragraph" w:customStyle="1" w:styleId="C0A03F675FFC4E6394502B6E3388B7F2">
    <w:name w:val="C0A03F675FFC4E6394502B6E3388B7F2"/>
  </w:style>
  <w:style w:type="paragraph" w:customStyle="1" w:styleId="CAF6652C18BD4C87B261411DC911C009">
    <w:name w:val="CAF6652C18BD4C87B261411DC911C009"/>
  </w:style>
  <w:style w:type="paragraph" w:customStyle="1" w:styleId="2F8ABB93019D419EA7E727B174D3D766">
    <w:name w:val="2F8ABB93019D419EA7E727B174D3D766"/>
  </w:style>
  <w:style w:type="paragraph" w:customStyle="1" w:styleId="CAD94C1019B6406D93D2768BF2908FF6">
    <w:name w:val="CAD94C1019B6406D93D2768BF2908FF6"/>
  </w:style>
  <w:style w:type="paragraph" w:customStyle="1" w:styleId="0B18CF4E1BD34F4A9ADD93EA394B45CA">
    <w:name w:val="0B18CF4E1BD34F4A9ADD93EA394B45CA"/>
  </w:style>
  <w:style w:type="paragraph" w:customStyle="1" w:styleId="9AF05B5311254EFF8B4D9F52EF9ED32F">
    <w:name w:val="9AF05B5311254EFF8B4D9F52EF9ED32F"/>
  </w:style>
  <w:style w:type="paragraph" w:customStyle="1" w:styleId="D638D1EBBF5B468F91D63350C56D4367">
    <w:name w:val="D638D1EBBF5B468F91D63350C56D4367"/>
  </w:style>
  <w:style w:type="paragraph" w:customStyle="1" w:styleId="64A54098CFE24DCDB1D9BBB43CB0660A">
    <w:name w:val="64A54098CFE24DCDB1D9BBB43CB0660A"/>
  </w:style>
  <w:style w:type="paragraph" w:customStyle="1" w:styleId="1726F964ED5049D68B7C7B8908CB16DF">
    <w:name w:val="1726F964ED5049D68B7C7B8908CB16DF"/>
  </w:style>
  <w:style w:type="paragraph" w:customStyle="1" w:styleId="E0C3E9E693FA461F8A6862FB6BCA284F">
    <w:name w:val="E0C3E9E693FA461F8A6862FB6BCA284F"/>
  </w:style>
  <w:style w:type="paragraph" w:customStyle="1" w:styleId="5CF06DCBE90C4B349536208E0A82B823">
    <w:name w:val="5CF06DCBE90C4B349536208E0A82B823"/>
  </w:style>
  <w:style w:type="paragraph" w:customStyle="1" w:styleId="9CFA8E4D5BE347B7BD032CC67ECF7653">
    <w:name w:val="9CFA8E4D5BE347B7BD032CC67ECF7653"/>
  </w:style>
  <w:style w:type="paragraph" w:customStyle="1" w:styleId="84EA8DD0FCF543D3BF7DFFAB5BDA092E">
    <w:name w:val="84EA8DD0FCF543D3BF7DFFAB5BDA092E"/>
  </w:style>
  <w:style w:type="paragraph" w:customStyle="1" w:styleId="F729C5EC12404B378AECD4AD1FC5EA7A">
    <w:name w:val="F729C5EC12404B378AECD4AD1FC5EA7A"/>
  </w:style>
  <w:style w:type="paragraph" w:customStyle="1" w:styleId="66EC54EC6D804CCDA040E6B93F5F2E48">
    <w:name w:val="66EC54EC6D804CCDA040E6B93F5F2E48"/>
  </w:style>
  <w:style w:type="paragraph" w:customStyle="1" w:styleId="4CFF0DF8480D415ABBB2FB7DF7840947">
    <w:name w:val="4CFF0DF8480D415ABBB2FB7DF7840947"/>
  </w:style>
  <w:style w:type="paragraph" w:customStyle="1" w:styleId="80A51F6773754E1BB6AB6B25646BFBC3">
    <w:name w:val="80A51F6773754E1BB6AB6B25646BFBC3"/>
  </w:style>
  <w:style w:type="paragraph" w:customStyle="1" w:styleId="5FFCEE55E7324B17803863FF001471C7">
    <w:name w:val="5FFCEE55E7324B17803863FF001471C7"/>
  </w:style>
  <w:style w:type="paragraph" w:customStyle="1" w:styleId="3DBE25EE62F54D1F8877954A4300DAD6">
    <w:name w:val="3DBE25EE62F54D1F8877954A4300DAD6"/>
  </w:style>
  <w:style w:type="paragraph" w:customStyle="1" w:styleId="9FE047E03C5A4F8599F8309EE12E6A72">
    <w:name w:val="9FE047E03C5A4F8599F8309EE12E6A72"/>
  </w:style>
  <w:style w:type="paragraph" w:customStyle="1" w:styleId="4B290AF89F8A478FAEC3B655042D51C6">
    <w:name w:val="4B290AF89F8A478FAEC3B655042D51C6"/>
  </w:style>
  <w:style w:type="paragraph" w:customStyle="1" w:styleId="76175CF7644843BFA2DC5E5FE34B7CE9">
    <w:name w:val="76175CF7644843BFA2DC5E5FE34B7CE9"/>
  </w:style>
  <w:style w:type="paragraph" w:customStyle="1" w:styleId="882BD232FFB14F48ACC2D925BA53800F">
    <w:name w:val="882BD232FFB14F48ACC2D925BA53800F"/>
  </w:style>
  <w:style w:type="paragraph" w:customStyle="1" w:styleId="DE7B892FCC4647B48BAF5EC3A4E8B9B9">
    <w:name w:val="DE7B892FCC4647B48BAF5EC3A4E8B9B9"/>
  </w:style>
  <w:style w:type="paragraph" w:customStyle="1" w:styleId="3C922F022783498D9501B2648E4BC776">
    <w:name w:val="3C922F022783498D9501B2648E4BC776"/>
  </w:style>
  <w:style w:type="paragraph" w:customStyle="1" w:styleId="0DA12662CEE14FDC832318E098074EB7">
    <w:name w:val="0DA12662CEE14FDC832318E098074EB7"/>
  </w:style>
  <w:style w:type="paragraph" w:customStyle="1" w:styleId="F0917F991845430B94AD66197FF100FD">
    <w:name w:val="F0917F991845430B94AD66197FF100FD"/>
  </w:style>
  <w:style w:type="paragraph" w:customStyle="1" w:styleId="1573CBC538FF45B3AAAAB3CA838C457D">
    <w:name w:val="1573CBC538FF45B3AAAAB3CA838C457D"/>
  </w:style>
  <w:style w:type="paragraph" w:customStyle="1" w:styleId="12F708BC89404A6FB11E32E777B8733D">
    <w:name w:val="12F708BC89404A6FB11E32E777B8733D"/>
  </w:style>
  <w:style w:type="paragraph" w:customStyle="1" w:styleId="0299EA708E0B4ED1ACF243E3AE2B0ACB">
    <w:name w:val="0299EA708E0B4ED1ACF243E3AE2B0ACB"/>
  </w:style>
  <w:style w:type="paragraph" w:customStyle="1" w:styleId="EE5E34304ADF43EBA941C0E7D5BB4F61">
    <w:name w:val="EE5E34304ADF43EBA941C0E7D5BB4F61"/>
  </w:style>
  <w:style w:type="paragraph" w:customStyle="1" w:styleId="D2AB35DF7F9A41FBBF425E5E3F0F6AFD">
    <w:name w:val="D2AB35DF7F9A41FBBF425E5E3F0F6AFD"/>
  </w:style>
  <w:style w:type="paragraph" w:customStyle="1" w:styleId="93E1C19C97A149EB90CB4A29DEB25E3B">
    <w:name w:val="93E1C19C97A149EB90CB4A29DEB25E3B"/>
  </w:style>
  <w:style w:type="paragraph" w:customStyle="1" w:styleId="CE45D772315842479212DE5A4FE3CDE7">
    <w:name w:val="CE45D772315842479212DE5A4FE3CDE7"/>
  </w:style>
  <w:style w:type="paragraph" w:customStyle="1" w:styleId="8EF400640FF54192B836A4CF706E0395">
    <w:name w:val="8EF400640FF54192B836A4CF706E0395"/>
  </w:style>
  <w:style w:type="paragraph" w:customStyle="1" w:styleId="652937F0C1F04005ADD443ACF80E89BD">
    <w:name w:val="652937F0C1F04005ADD443ACF80E89BD"/>
  </w:style>
  <w:style w:type="paragraph" w:customStyle="1" w:styleId="9C567AC562244D379D7EC4A9D8D2BD10">
    <w:name w:val="9C567AC562244D379D7EC4A9D8D2BD10"/>
  </w:style>
  <w:style w:type="paragraph" w:customStyle="1" w:styleId="8F3623CCF3314885848306C62C90D744">
    <w:name w:val="8F3623CCF3314885848306C62C90D744"/>
  </w:style>
  <w:style w:type="paragraph" w:customStyle="1" w:styleId="B70FE36F53EC4F54869E18C8DBA8BE71">
    <w:name w:val="B70FE36F53EC4F54869E18C8DBA8BE71"/>
  </w:style>
  <w:style w:type="paragraph" w:customStyle="1" w:styleId="AF8860D9512148B1BA228491D89211C7">
    <w:name w:val="AF8860D9512148B1BA228491D89211C7"/>
  </w:style>
  <w:style w:type="paragraph" w:customStyle="1" w:styleId="885EFC99FC5847B6A27E9B59BD069792">
    <w:name w:val="885EFC99FC5847B6A27E9B59BD069792"/>
  </w:style>
  <w:style w:type="paragraph" w:customStyle="1" w:styleId="7FBB495FAA9840E68A7BEA2B2FBBFC86">
    <w:name w:val="7FBB495FAA9840E68A7BEA2B2FBBFC86"/>
  </w:style>
  <w:style w:type="paragraph" w:customStyle="1" w:styleId="43C949DE2B49401F8E3DA7644D88FD7A">
    <w:name w:val="43C949DE2B49401F8E3DA7644D88FD7A"/>
  </w:style>
  <w:style w:type="paragraph" w:customStyle="1" w:styleId="0A48D0AA0F254F38BF74D7CB31376E63">
    <w:name w:val="0A48D0AA0F254F38BF74D7CB31376E63"/>
  </w:style>
  <w:style w:type="paragraph" w:customStyle="1" w:styleId="A51B2CC459424C95B41CAD761E40028B">
    <w:name w:val="A51B2CC459424C95B41CAD761E40028B"/>
  </w:style>
  <w:style w:type="paragraph" w:customStyle="1" w:styleId="B7643A4AACC6447ABC8BCBAD32EF49AE">
    <w:name w:val="B7643A4AACC6447ABC8BCBAD32EF49AE"/>
  </w:style>
  <w:style w:type="paragraph" w:customStyle="1" w:styleId="AAD3127205884336A447D7E591307B9D">
    <w:name w:val="AAD3127205884336A447D7E591307B9D"/>
  </w:style>
  <w:style w:type="paragraph" w:customStyle="1" w:styleId="23A885C8DFA1481283FF7213B899186A">
    <w:name w:val="23A885C8DFA1481283FF7213B899186A"/>
  </w:style>
  <w:style w:type="paragraph" w:customStyle="1" w:styleId="7145FF49CC314920A632BF6ACE1A1F36">
    <w:name w:val="7145FF49CC314920A632BF6ACE1A1F36"/>
  </w:style>
  <w:style w:type="paragraph" w:customStyle="1" w:styleId="3CBB99D840E34984BF2D10D1C42D8B9E">
    <w:name w:val="3CBB99D840E34984BF2D10D1C42D8B9E"/>
  </w:style>
  <w:style w:type="paragraph" w:customStyle="1" w:styleId="862EE353DE424DEEB2178488CCB689B9">
    <w:name w:val="862EE353DE424DEEB2178488CCB689B9"/>
  </w:style>
  <w:style w:type="paragraph" w:customStyle="1" w:styleId="32F003A96E4A4295B2DDB9F19490648B">
    <w:name w:val="32F003A96E4A4295B2DDB9F19490648B"/>
  </w:style>
  <w:style w:type="paragraph" w:customStyle="1" w:styleId="1014473339C844C7BE379D44C6CB5B1C">
    <w:name w:val="1014473339C844C7BE379D44C6CB5B1C"/>
  </w:style>
  <w:style w:type="paragraph" w:customStyle="1" w:styleId="384A8DDB3830474F8721A77295FC903C">
    <w:name w:val="384A8DDB3830474F8721A77295FC903C"/>
  </w:style>
  <w:style w:type="paragraph" w:customStyle="1" w:styleId="CEE3E0BBE3B04917ADDE0938034CCF93">
    <w:name w:val="CEE3E0BBE3B04917ADDE0938034CCF93"/>
  </w:style>
  <w:style w:type="paragraph" w:customStyle="1" w:styleId="605729B3BC9A4082A37190E6A7E7AC42">
    <w:name w:val="605729B3BC9A4082A37190E6A7E7AC42"/>
  </w:style>
  <w:style w:type="paragraph" w:customStyle="1" w:styleId="E3C482A9D77E427EA2FF3D4ACB488387">
    <w:name w:val="E3C482A9D77E427EA2FF3D4ACB488387"/>
  </w:style>
  <w:style w:type="paragraph" w:customStyle="1" w:styleId="74008B12214145FFBE404AB81E32A3F0">
    <w:name w:val="74008B12214145FFBE404AB81E32A3F0"/>
  </w:style>
  <w:style w:type="paragraph" w:customStyle="1" w:styleId="0E43DAB60F9848E89CA81F61D394B69E">
    <w:name w:val="0E43DAB60F9848E89CA81F61D394B69E"/>
  </w:style>
  <w:style w:type="paragraph" w:customStyle="1" w:styleId="0956C659E1DE492EAECA3797BC5D5E52">
    <w:name w:val="0956C659E1DE492EAECA3797BC5D5E52"/>
  </w:style>
  <w:style w:type="paragraph" w:customStyle="1" w:styleId="2363D87C1BBB4D9285226BD55D896F52">
    <w:name w:val="2363D87C1BBB4D9285226BD55D896F52"/>
  </w:style>
  <w:style w:type="paragraph" w:customStyle="1" w:styleId="38719E42B9CF4C9CB19916F54DDAB6C6">
    <w:name w:val="38719E42B9CF4C9CB19916F54DDAB6C6"/>
  </w:style>
  <w:style w:type="paragraph" w:customStyle="1" w:styleId="52FFE3DB079144A2A6A657F9FB242327">
    <w:name w:val="52FFE3DB079144A2A6A657F9FB242327"/>
  </w:style>
  <w:style w:type="paragraph" w:customStyle="1" w:styleId="8B95A611FE0846A98E51DCF6040CBF0E">
    <w:name w:val="8B95A611FE0846A98E51DCF6040CBF0E"/>
  </w:style>
  <w:style w:type="paragraph" w:customStyle="1" w:styleId="623B080EE9A0400992BB1674FAEB50A7">
    <w:name w:val="623B080EE9A0400992BB1674FAEB50A7"/>
  </w:style>
  <w:style w:type="paragraph" w:customStyle="1" w:styleId="5FD858AAEADF4A47BF2FC41C78A2EE4A">
    <w:name w:val="5FD858AAEADF4A47BF2FC41C78A2EE4A"/>
  </w:style>
  <w:style w:type="paragraph" w:customStyle="1" w:styleId="9441B23C49144EB89C4238A1A55679A2">
    <w:name w:val="9441B23C49144EB89C4238A1A55679A2"/>
  </w:style>
  <w:style w:type="paragraph" w:customStyle="1" w:styleId="02B66C487C8549D5B5A9A8EA1A7A77FC">
    <w:name w:val="02B66C487C8549D5B5A9A8EA1A7A77FC"/>
  </w:style>
  <w:style w:type="paragraph" w:customStyle="1" w:styleId="96CD9E378314446DA2F817405D04D827">
    <w:name w:val="96CD9E378314446DA2F817405D04D827"/>
  </w:style>
  <w:style w:type="paragraph" w:customStyle="1" w:styleId="B52215A9FCA54FD3825EF399231A8169">
    <w:name w:val="B52215A9FCA54FD3825EF399231A8169"/>
  </w:style>
  <w:style w:type="paragraph" w:customStyle="1" w:styleId="83A3E5892DA04B76A01082F1A493C5D5">
    <w:name w:val="83A3E5892DA04B76A01082F1A493C5D5"/>
  </w:style>
  <w:style w:type="paragraph" w:customStyle="1" w:styleId="8CF2C17C7A2F463DABCC28060BAC9261">
    <w:name w:val="8CF2C17C7A2F463DABCC28060BAC9261"/>
  </w:style>
  <w:style w:type="paragraph" w:customStyle="1" w:styleId="5D1A6114FDFF4D3D910DE96A7100C2B9">
    <w:name w:val="5D1A6114FDFF4D3D910DE96A7100C2B9"/>
  </w:style>
  <w:style w:type="paragraph" w:customStyle="1" w:styleId="68F50F8A408943FB88E22ECDF81E46FF">
    <w:name w:val="68F50F8A408943FB88E22ECDF81E4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44</TotalTime>
  <Pages>2</Pages>
  <Words>168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Jeremy's Laptop</dc:creator>
  <cp:keywords/>
  <dc:description/>
  <cp:lastModifiedBy>Jeremy Holloway</cp:lastModifiedBy>
  <cp:revision>2</cp:revision>
  <dcterms:created xsi:type="dcterms:W3CDTF">2018-04-11T00:33:00Z</dcterms:created>
  <dcterms:modified xsi:type="dcterms:W3CDTF">2018-04-11T01:17:00Z</dcterms:modified>
  <cp:version/>
</cp:coreProperties>
</file>