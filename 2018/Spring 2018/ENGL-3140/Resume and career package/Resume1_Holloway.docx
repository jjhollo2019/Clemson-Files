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14:paraId="675A79F9" w14:textId="77777777" w:rsidTr="00B50C46">
        <w:tc>
          <w:tcPr>
            <w:tcW w:w="2250" w:type="dxa"/>
          </w:tcPr>
          <w:p w14:paraId="29D15E72" w14:textId="77777777"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14:paraId="602100A5" w14:textId="77777777" w:rsidR="00F132C7" w:rsidRPr="00F132C7" w:rsidRDefault="00C62147" w:rsidP="00F132C7">
            <w:pPr>
              <w:pStyle w:val="Title"/>
            </w:pPr>
            <w:r>
              <w:t>Jeremy Holloway</w:t>
            </w:r>
          </w:p>
          <w:p w14:paraId="130F2B2F" w14:textId="07DA2F7B" w:rsidR="00927723" w:rsidRDefault="00C62147" w:rsidP="009A7D30">
            <w:pPr>
              <w:pStyle w:val="NoSpacing"/>
            </w:pPr>
            <w:r>
              <w:t xml:space="preserve">114A Greenforest Circle Liberty, SC 29657 </w:t>
            </w:r>
            <w:r w:rsidR="006D2F04">
              <w:t>Jeremy.j.holloway@gmail.com | (</w:t>
            </w:r>
            <w:r>
              <w:t>619) 306-1890</w:t>
            </w:r>
          </w:p>
          <w:p w14:paraId="6D22B3D9" w14:textId="0FC849BE" w:rsidR="00F374D0" w:rsidRDefault="006D2F04" w:rsidP="009A7D30">
            <w:pPr>
              <w:pStyle w:val="NoSpacing"/>
            </w:pPr>
            <w:r>
              <w:t>LinkedIn</w:t>
            </w:r>
            <w:r w:rsidR="00F374D0">
              <w:t xml:space="preserve">: </w:t>
            </w:r>
            <w:hyperlink r:id="rId7" w:history="1">
              <w:r w:rsidRPr="006D2F04">
                <w:rPr>
                  <w:rStyle w:val="Hyperlink"/>
                </w:rPr>
                <w:t>http://www.linkedin.com/in/jeremy-holloway</w:t>
              </w:r>
            </w:hyperlink>
          </w:p>
        </w:tc>
      </w:tr>
      <w:tr w:rsidR="00927723" w14:paraId="317952B1" w14:textId="77777777" w:rsidTr="00B50C46">
        <w:tc>
          <w:tcPr>
            <w:tcW w:w="2250" w:type="dxa"/>
          </w:tcPr>
          <w:p w14:paraId="15064643" w14:textId="77777777" w:rsidR="00927723" w:rsidRDefault="00927723" w:rsidP="009A7D30">
            <w:pPr>
              <w:pStyle w:val="Heading1"/>
            </w:pPr>
            <w:r>
              <w:t>Objective</w:t>
            </w:r>
          </w:p>
        </w:tc>
        <w:tc>
          <w:tcPr>
            <w:tcW w:w="7470" w:type="dxa"/>
          </w:tcPr>
          <w:p w14:paraId="2CC23509" w14:textId="6BCCEAEA" w:rsidR="00927723" w:rsidRDefault="00C62147" w:rsidP="009A7D30">
            <w:r>
              <w:t>To obtain employment as a</w:t>
            </w:r>
            <w:r w:rsidR="00E65613">
              <w:t xml:space="preserve"> </w:t>
            </w:r>
            <w:r w:rsidR="00095C2D">
              <w:t>Computer Scientist</w:t>
            </w:r>
            <w:bookmarkStart w:id="0" w:name="_GoBack"/>
            <w:bookmarkEnd w:id="0"/>
          </w:p>
        </w:tc>
      </w:tr>
      <w:tr w:rsidR="00927723" w14:paraId="40F072BB" w14:textId="77777777" w:rsidTr="00B50C46">
        <w:tc>
          <w:tcPr>
            <w:tcW w:w="2250" w:type="dxa"/>
          </w:tcPr>
          <w:p w14:paraId="16662187" w14:textId="77777777"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70" w:type="dxa"/>
          </w:tcPr>
          <w:p w14:paraId="6720E79F" w14:textId="2AF35A64" w:rsidR="00927723" w:rsidRDefault="00C62147" w:rsidP="00C62147">
            <w:r>
              <w:t xml:space="preserve">Java Language </w:t>
            </w:r>
            <w:r w:rsidR="00FA5207">
              <w:t>proficient</w:t>
            </w:r>
          </w:p>
          <w:p w14:paraId="7462A5B6" w14:textId="3C0A9A41" w:rsidR="00C62147" w:rsidRDefault="00FA5207" w:rsidP="00C62147">
            <w:r>
              <w:t>C/</w:t>
            </w:r>
            <w:r w:rsidR="00C62147">
              <w:t xml:space="preserve">C++ Language </w:t>
            </w:r>
            <w:r>
              <w:t xml:space="preserve">proficient </w:t>
            </w:r>
          </w:p>
          <w:p w14:paraId="7DCC7512" w14:textId="7124B456" w:rsidR="00E65613" w:rsidRDefault="00E65613" w:rsidP="00C62147">
            <w:r>
              <w:t>Unix/Linux proficient</w:t>
            </w:r>
          </w:p>
          <w:p w14:paraId="7094B8EB" w14:textId="77777777" w:rsidR="008C6565" w:rsidRDefault="008C6565" w:rsidP="00C62147">
            <w:r>
              <w:t>User level experience with military Linux/Unix based software</w:t>
            </w:r>
          </w:p>
          <w:p w14:paraId="077C26FD" w14:textId="4BDB0757" w:rsidR="00FA5207" w:rsidRDefault="00FA5207" w:rsidP="00C62147">
            <w:r>
              <w:t>Experienced manager as Staff Non-Commissioned Officer in the Military</w:t>
            </w:r>
          </w:p>
        </w:tc>
      </w:tr>
      <w:tr w:rsidR="00927723" w14:paraId="274CBBFE" w14:textId="77777777" w:rsidTr="00B50C46">
        <w:tc>
          <w:tcPr>
            <w:tcW w:w="2250" w:type="dxa"/>
          </w:tcPr>
          <w:p w14:paraId="636E39F6" w14:textId="77777777"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14:paraId="16B27DE4" w14:textId="77777777" w:rsidR="00927723" w:rsidRDefault="00C62147" w:rsidP="009A7D30">
            <w:pPr>
              <w:pStyle w:val="Heading2"/>
            </w:pPr>
            <w:r>
              <w:rPr>
                <w:rStyle w:val="Strong"/>
              </w:rPr>
              <w:t>Mineman First Class</w:t>
            </w:r>
            <w:r w:rsidR="00927723">
              <w:t xml:space="preserve"> </w:t>
            </w:r>
            <w:r>
              <w:t>US Navy</w:t>
            </w:r>
          </w:p>
          <w:p w14:paraId="58946067" w14:textId="77777777" w:rsidR="00927723" w:rsidRDefault="00C62147" w:rsidP="009A7D30">
            <w:pPr>
              <w:pStyle w:val="Heading3"/>
            </w:pPr>
            <w:r>
              <w:t>From 2007 to 2015</w:t>
            </w:r>
          </w:p>
          <w:p w14:paraId="4F4341AF" w14:textId="77777777" w:rsidR="00927723" w:rsidRDefault="008C6565" w:rsidP="009A7D30">
            <w:r>
              <w:t>Self-starter, while performing routine maintenance I noticed a defect in my assigned equipment which lead me to familiarize myself with its inner working and corrected the problem.  Going beyond the scope of my responsibility saved my command over $50,000 in repair costs.</w:t>
            </w:r>
          </w:p>
          <w:p w14:paraId="623BB07D" w14:textId="77777777" w:rsidR="008C6565" w:rsidRDefault="008C6565" w:rsidP="009A7D30">
            <w:r>
              <w:t xml:space="preserve">Meticulous, by observing the strict safety </w:t>
            </w:r>
            <w:r w:rsidR="005F606B">
              <w:t>protocols and provided guidance, I</w:t>
            </w:r>
            <w:r>
              <w:t xml:space="preserve"> </w:t>
            </w:r>
            <w:r w:rsidR="005F606B">
              <w:t xml:space="preserve">trained over 78,000 new personnel in firearms safety and conducted live fire qualifications with no safety mishaps. </w:t>
            </w:r>
          </w:p>
          <w:p w14:paraId="26EE840D" w14:textId="77777777" w:rsidR="005F606B" w:rsidRDefault="005F606B" w:rsidP="009A7D30">
            <w:r>
              <w:t>Professional, I have received multiple awards and military decorations based on my abilities and professionalism during stressful situations.  I was selected as the top overall sailor in my rank by a board of my superiors for the entire year.</w:t>
            </w:r>
          </w:p>
        </w:tc>
      </w:tr>
      <w:tr w:rsidR="00927723" w14:paraId="4E560906" w14:textId="77777777" w:rsidTr="00B50C46">
        <w:tc>
          <w:tcPr>
            <w:tcW w:w="2250" w:type="dxa"/>
          </w:tcPr>
          <w:p w14:paraId="45D4CDE0" w14:textId="77777777" w:rsidR="00927723" w:rsidRDefault="00927723" w:rsidP="009A7D30">
            <w:pPr>
              <w:pStyle w:val="Heading1"/>
            </w:pPr>
            <w:r>
              <w:t>Education</w:t>
            </w:r>
          </w:p>
        </w:tc>
        <w:tc>
          <w:tcPr>
            <w:tcW w:w="7470" w:type="dxa"/>
          </w:tcPr>
          <w:p w14:paraId="0FEAD29C" w14:textId="77777777" w:rsidR="00927723" w:rsidRDefault="005F606B" w:rsidP="009A7D30">
            <w:pPr>
              <w:pStyle w:val="Heading2"/>
            </w:pPr>
            <w:r>
              <w:rPr>
                <w:rStyle w:val="Strong"/>
              </w:rPr>
              <w:t>Clemson University</w:t>
            </w:r>
            <w:r w:rsidR="00927723">
              <w:t xml:space="preserve">, </w:t>
            </w:r>
            <w:r>
              <w:t>Clemson, SC</w:t>
            </w:r>
          </w:p>
          <w:p w14:paraId="3E9E620B" w14:textId="77777777" w:rsidR="00927723" w:rsidRDefault="005F606B" w:rsidP="009A7D30">
            <w:pPr>
              <w:pStyle w:val="Heading3"/>
            </w:pPr>
            <w:r>
              <w:t>Bachelors of science in computer science</w:t>
            </w:r>
          </w:p>
          <w:p w14:paraId="5D2422C0" w14:textId="1C85B64B" w:rsidR="00927723" w:rsidRDefault="005F606B" w:rsidP="009A7D30">
            <w:r>
              <w:t xml:space="preserve">I am a current student and expect to graduate in the </w:t>
            </w:r>
            <w:r w:rsidR="00FA5207">
              <w:t>Spring</w:t>
            </w:r>
            <w:r>
              <w:t xml:space="preserve"> of 2019.</w:t>
            </w:r>
          </w:p>
        </w:tc>
      </w:tr>
      <w:tr w:rsidR="00927723" w14:paraId="7BB69D51" w14:textId="77777777" w:rsidTr="00B50C46">
        <w:tc>
          <w:tcPr>
            <w:tcW w:w="2250" w:type="dxa"/>
          </w:tcPr>
          <w:p w14:paraId="55A50CE3" w14:textId="77777777" w:rsidR="00927723" w:rsidRDefault="00927723" w:rsidP="009A7D30">
            <w:pPr>
              <w:pStyle w:val="Heading1"/>
            </w:pPr>
            <w:r>
              <w:t>Communication</w:t>
            </w:r>
          </w:p>
        </w:tc>
        <w:tc>
          <w:tcPr>
            <w:tcW w:w="7470" w:type="dxa"/>
          </w:tcPr>
          <w:p w14:paraId="37EC34E9" w14:textId="6A4A9D09" w:rsidR="00927723" w:rsidRDefault="005F606B" w:rsidP="009A7D30">
            <w:r>
              <w:t xml:space="preserve">I received journey man training as an instructor for the military and went on to receive the highest available qualification of Master Training Specialist.  I have delivered and developed training for small groups and large organizational subjects which included </w:t>
            </w:r>
            <w:r w:rsidR="00FA5207">
              <w:t>a wide variety of topics</w:t>
            </w:r>
            <w:r>
              <w:t>.</w:t>
            </w:r>
          </w:p>
        </w:tc>
      </w:tr>
      <w:tr w:rsidR="00927723" w14:paraId="372B97AE" w14:textId="77777777" w:rsidTr="00B50C46">
        <w:tc>
          <w:tcPr>
            <w:tcW w:w="2250" w:type="dxa"/>
          </w:tcPr>
          <w:p w14:paraId="27BE21FD" w14:textId="77777777" w:rsidR="00927723" w:rsidRDefault="00927723" w:rsidP="009A7D30">
            <w:pPr>
              <w:pStyle w:val="Heading1"/>
            </w:pPr>
            <w:r>
              <w:t>Leadership</w:t>
            </w:r>
          </w:p>
        </w:tc>
        <w:tc>
          <w:tcPr>
            <w:tcW w:w="7470" w:type="dxa"/>
          </w:tcPr>
          <w:p w14:paraId="442AC099" w14:textId="4C683D67" w:rsidR="00927723" w:rsidRDefault="005C34A0" w:rsidP="009A7D30">
            <w:r>
              <w:t xml:space="preserve">I have successfully lead organizations that range from a few members to several hundred in hazardous and stressful situations and achieved a high level of sustained performance.  At my last </w:t>
            </w:r>
            <w:r w:rsidR="009F4D22">
              <w:t>organization,</w:t>
            </w:r>
            <w:r>
              <w:t xml:space="preserve"> I was </w:t>
            </w:r>
            <w:r>
              <w:lastRenderedPageBreak/>
              <w:t>elected by a board of my peers to ser</w:t>
            </w:r>
            <w:r w:rsidR="00FA5207">
              <w:t>ve as Vice-President of a rank based professional group involved in command leadership.</w:t>
            </w:r>
          </w:p>
        </w:tc>
      </w:tr>
      <w:tr w:rsidR="00927723" w14:paraId="3E325AB0" w14:textId="77777777" w:rsidTr="00B50C46">
        <w:tc>
          <w:tcPr>
            <w:tcW w:w="2250" w:type="dxa"/>
          </w:tcPr>
          <w:p w14:paraId="1E66CFD8" w14:textId="77777777" w:rsidR="00927723" w:rsidRDefault="005C34A0" w:rsidP="009A7D30">
            <w:pPr>
              <w:pStyle w:val="Heading1"/>
            </w:pPr>
            <w:r>
              <w:lastRenderedPageBreak/>
              <w:t>Community activity</w:t>
            </w:r>
          </w:p>
        </w:tc>
        <w:tc>
          <w:tcPr>
            <w:tcW w:w="7470" w:type="dxa"/>
          </w:tcPr>
          <w:p w14:paraId="69405EF1" w14:textId="77777777" w:rsidR="00927723" w:rsidRDefault="005C34A0" w:rsidP="009A7D30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Instuructor</w:t>
            </w:r>
            <w:r w:rsidR="00927723">
              <w:t xml:space="preserve">, </w:t>
            </w:r>
            <w:r>
              <w:t>volunteer instructor</w:t>
            </w:r>
          </w:p>
          <w:p w14:paraId="65873CB5" w14:textId="77777777" w:rsidR="00927723" w:rsidRDefault="005C34A0" w:rsidP="009A7D30">
            <w:pPr>
              <w:pStyle w:val="Heading3"/>
            </w:pPr>
            <w:r>
              <w:t>united states naval sea cadet corps</w:t>
            </w:r>
          </w:p>
          <w:p w14:paraId="1030E0F2" w14:textId="77777777" w:rsidR="00927723" w:rsidRDefault="005C34A0" w:rsidP="009A7D30">
            <w:r>
              <w:t>I worked with a large group of children who showed</w:t>
            </w:r>
            <w:r w:rsidR="00427283">
              <w:t xml:space="preserve"> a possible</w:t>
            </w:r>
            <w:r>
              <w:t xml:space="preserve"> interest in someday joining the military.  I provided guidance and shared the wealth of knowledge I obtained from my service to children of varying ages and skill sets.  The amount of time and duration of service r</w:t>
            </w:r>
            <w:r w:rsidR="00427283">
              <w:t>esulted in receiving a</w:t>
            </w:r>
            <w:r>
              <w:t xml:space="preserve"> Meritorious Outstanding Volunteer Service Medal</w:t>
            </w:r>
            <w:r w:rsidR="00427283">
              <w:t xml:space="preserve"> for the time I dedicated.  </w:t>
            </w:r>
          </w:p>
        </w:tc>
      </w:tr>
    </w:tbl>
    <w:p w14:paraId="2CCDE350" w14:textId="77777777" w:rsidR="002C74C0" w:rsidRDefault="00095C2D"/>
    <w:sectPr w:rsidR="002C74C0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5D496" w14:textId="77777777" w:rsidR="009867E4" w:rsidRDefault="009867E4" w:rsidP="00927723">
      <w:pPr>
        <w:spacing w:after="0" w:line="240" w:lineRule="auto"/>
      </w:pPr>
      <w:r>
        <w:separator/>
      </w:r>
    </w:p>
  </w:endnote>
  <w:endnote w:type="continuationSeparator" w:id="0">
    <w:p w14:paraId="3A40188B" w14:textId="77777777" w:rsidR="009867E4" w:rsidRDefault="009867E4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05B1F" w14:textId="70F6412D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374D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D0ABF" w14:textId="77777777" w:rsidR="009867E4" w:rsidRDefault="009867E4" w:rsidP="00927723">
      <w:pPr>
        <w:spacing w:after="0" w:line="240" w:lineRule="auto"/>
      </w:pPr>
      <w:r>
        <w:separator/>
      </w:r>
    </w:p>
  </w:footnote>
  <w:footnote w:type="continuationSeparator" w:id="0">
    <w:p w14:paraId="077CFCCC" w14:textId="77777777" w:rsidR="009867E4" w:rsidRDefault="009867E4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147"/>
    <w:rsid w:val="00095C2D"/>
    <w:rsid w:val="00293B83"/>
    <w:rsid w:val="00427283"/>
    <w:rsid w:val="00527F9B"/>
    <w:rsid w:val="005C34A0"/>
    <w:rsid w:val="005F606B"/>
    <w:rsid w:val="006A3CE7"/>
    <w:rsid w:val="006D2F04"/>
    <w:rsid w:val="008C6565"/>
    <w:rsid w:val="00927723"/>
    <w:rsid w:val="009867E4"/>
    <w:rsid w:val="009F4D22"/>
    <w:rsid w:val="00B50C46"/>
    <w:rsid w:val="00C62147"/>
    <w:rsid w:val="00DF3A66"/>
    <w:rsid w:val="00E65613"/>
    <w:rsid w:val="00F132C7"/>
    <w:rsid w:val="00F30394"/>
    <w:rsid w:val="00F374D0"/>
    <w:rsid w:val="00F86091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4461"/>
  <w15:chartTrackingRefBased/>
  <w15:docId w15:val="{02347C84-9E8E-48BF-AF4A-0733EEC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styleId="Hyperlink">
    <w:name w:val="Hyperlink"/>
    <w:basedOn w:val="DefaultParagraphFont"/>
    <w:uiPriority w:val="99"/>
    <w:unhideWhenUsed/>
    <w:rsid w:val="00F374D0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4D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2F04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eremy-hollowa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's%20Laptop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B9589CE-20F4-4624-A0F0-5287007F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85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5</cp:revision>
  <dcterms:created xsi:type="dcterms:W3CDTF">2017-09-07T22:37:00Z</dcterms:created>
  <dcterms:modified xsi:type="dcterms:W3CDTF">2018-05-08T17:17:00Z</dcterms:modified>
</cp:coreProperties>
</file>