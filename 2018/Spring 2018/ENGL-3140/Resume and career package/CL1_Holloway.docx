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8AC75" w14:textId="77777777" w:rsidR="00A27E0C" w:rsidRPr="00A27E0C" w:rsidRDefault="00D467A9" w:rsidP="00A27E0C">
      <w:pPr>
        <w:pStyle w:val="Title"/>
      </w:pPr>
      <w:r>
        <w:t>Jeremy Holloway</w:t>
      </w:r>
    </w:p>
    <w:p w14:paraId="484CF5F2" w14:textId="04C12996" w:rsidR="00397C32" w:rsidRDefault="00D467A9" w:rsidP="00F25E60">
      <w:pPr>
        <w:pStyle w:val="ContactInfo"/>
        <w:spacing w:line="240" w:lineRule="auto"/>
      </w:pPr>
      <w:r>
        <w:t>(619) 306-1890</w:t>
      </w:r>
      <w:r w:rsidR="00397C32">
        <w:t> |</w:t>
      </w:r>
      <w:r>
        <w:t>Jeremy.j.holloway@gmail.com</w:t>
      </w:r>
      <w:r w:rsidR="00397C32">
        <w:t> |</w:t>
      </w:r>
      <w:r>
        <w:t>114A Greenforest Circle Liberty, SC 29657</w:t>
      </w:r>
    </w:p>
    <w:p w14:paraId="01652481" w14:textId="0F5C3F5F" w:rsidR="00F25E60" w:rsidRDefault="00F25E60" w:rsidP="00F25E60">
      <w:pPr>
        <w:pStyle w:val="ContactInf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hyperlink r:id="rId7" w:history="1">
        <w:r w:rsidRPr="00F25E60">
          <w:rPr>
            <w:rStyle w:val="Hyperlink"/>
            <w:sz w:val="22"/>
            <w:szCs w:val="22"/>
          </w:rPr>
          <w:t>http://www.linkedin.com/in/jeremy-holloway</w:t>
        </w:r>
      </w:hyperlink>
    </w:p>
    <w:p w14:paraId="191492EE" w14:textId="37A6D3B4" w:rsidR="001F0CD2" w:rsidRPr="001F0CD2" w:rsidRDefault="00FA53F9" w:rsidP="001F0CD2">
      <w:pPr>
        <w:pStyle w:val="Date"/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D467A9" w:rsidRPr="001F0CD2">
        <w:rPr>
          <w:sz w:val="24"/>
          <w:szCs w:val="24"/>
        </w:rPr>
        <w:t>/</w:t>
      </w:r>
      <w:r>
        <w:rPr>
          <w:sz w:val="24"/>
          <w:szCs w:val="24"/>
        </w:rPr>
        <w:t>4</w:t>
      </w:r>
      <w:r w:rsidR="00D467A9" w:rsidRPr="001F0CD2">
        <w:rPr>
          <w:sz w:val="24"/>
          <w:szCs w:val="24"/>
        </w:rPr>
        <w:t>/2</w:t>
      </w:r>
      <w:r>
        <w:rPr>
          <w:sz w:val="24"/>
          <w:szCs w:val="24"/>
        </w:rPr>
        <w:t>018</w:t>
      </w:r>
    </w:p>
    <w:p w14:paraId="1844BF70" w14:textId="77777777" w:rsidR="001F0CD2" w:rsidRPr="001F0CD2" w:rsidRDefault="007739B6" w:rsidP="001F0CD2">
      <w:pPr>
        <w:pStyle w:val="Date"/>
        <w:spacing w:before="0" w:after="0" w:line="240" w:lineRule="auto"/>
        <w:rPr>
          <w:b w:val="0"/>
          <w:sz w:val="20"/>
          <w:szCs w:val="20"/>
        </w:rPr>
      </w:pPr>
      <w:r w:rsidRPr="001F0CD2">
        <w:rPr>
          <w:b w:val="0"/>
          <w:sz w:val="20"/>
          <w:szCs w:val="20"/>
        </w:rPr>
        <w:t>Recruit</w:t>
      </w:r>
      <w:r w:rsidR="003D6B66" w:rsidRPr="001F0CD2">
        <w:rPr>
          <w:b w:val="0"/>
          <w:sz w:val="20"/>
          <w:szCs w:val="20"/>
        </w:rPr>
        <w:t>ing Department</w:t>
      </w:r>
    </w:p>
    <w:p w14:paraId="73743DC6" w14:textId="3C760FB1" w:rsidR="00BE0620" w:rsidRPr="001F0CD2" w:rsidRDefault="00085E5C" w:rsidP="001F0CD2">
      <w:pPr>
        <w:pStyle w:val="Date"/>
        <w:spacing w:before="0" w:after="0" w:line="240" w:lineRule="auto"/>
        <w:rPr>
          <w:b w:val="0"/>
          <w:sz w:val="20"/>
          <w:szCs w:val="20"/>
        </w:rPr>
      </w:pPr>
      <w:r w:rsidRPr="001F0CD2">
        <w:rPr>
          <w:b w:val="0"/>
          <w:sz w:val="20"/>
          <w:szCs w:val="20"/>
        </w:rPr>
        <w:t>Corvid Technology</w:t>
      </w:r>
      <w:bookmarkStart w:id="0" w:name="_GoBack"/>
      <w:bookmarkEnd w:id="0"/>
    </w:p>
    <w:p w14:paraId="4D72C000" w14:textId="24BF690C" w:rsidR="007739B6" w:rsidRPr="001F0CD2" w:rsidRDefault="007739B6" w:rsidP="001F0CD2">
      <w:pPr>
        <w:pStyle w:val="Address"/>
        <w:spacing w:line="240" w:lineRule="auto"/>
        <w:rPr>
          <w:sz w:val="20"/>
          <w:szCs w:val="20"/>
        </w:rPr>
      </w:pPr>
      <w:r w:rsidRPr="001F0CD2">
        <w:rPr>
          <w:sz w:val="20"/>
          <w:szCs w:val="20"/>
        </w:rPr>
        <w:t>145 Overhill Dr</w:t>
      </w:r>
      <w:r w:rsidR="003D6B66" w:rsidRPr="001F0CD2">
        <w:rPr>
          <w:sz w:val="20"/>
          <w:szCs w:val="20"/>
        </w:rPr>
        <w:t>.</w:t>
      </w:r>
    </w:p>
    <w:p w14:paraId="463CAF91" w14:textId="77777777" w:rsidR="00DD1C92" w:rsidRPr="001F0CD2" w:rsidRDefault="007739B6" w:rsidP="001F0CD2">
      <w:pPr>
        <w:pStyle w:val="Address"/>
        <w:spacing w:line="240" w:lineRule="auto"/>
        <w:rPr>
          <w:sz w:val="20"/>
          <w:szCs w:val="20"/>
        </w:rPr>
      </w:pPr>
      <w:r w:rsidRPr="001F0CD2">
        <w:rPr>
          <w:sz w:val="20"/>
          <w:szCs w:val="20"/>
        </w:rPr>
        <w:t>Mooresville, NC 28117</w:t>
      </w:r>
    </w:p>
    <w:p w14:paraId="21283946" w14:textId="77777777" w:rsidR="00DD1C92" w:rsidRDefault="00DD1C92" w:rsidP="00DD1C92">
      <w:pPr>
        <w:pStyle w:val="Address"/>
      </w:pPr>
    </w:p>
    <w:p w14:paraId="1F2A05FA" w14:textId="579516E6" w:rsidR="00BE0620" w:rsidRPr="00DD1C92" w:rsidRDefault="00495959" w:rsidP="00DD1C92">
      <w:pPr>
        <w:pStyle w:val="Address"/>
        <w:rPr>
          <w:b/>
        </w:rPr>
      </w:pPr>
      <w:r w:rsidRPr="00DD1C92">
        <w:rPr>
          <w:b/>
        </w:rPr>
        <w:t>Dear</w:t>
      </w:r>
      <w:r w:rsidR="00397C32" w:rsidRPr="00DD1C92">
        <w:rPr>
          <w:b/>
        </w:rPr>
        <w:t xml:space="preserve"> </w:t>
      </w:r>
      <w:sdt>
        <w:sdtPr>
          <w:rPr>
            <w:b/>
          </w:rPr>
          <w:alias w:val="Recipient:"/>
          <w:tag w:val="Recipient:"/>
          <w:id w:val="626512515"/>
          <w:placeholder>
            <w:docPart w:val="951877418B7A49E0977781B07ADF524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FA53F9">
            <w:rPr>
              <w:b/>
            </w:rPr>
            <w:t>Corvid Recruiting</w:t>
          </w:r>
        </w:sdtContent>
      </w:sdt>
      <w:r w:rsidRPr="00DD1C92">
        <w:rPr>
          <w:b/>
        </w:rPr>
        <w:t>:</w:t>
      </w:r>
    </w:p>
    <w:p w14:paraId="2A340F9A" w14:textId="77777777" w:rsidR="00397C32" w:rsidRDefault="00BF128B" w:rsidP="00BF128B">
      <w:r>
        <w:t>I am writing you today in hope</w:t>
      </w:r>
      <w:r w:rsidR="000171A2">
        <w:t>s</w:t>
      </w:r>
      <w:r>
        <w:t xml:space="preserve"> of joining your staff as a Junior Linux Administrator</w:t>
      </w:r>
      <w:r w:rsidR="000171A2">
        <w:t xml:space="preserve">.  I learned about </w:t>
      </w:r>
      <w:r w:rsidR="00ED78DF">
        <w:t xml:space="preserve">your company during a job fair at Clemson University and have been impressed </w:t>
      </w:r>
      <w:r w:rsidR="000171A2">
        <w:t>by Corvid’s accomplishments.  I believe I am uniquely qualified to help continue your companies strive for excellence and I hope this resume reflects that belief.</w:t>
      </w:r>
    </w:p>
    <w:p w14:paraId="2A47613C" w14:textId="15B11C23" w:rsidR="000171A2" w:rsidRDefault="000171A2" w:rsidP="00BF128B">
      <w:r>
        <w:t xml:space="preserve">I recently began my studies at Clemson University in pursuit of achieving a lifelong goal of becoming a computer scientist.  I believe my previous military service would be especially valuable to your company.  I have not only retained the hard work ethic and dedication to duty instilled in all members of the military, but I have previously held a security clearance which would reduce the cost of </w:t>
      </w:r>
      <w:r w:rsidR="0008593F">
        <w:t>obtaining a clearance for the position</w:t>
      </w:r>
      <w:r>
        <w:t>.</w:t>
      </w:r>
      <w:r w:rsidR="0008593F">
        <w:t xml:space="preserve">  I have a background in and deep passion for physics which could be a great addition to your physics related modeling for military </w:t>
      </w:r>
      <w:r w:rsidR="00124D2E">
        <w:t>ballistics</w:t>
      </w:r>
      <w:r w:rsidR="0008593F">
        <w:t xml:space="preserve">.  </w:t>
      </w:r>
      <w:r w:rsidR="0008593F" w:rsidRPr="00F25E60">
        <w:rPr>
          <w:color w:val="auto"/>
        </w:rPr>
        <w:t xml:space="preserve">My </w:t>
      </w:r>
      <w:r w:rsidR="00F25E60" w:rsidRPr="00F25E60">
        <w:rPr>
          <w:color w:val="auto"/>
        </w:rPr>
        <w:t>technical expertise</w:t>
      </w:r>
      <w:r w:rsidR="0008593F">
        <w:t xml:space="preserve"> with</w:t>
      </w:r>
      <w:r w:rsidR="00124D2E">
        <w:t xml:space="preserve"> building/destroying</w:t>
      </w:r>
      <w:r w:rsidR="0008593F">
        <w:t xml:space="preserve"> ord</w:t>
      </w:r>
      <w:r w:rsidR="00124D2E">
        <w:t>inance would also be of great value in general experience</w:t>
      </w:r>
      <w:r w:rsidR="006245A7">
        <w:t xml:space="preserve">.  I’ve </w:t>
      </w:r>
      <w:r w:rsidR="00F71904">
        <w:t>also reached the highest qualification of professional speaking the military has to offer, as a Master Training Specialist I would be well prepared to present and educated new technology to prospective clients.</w:t>
      </w:r>
    </w:p>
    <w:p w14:paraId="0F6A0FEB" w14:textId="64CA4034" w:rsidR="00D439A1" w:rsidRDefault="00D439A1" w:rsidP="00BF128B">
      <w:r>
        <w:t xml:space="preserve">I would be thrilled to interview for the open position in your company and discuss the ways in which your company and I could benefit from my employment.  I can be contacted either by phone at </w:t>
      </w:r>
      <w:r w:rsidR="00124D2E">
        <w:t>(</w:t>
      </w:r>
      <w:r>
        <w:t xml:space="preserve">619) 306-1890 or by email at </w:t>
      </w:r>
      <w:hyperlink r:id="rId8" w:history="1">
        <w:r w:rsidRPr="00701B37">
          <w:rPr>
            <w:rStyle w:val="Hyperlink"/>
          </w:rPr>
          <w:t>Jeremy.j.holloway@gmail.com</w:t>
        </w:r>
      </w:hyperlink>
      <w:r>
        <w:t>.  I appreciate not only your time but consideration for the position</w:t>
      </w:r>
      <w:r w:rsidR="00DD1C92">
        <w:t>.</w:t>
      </w:r>
    </w:p>
    <w:p w14:paraId="6EFBC19A" w14:textId="77777777" w:rsidR="00124D2E" w:rsidRDefault="00707D62" w:rsidP="001F0CD2">
      <w:pPr>
        <w:pStyle w:val="Closing"/>
        <w:spacing w:after="0"/>
      </w:pPr>
      <w:sdt>
        <w:sdtPr>
          <w:alias w:val="Sincerely:"/>
          <w:tag w:val="Sincerely:"/>
          <w:id w:val="1829016528"/>
          <w:placeholder>
            <w:docPart w:val="8CB55864E5BA4D1D9868681CFA794EC2"/>
          </w:placeholder>
          <w:temporary/>
          <w:showingPlcHdr/>
          <w15:appearance w15:val="hidden"/>
        </w:sdtPr>
        <w:sdtEndPr/>
        <w:sdtContent>
          <w:r w:rsidR="00397C32">
            <w:t>Sincerely</w:t>
          </w:r>
        </w:sdtContent>
      </w:sdt>
      <w:r w:rsidR="00397C32">
        <w:t>,</w:t>
      </w:r>
    </w:p>
    <w:p w14:paraId="66A9526F" w14:textId="77777777" w:rsidR="001F0CD2" w:rsidRDefault="001F0CD2" w:rsidP="001F0CD2">
      <w:pPr>
        <w:pStyle w:val="Closing"/>
        <w:spacing w:before="0" w:after="0"/>
      </w:pPr>
    </w:p>
    <w:p w14:paraId="22D44697" w14:textId="77777777" w:rsidR="001F0CD2" w:rsidRDefault="001F0CD2" w:rsidP="001F0CD2">
      <w:pPr>
        <w:pStyle w:val="Closing"/>
        <w:spacing w:before="0" w:after="0"/>
      </w:pPr>
    </w:p>
    <w:p w14:paraId="32A408BE" w14:textId="08CC5B39" w:rsidR="00DD1C92" w:rsidRPr="00124D2E" w:rsidRDefault="00DD1C92" w:rsidP="001F0CD2">
      <w:pPr>
        <w:pStyle w:val="Closing"/>
        <w:spacing w:before="0" w:after="0"/>
      </w:pPr>
      <w:r>
        <w:t>Jeremy Holloway</w:t>
      </w:r>
    </w:p>
    <w:sectPr w:rsidR="00DD1C92" w:rsidRPr="00124D2E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9841D" w14:textId="77777777" w:rsidR="00707D62" w:rsidRDefault="00707D62">
      <w:pPr>
        <w:spacing w:line="240" w:lineRule="auto"/>
      </w:pPr>
      <w:r>
        <w:separator/>
      </w:r>
    </w:p>
  </w:endnote>
  <w:endnote w:type="continuationSeparator" w:id="0">
    <w:p w14:paraId="5F2C758E" w14:textId="77777777" w:rsidR="00707D62" w:rsidRDefault="00707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DDAF1" w14:textId="152CC085" w:rsidR="00BE0620" w:rsidRDefault="004959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F0CD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D1161" w14:textId="77777777" w:rsidR="00707D62" w:rsidRDefault="00707D62">
      <w:pPr>
        <w:spacing w:line="240" w:lineRule="auto"/>
      </w:pPr>
      <w:r>
        <w:separator/>
      </w:r>
    </w:p>
  </w:footnote>
  <w:footnote w:type="continuationSeparator" w:id="0">
    <w:p w14:paraId="40638387" w14:textId="77777777" w:rsidR="00707D62" w:rsidRDefault="00707D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7A9"/>
    <w:rsid w:val="00002284"/>
    <w:rsid w:val="000171A2"/>
    <w:rsid w:val="0008593F"/>
    <w:rsid w:val="00085E5C"/>
    <w:rsid w:val="00124D2E"/>
    <w:rsid w:val="001A2F27"/>
    <w:rsid w:val="001F0CD2"/>
    <w:rsid w:val="00397C32"/>
    <w:rsid w:val="003D6B66"/>
    <w:rsid w:val="003F5701"/>
    <w:rsid w:val="00411A4F"/>
    <w:rsid w:val="00495959"/>
    <w:rsid w:val="005424E6"/>
    <w:rsid w:val="006245A7"/>
    <w:rsid w:val="006F6A8E"/>
    <w:rsid w:val="00707D62"/>
    <w:rsid w:val="007739B6"/>
    <w:rsid w:val="00890D85"/>
    <w:rsid w:val="00A27E0C"/>
    <w:rsid w:val="00B93A7F"/>
    <w:rsid w:val="00BE0620"/>
    <w:rsid w:val="00BF128B"/>
    <w:rsid w:val="00C777EE"/>
    <w:rsid w:val="00D439A1"/>
    <w:rsid w:val="00D467A9"/>
    <w:rsid w:val="00DD1C92"/>
    <w:rsid w:val="00ED78DF"/>
    <w:rsid w:val="00F2278E"/>
    <w:rsid w:val="00F25E60"/>
    <w:rsid w:val="00F71904"/>
    <w:rsid w:val="00FA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72AE"/>
  <w15:chartTrackingRefBased/>
  <w15:docId w15:val="{686A6EE1-7DC3-428C-AC88-8168E785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284"/>
  </w:style>
  <w:style w:type="paragraph" w:styleId="Heading1">
    <w:name w:val="heading 1"/>
    <w:basedOn w:val="Normal"/>
    <w:next w:val="Normal"/>
    <w:link w:val="Heading1Char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404040" w:themeColor="text1" w:themeTint="BF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rsid w:val="00C777EE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3F5701"/>
    <w:rPr>
      <w:b/>
      <w:bCs/>
      <w:color w:val="006F9A" w:themeColor="accent1" w:themeShade="BF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before="720" w:after="720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Pr>
      <w:b/>
    </w:rPr>
  </w:style>
  <w:style w:type="paragraph" w:customStyle="1" w:styleId="Address">
    <w:name w:val="Address"/>
    <w:basedOn w:val="Normal"/>
    <w:uiPriority w:val="4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5"/>
    <w:unhideWhenUsed/>
    <w:qFormat/>
    <w:pPr>
      <w:spacing w:before="80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5"/>
    <w:rPr>
      <w:b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24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6"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after="24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7"/>
    <w:rPr>
      <w:b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95959"/>
    <w:rPr>
      <w:i/>
      <w:iCs/>
      <w:color w:val="006F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5959"/>
    <w:rPr>
      <w:i/>
      <w:iCs/>
      <w:color w:val="006F9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5701"/>
    <w:rPr>
      <w:color w:val="006F9A" w:themeColor="accent1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3F5701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570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57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5701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57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7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5701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701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57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5701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439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emy.j.hollowa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eremy-hollow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's%20Laptop\AppData\Roaming\Microsoft\Templates\Resume%20cover%20letter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1877418B7A49E0977781B07ADF5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988B7-90D7-4201-8D46-ACF57BA6CF51}"/>
      </w:docPartPr>
      <w:docPartBody>
        <w:p w:rsidR="00DC396D" w:rsidRDefault="006C64BB">
          <w:pPr>
            <w:pStyle w:val="951877418B7A49E0977781B07ADF5241"/>
          </w:pPr>
          <w:r>
            <w:t>Recipient</w:t>
          </w:r>
        </w:p>
      </w:docPartBody>
    </w:docPart>
    <w:docPart>
      <w:docPartPr>
        <w:name w:val="8CB55864E5BA4D1D9868681CFA79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AF534-3E9C-413F-AC71-55D08419FCE4}"/>
      </w:docPartPr>
      <w:docPartBody>
        <w:p w:rsidR="00DC396D" w:rsidRDefault="006C64BB">
          <w:pPr>
            <w:pStyle w:val="8CB55864E5BA4D1D9868681CFA794EC2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BB"/>
    <w:rsid w:val="006C64BB"/>
    <w:rsid w:val="00A6632F"/>
    <w:rsid w:val="00D13A6F"/>
    <w:rsid w:val="00DC396D"/>
    <w:rsid w:val="00F8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03BFD40AB4F359F301016952AADFF">
    <w:name w:val="86203BFD40AB4F359F301016952AADFF"/>
  </w:style>
  <w:style w:type="paragraph" w:customStyle="1" w:styleId="039E8AF9A4C5449E8AC4777111281EF8">
    <w:name w:val="039E8AF9A4C5449E8AC4777111281EF8"/>
  </w:style>
  <w:style w:type="paragraph" w:customStyle="1" w:styleId="11489EA9DDAB4309A1171494A93A94DC">
    <w:name w:val="11489EA9DDAB4309A1171494A93A94DC"/>
  </w:style>
  <w:style w:type="paragraph" w:customStyle="1" w:styleId="4D012C863EB94F7CB0C4377FEECC5029">
    <w:name w:val="4D012C863EB94F7CB0C4377FEECC5029"/>
  </w:style>
  <w:style w:type="paragraph" w:customStyle="1" w:styleId="D6403210F6684B4BB2A8375EFC10AA53">
    <w:name w:val="D6403210F6684B4BB2A8375EFC10AA53"/>
  </w:style>
  <w:style w:type="paragraph" w:customStyle="1" w:styleId="A4947243B05349BEB8BFC6E5238101AD">
    <w:name w:val="A4947243B05349BEB8BFC6E5238101AD"/>
  </w:style>
  <w:style w:type="paragraph" w:customStyle="1" w:styleId="A3B78066A7174741BD250A7E410AEA68">
    <w:name w:val="A3B78066A7174741BD250A7E410AEA68"/>
  </w:style>
  <w:style w:type="paragraph" w:customStyle="1" w:styleId="6CCCA0CA54754DAB92D6F7C4227E238F">
    <w:name w:val="6CCCA0CA54754DAB92D6F7C4227E238F"/>
  </w:style>
  <w:style w:type="paragraph" w:customStyle="1" w:styleId="Address">
    <w:name w:val="Address"/>
    <w:basedOn w:val="Normal"/>
    <w:uiPriority w:val="4"/>
    <w:qFormat/>
    <w:pPr>
      <w:spacing w:after="120" w:line="360" w:lineRule="auto"/>
      <w:contextualSpacing/>
    </w:pPr>
    <w:rPr>
      <w:color w:val="262626" w:themeColor="text1" w:themeTint="D9"/>
      <w:lang w:eastAsia="ja-JP"/>
    </w:rPr>
  </w:style>
  <w:style w:type="paragraph" w:customStyle="1" w:styleId="303D81830A4842AFB4FACB58013B3714">
    <w:name w:val="303D81830A4842AFB4FACB58013B3714"/>
  </w:style>
  <w:style w:type="paragraph" w:customStyle="1" w:styleId="951877418B7A49E0977781B07ADF5241">
    <w:name w:val="951877418B7A49E0977781B07ADF5241"/>
  </w:style>
  <w:style w:type="paragraph" w:customStyle="1" w:styleId="157A36CFD2A542358EC3BD39D5AE0734">
    <w:name w:val="157A36CFD2A542358EC3BD39D5AE0734"/>
  </w:style>
  <w:style w:type="paragraph" w:customStyle="1" w:styleId="8CB55864E5BA4D1D9868681CFA794EC2">
    <w:name w:val="8CB55864E5BA4D1D9868681CFA794EC2"/>
  </w:style>
  <w:style w:type="paragraph" w:customStyle="1" w:styleId="115D4B25F0DC42A19BC79F0F186134A1">
    <w:name w:val="115D4B25F0DC42A19BC79F0F18613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(chronological)</Template>
  <TotalTime>57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Corvid Recruiting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Jeremy's Laptop</dc:creator>
  <cp:keywords/>
  <dc:description/>
  <cp:lastModifiedBy>Jeremy Holloway</cp:lastModifiedBy>
  <cp:revision>6</cp:revision>
  <dcterms:created xsi:type="dcterms:W3CDTF">2017-09-07T22:36:00Z</dcterms:created>
  <dcterms:modified xsi:type="dcterms:W3CDTF">2018-02-12T23:15:00Z</dcterms:modified>
</cp:coreProperties>
</file>