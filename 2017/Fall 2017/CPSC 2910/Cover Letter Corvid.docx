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0C" w:rsidRPr="00A27E0C" w:rsidRDefault="00D467A9" w:rsidP="00A27E0C">
      <w:pPr>
        <w:pStyle w:val="Title"/>
      </w:pPr>
      <w:r>
        <w:t>Jeremy Holloway</w:t>
      </w:r>
    </w:p>
    <w:p w:rsidR="00397C32" w:rsidRDefault="00D467A9" w:rsidP="00397C32">
      <w:pPr>
        <w:pStyle w:val="ContactInfo"/>
        <w:rPr>
          <w:sz w:val="22"/>
          <w:szCs w:val="22"/>
        </w:rPr>
      </w:pPr>
      <w:r>
        <w:t>(619) 306-1890</w:t>
      </w:r>
      <w:r w:rsidR="00397C32">
        <w:t> |</w:t>
      </w:r>
      <w:r>
        <w:t>Jeremy.j.holloway@gmail.com</w:t>
      </w:r>
      <w:r w:rsidR="00397C32">
        <w:t> |</w:t>
      </w:r>
      <w:r>
        <w:t xml:space="preserve">114A </w:t>
      </w:r>
      <w:proofErr w:type="spellStart"/>
      <w:r>
        <w:t>Greenforest</w:t>
      </w:r>
      <w:proofErr w:type="spellEnd"/>
      <w:r>
        <w:t xml:space="preserve"> Circle Liberty, SC 29657</w:t>
      </w:r>
    </w:p>
    <w:p w:rsidR="00BE0620" w:rsidRDefault="00D467A9">
      <w:pPr>
        <w:pStyle w:val="Date"/>
      </w:pPr>
      <w:r>
        <w:t>9/10/2107</w:t>
      </w:r>
    </w:p>
    <w:p w:rsidR="00BE0620" w:rsidRDefault="006F6A8E">
      <w:pPr>
        <w:pStyle w:val="Address"/>
      </w:pPr>
      <w:sdt>
        <w:sdtPr>
          <w:alias w:val="Recipient Name:"/>
          <w:tag w:val="Recipient Name:"/>
          <w:id w:val="-142583472"/>
          <w:placeholder>
            <w:docPart w:val="A4947243B05349BEB8BFC6E5238101AD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397C32">
            <w:t>Recipient Name</w:t>
          </w:r>
        </w:sdtContent>
      </w:sdt>
    </w:p>
    <w:p w:rsidR="00BE0620" w:rsidRDefault="007739B6">
      <w:pPr>
        <w:pStyle w:val="Address"/>
      </w:pPr>
      <w:r>
        <w:t>Recruiter</w:t>
      </w:r>
    </w:p>
    <w:p w:rsidR="00BE0620" w:rsidRDefault="00085E5C">
      <w:pPr>
        <w:pStyle w:val="Address"/>
      </w:pPr>
      <w:r>
        <w:t>Corvid Technology</w:t>
      </w:r>
    </w:p>
    <w:p w:rsidR="007739B6" w:rsidRDefault="007739B6" w:rsidP="007739B6">
      <w:pPr>
        <w:pStyle w:val="Address"/>
      </w:pPr>
      <w:r>
        <w:t xml:space="preserve">145 Overhill </w:t>
      </w:r>
      <w:proofErr w:type="spellStart"/>
      <w:r>
        <w:t>Dr</w:t>
      </w:r>
      <w:proofErr w:type="spellEnd"/>
    </w:p>
    <w:p w:rsidR="00DD1C92" w:rsidRDefault="007739B6" w:rsidP="00DD1C92">
      <w:pPr>
        <w:pStyle w:val="Address"/>
      </w:pPr>
      <w:r>
        <w:t>Mooresville, NC 28117</w:t>
      </w:r>
    </w:p>
    <w:p w:rsidR="00DD1C92" w:rsidRDefault="00DD1C92" w:rsidP="00DD1C92">
      <w:pPr>
        <w:pStyle w:val="Address"/>
      </w:pPr>
    </w:p>
    <w:p w:rsidR="00BE0620" w:rsidRPr="00DD1C92" w:rsidRDefault="00495959" w:rsidP="00DD1C92">
      <w:pPr>
        <w:pStyle w:val="Address"/>
        <w:rPr>
          <w:b/>
        </w:rPr>
      </w:pPr>
      <w:r w:rsidRPr="00DD1C92">
        <w:rPr>
          <w:b/>
        </w:rPr>
        <w:t>Dear</w:t>
      </w:r>
      <w:r w:rsidR="00397C32" w:rsidRPr="00DD1C92">
        <w:rPr>
          <w:b/>
        </w:rPr>
        <w:t xml:space="preserve"> </w:t>
      </w:r>
      <w:sdt>
        <w:sdtPr>
          <w:rPr>
            <w:b/>
          </w:rPr>
          <w:alias w:val="Recipient:"/>
          <w:tag w:val="Recipient:"/>
          <w:id w:val="626512515"/>
          <w:placeholder>
            <w:docPart w:val="951877418B7A49E0977781B07ADF524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397C32" w:rsidRPr="00DD1C92">
            <w:rPr>
              <w:b/>
            </w:rPr>
            <w:t>Recipient</w:t>
          </w:r>
        </w:sdtContent>
      </w:sdt>
      <w:r w:rsidRPr="00DD1C92">
        <w:rPr>
          <w:b/>
        </w:rPr>
        <w:t>:</w:t>
      </w:r>
    </w:p>
    <w:p w:rsidR="00397C32" w:rsidRDefault="00BF128B" w:rsidP="00BF128B">
      <w:r>
        <w:t>I am writing you today in hope</w:t>
      </w:r>
      <w:r w:rsidR="000171A2">
        <w:t>s</w:t>
      </w:r>
      <w:r>
        <w:t xml:space="preserve"> of joining your staff as a Junior Linux Administrator</w:t>
      </w:r>
      <w:r w:rsidR="000171A2">
        <w:t xml:space="preserve">.  I learned about </w:t>
      </w:r>
      <w:r w:rsidR="00ED78DF">
        <w:t xml:space="preserve">your company during a job fair at Clemson University and have been impressed </w:t>
      </w:r>
      <w:r w:rsidR="000171A2">
        <w:t>by Corvid’s accomplishments.  I believe I am uniquely qualified to help continue your companies strive for excellence and I hope this resume reflects that belief.</w:t>
      </w:r>
    </w:p>
    <w:p w:rsidR="000171A2" w:rsidRDefault="000171A2" w:rsidP="00BF128B">
      <w:r>
        <w:t>I recently began my studies at Clemson University in pursuit of achieving a lifelong goal of becoming a computer scientist.  I believe my previous military service would be especially valuable to your company.  I have not only retained the hard work ethic and dedication to duty instilled in all members of the military, but I have previously held a security clearance which would reduce the cost of renewing my clearance.</w:t>
      </w:r>
      <w:r w:rsidR="00D439A1">
        <w:t xml:space="preserve">  My contributions to the military not only benefited the nation but the organizations in which I was part of in terms of cost savings and productivity.</w:t>
      </w:r>
    </w:p>
    <w:p w:rsidR="00D439A1" w:rsidRDefault="00D439A1" w:rsidP="00BF128B">
      <w:r>
        <w:t xml:space="preserve">I would be thrilled to interview for the open position in your company and discuss the ways in which your company and I could benefit from my employment.  I can be contacted either by phone at 9619) 306-1890 or by email at </w:t>
      </w:r>
      <w:hyperlink r:id="rId7" w:history="1">
        <w:r w:rsidRPr="00701B37">
          <w:rPr>
            <w:rStyle w:val="Hyperlink"/>
          </w:rPr>
          <w:t>Jeremy.j.holloway@gmail.com</w:t>
        </w:r>
      </w:hyperlink>
      <w:r>
        <w:t>.  I appreciate not only your time but consideration for the position</w:t>
      </w:r>
      <w:r w:rsidR="00DD1C92">
        <w:t>.</w:t>
      </w:r>
    </w:p>
    <w:p w:rsidR="00DD1C92" w:rsidRDefault="006F6A8E" w:rsidP="00DD1C92">
      <w:pPr>
        <w:pStyle w:val="Closing"/>
      </w:pPr>
      <w:sdt>
        <w:sdtPr>
          <w:alias w:val="Sincerely:"/>
          <w:tag w:val="Sincerely:"/>
          <w:id w:val="1829016528"/>
          <w:placeholder>
            <w:docPart w:val="8CB55864E5BA4D1D9868681CFA794EC2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:rsidR="00DD1C92" w:rsidRPr="00DD1C92" w:rsidRDefault="00DD1C92" w:rsidP="00DD1C92">
      <w:pPr>
        <w:pStyle w:val="Signature"/>
        <w:rPr>
          <w:b w:val="0"/>
        </w:rPr>
      </w:pPr>
      <w:r>
        <w:t>Jeremy Holloway</w:t>
      </w:r>
      <w:bookmarkStart w:id="0" w:name="_GoBack"/>
      <w:bookmarkEnd w:id="0"/>
    </w:p>
    <w:sectPr w:rsidR="00DD1C92" w:rsidRPr="00DD1C92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A8E" w:rsidRDefault="006F6A8E">
      <w:pPr>
        <w:spacing w:line="240" w:lineRule="auto"/>
      </w:pPr>
      <w:r>
        <w:separator/>
      </w:r>
    </w:p>
  </w:endnote>
  <w:endnote w:type="continuationSeparator" w:id="0">
    <w:p w:rsidR="006F6A8E" w:rsidRDefault="006F6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D1C9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A8E" w:rsidRDefault="006F6A8E">
      <w:pPr>
        <w:spacing w:line="240" w:lineRule="auto"/>
      </w:pPr>
      <w:r>
        <w:separator/>
      </w:r>
    </w:p>
  </w:footnote>
  <w:footnote w:type="continuationSeparator" w:id="0">
    <w:p w:rsidR="006F6A8E" w:rsidRDefault="006F6A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A9"/>
    <w:rsid w:val="00002284"/>
    <w:rsid w:val="000171A2"/>
    <w:rsid w:val="00085E5C"/>
    <w:rsid w:val="001A2F27"/>
    <w:rsid w:val="00397C32"/>
    <w:rsid w:val="003F5701"/>
    <w:rsid w:val="00495959"/>
    <w:rsid w:val="005424E6"/>
    <w:rsid w:val="006F6A8E"/>
    <w:rsid w:val="007739B6"/>
    <w:rsid w:val="00890D85"/>
    <w:rsid w:val="00A27E0C"/>
    <w:rsid w:val="00BE0620"/>
    <w:rsid w:val="00BF128B"/>
    <w:rsid w:val="00C777EE"/>
    <w:rsid w:val="00D439A1"/>
    <w:rsid w:val="00D467A9"/>
    <w:rsid w:val="00DD1C92"/>
    <w:rsid w:val="00E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C6D"/>
  <w15:chartTrackingRefBased/>
  <w15:docId w15:val="{686A6EE1-7DC3-428C-AC88-8168E785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439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eremy.j.hollow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947243B05349BEB8BFC6E523810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798A1-88EA-452D-8BEC-9B4A85FD76FB}"/>
      </w:docPartPr>
      <w:docPartBody>
        <w:p w:rsidR="00000000" w:rsidRDefault="006C64BB">
          <w:pPr>
            <w:pStyle w:val="A4947243B05349BEB8BFC6E5238101AD"/>
          </w:pPr>
          <w:r>
            <w:t>Recipient Name</w:t>
          </w:r>
        </w:p>
      </w:docPartBody>
    </w:docPart>
    <w:docPart>
      <w:docPartPr>
        <w:name w:val="951877418B7A49E0977781B07ADF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88B7-90D7-4201-8D46-ACF57BA6CF51}"/>
      </w:docPartPr>
      <w:docPartBody>
        <w:p w:rsidR="00000000" w:rsidRDefault="006C64BB">
          <w:pPr>
            <w:pStyle w:val="951877418B7A49E0977781B07ADF5241"/>
          </w:pPr>
          <w:r>
            <w:t>Recipient</w:t>
          </w:r>
        </w:p>
      </w:docPartBody>
    </w:docPart>
    <w:docPart>
      <w:docPartPr>
        <w:name w:val="8CB55864E5BA4D1D9868681CFA79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F534-3E9C-413F-AC71-55D08419FCE4}"/>
      </w:docPartPr>
      <w:docPartBody>
        <w:p w:rsidR="00000000" w:rsidRDefault="006C64BB">
          <w:pPr>
            <w:pStyle w:val="8CB55864E5BA4D1D9868681CFA794EC2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BB"/>
    <w:rsid w:val="006C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03BFD40AB4F359F301016952AADFF">
    <w:name w:val="86203BFD40AB4F359F301016952AADFF"/>
  </w:style>
  <w:style w:type="paragraph" w:customStyle="1" w:styleId="039E8AF9A4C5449E8AC4777111281EF8">
    <w:name w:val="039E8AF9A4C5449E8AC4777111281EF8"/>
  </w:style>
  <w:style w:type="paragraph" w:customStyle="1" w:styleId="11489EA9DDAB4309A1171494A93A94DC">
    <w:name w:val="11489EA9DDAB4309A1171494A93A94DC"/>
  </w:style>
  <w:style w:type="paragraph" w:customStyle="1" w:styleId="4D012C863EB94F7CB0C4377FEECC5029">
    <w:name w:val="4D012C863EB94F7CB0C4377FEECC5029"/>
  </w:style>
  <w:style w:type="paragraph" w:customStyle="1" w:styleId="D6403210F6684B4BB2A8375EFC10AA53">
    <w:name w:val="D6403210F6684B4BB2A8375EFC10AA53"/>
  </w:style>
  <w:style w:type="paragraph" w:customStyle="1" w:styleId="A4947243B05349BEB8BFC6E5238101AD">
    <w:name w:val="A4947243B05349BEB8BFC6E5238101AD"/>
  </w:style>
  <w:style w:type="paragraph" w:customStyle="1" w:styleId="A3B78066A7174741BD250A7E410AEA68">
    <w:name w:val="A3B78066A7174741BD250A7E410AEA68"/>
  </w:style>
  <w:style w:type="paragraph" w:customStyle="1" w:styleId="6CCCA0CA54754DAB92D6F7C4227E238F">
    <w:name w:val="6CCCA0CA54754DAB92D6F7C4227E238F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303D81830A4842AFB4FACB58013B3714">
    <w:name w:val="303D81830A4842AFB4FACB58013B3714"/>
  </w:style>
  <w:style w:type="paragraph" w:customStyle="1" w:styleId="951877418B7A49E0977781B07ADF5241">
    <w:name w:val="951877418B7A49E0977781B07ADF5241"/>
  </w:style>
  <w:style w:type="paragraph" w:customStyle="1" w:styleId="157A36CFD2A542358EC3BD39D5AE0734">
    <w:name w:val="157A36CFD2A542358EC3BD39D5AE0734"/>
  </w:style>
  <w:style w:type="paragraph" w:customStyle="1" w:styleId="8CB55864E5BA4D1D9868681CFA794EC2">
    <w:name w:val="8CB55864E5BA4D1D9868681CFA794EC2"/>
  </w:style>
  <w:style w:type="paragraph" w:customStyle="1" w:styleId="115D4B25F0DC42A19BC79F0F186134A1">
    <w:name w:val="115D4B25F0DC42A19BC79F0F18613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Jeremy's Laptop</dc:creator>
  <cp:keywords/>
  <dc:description/>
  <cp:lastModifiedBy>Jeremy Holloway</cp:lastModifiedBy>
  <cp:revision>2</cp:revision>
  <dcterms:created xsi:type="dcterms:W3CDTF">2017-09-07T22:36:00Z</dcterms:created>
  <dcterms:modified xsi:type="dcterms:W3CDTF">2017-09-07T22:36:00Z</dcterms:modified>
</cp:coreProperties>
</file>